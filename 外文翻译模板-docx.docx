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3752" w14:textId="77777777" w:rsidR="005D6D90" w:rsidRDefault="005D6D90">
      <w:pPr>
        <w:rPr>
          <w:rFonts w:hint="eastAsia"/>
        </w:rPr>
      </w:pPr>
    </w:p>
    <w:p w14:paraId="17BF22D4" w14:textId="77777777" w:rsidR="005D6D90" w:rsidRDefault="0016129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连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理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工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本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科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外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翻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译</w:t>
      </w:r>
    </w:p>
    <w:p w14:paraId="1AA7D0EC" w14:textId="77777777" w:rsidR="005D6D90" w:rsidRDefault="005D6D90"/>
    <w:p w14:paraId="3306A02A" w14:textId="77777777" w:rsidR="005D6D90" w:rsidRDefault="005D6D90"/>
    <w:p w14:paraId="203B281A" w14:textId="77777777" w:rsidR="005D6D90" w:rsidRDefault="0016129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外文的中文题目</w:t>
      </w:r>
    </w:p>
    <w:p w14:paraId="187E33CE" w14:textId="77777777" w:rsidR="005D6D90" w:rsidRDefault="0016129B">
      <w:pPr>
        <w:tabs>
          <w:tab w:val="clear" w:pos="377"/>
        </w:tabs>
        <w:spacing w:line="240" w:lineRule="auto"/>
        <w:ind w:leftChars="-97" w:left="-233" w:rightChars="-55" w:right="-132"/>
        <w:jc w:val="center"/>
        <w:outlineLvl w:val="0"/>
        <w:rPr>
          <w:b/>
          <w:color w:val="000000"/>
          <w:sz w:val="32"/>
          <w:szCs w:val="32"/>
        </w:rPr>
      </w:pPr>
      <w:r w:rsidRPr="00CC73BA">
        <w:rPr>
          <w:rFonts w:eastAsia="MS Shell Dlg"/>
          <w:b/>
          <w:color w:val="000000"/>
          <w:sz w:val="32"/>
          <w:szCs w:val="32"/>
        </w:rPr>
        <w:t>The title of foreign language</w:t>
      </w:r>
    </w:p>
    <w:p w14:paraId="3C962ED1" w14:textId="77777777" w:rsidR="005D6D90" w:rsidRDefault="0016129B">
      <w:pPr>
        <w:tabs>
          <w:tab w:val="clear" w:pos="377"/>
        </w:tabs>
        <w:spacing w:line="240" w:lineRule="auto"/>
        <w:jc w:val="left"/>
        <w:rPr>
          <w:rFonts w:ascii="宋体" w:hAnsi="宋体" w:cs="宋体"/>
        </w:rPr>
      </w:pPr>
      <w:r>
        <w:rPr>
          <w:rFonts w:ascii="宋体" w:hAnsi="宋体" w:cs="宋体"/>
        </w:rPr>
        <w:t> </w:t>
      </w:r>
    </w:p>
    <w:p w14:paraId="688EDE9E" w14:textId="77777777" w:rsidR="005D6D90" w:rsidRDefault="005D6D90"/>
    <w:p w14:paraId="1860245C" w14:textId="148CC25F" w:rsidR="005D6D90" w:rsidRPr="00EA4527" w:rsidRDefault="005D6D90"/>
    <w:p w14:paraId="3B5F9BEA" w14:textId="77777777" w:rsidR="005D6D90" w:rsidRDefault="005D6D90"/>
    <w:p w14:paraId="5DED2637" w14:textId="77777777" w:rsidR="005D6D90" w:rsidRDefault="005D6D90"/>
    <w:p w14:paraId="6DDFED63" w14:textId="77777777" w:rsidR="005D6D90" w:rsidRDefault="005D6D90"/>
    <w:p w14:paraId="42A2CDE6" w14:textId="77777777" w:rsidR="005D6D90" w:rsidRDefault="005D6D90"/>
    <w:p w14:paraId="7AC1CFC9" w14:textId="77777777" w:rsidR="005D6D90" w:rsidRDefault="005D6D90"/>
    <w:p w14:paraId="784D4D0C" w14:textId="77777777" w:rsidR="005D6D90" w:rsidRDefault="005D6D90"/>
    <w:p w14:paraId="4891CF74" w14:textId="770985EF" w:rsidR="005D6D90" w:rsidRDefault="005D6D90"/>
    <w:p w14:paraId="1CD065FE" w14:textId="77777777" w:rsidR="005D6D90" w:rsidRDefault="005D6D90"/>
    <w:p w14:paraId="6E0EE62C" w14:textId="77777777" w:rsidR="005D6D90" w:rsidRDefault="005D6D90"/>
    <w:p w14:paraId="4CA10957" w14:textId="77777777" w:rsidR="005D6D90" w:rsidRDefault="005D6D90"/>
    <w:p w14:paraId="58F0230C" w14:textId="77777777" w:rsidR="005D6D90" w:rsidRDefault="005D6D90"/>
    <w:p w14:paraId="0F7D7867" w14:textId="77777777" w:rsidR="005D6D90" w:rsidRDefault="005D6D90"/>
    <w:p w14:paraId="5B80B041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部（院）：</w:t>
      </w:r>
      <w:r>
        <w:rPr>
          <w:rFonts w:hint="eastAsia"/>
          <w:u w:val="single"/>
        </w:rPr>
        <w:t xml:space="preserve">                       </w:t>
      </w:r>
    </w:p>
    <w:p w14:paraId="72F6873A" w14:textId="77777777" w:rsidR="005D6D90" w:rsidRDefault="0016129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>
        <w:rPr>
          <w:rFonts w:hint="eastAsia"/>
          <w:u w:val="single"/>
        </w:rPr>
        <w:t xml:space="preserve">                       </w:t>
      </w:r>
    </w:p>
    <w:p w14:paraId="76AE9F33" w14:textId="77777777" w:rsidR="005D6D90" w:rsidRDefault="0016129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>
        <w:rPr>
          <w:rFonts w:hint="eastAsia"/>
          <w:u w:val="single"/>
        </w:rPr>
        <w:t xml:space="preserve">                       </w:t>
      </w:r>
    </w:p>
    <w:p w14:paraId="241E4D5B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号：</w:t>
      </w:r>
      <w:r>
        <w:rPr>
          <w:rFonts w:hint="eastAsia"/>
          <w:u w:val="single"/>
        </w:rPr>
        <w:t xml:space="preserve">                       </w:t>
      </w:r>
    </w:p>
    <w:p w14:paraId="398A7034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>
        <w:rPr>
          <w:rFonts w:hint="eastAsia"/>
          <w:u w:val="single"/>
        </w:rPr>
        <w:t xml:space="preserve">                       </w:t>
      </w:r>
    </w:p>
    <w:p w14:paraId="0EFF540F" w14:textId="77777777" w:rsidR="005D6D90" w:rsidRDefault="0016129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  <w:r>
        <w:rPr>
          <w:rFonts w:hint="eastAsia"/>
          <w:u w:val="single"/>
        </w:rPr>
        <w:t xml:space="preserve">                       </w:t>
      </w:r>
    </w:p>
    <w:p w14:paraId="74487CC4" w14:textId="77777777" w:rsidR="005D6D90" w:rsidRDefault="005D6D90">
      <w:pPr>
        <w:spacing w:line="360" w:lineRule="auto"/>
        <w:ind w:leftChars="-3" w:left="-7" w:firstLineChars="954" w:firstLine="2290"/>
        <w:rPr>
          <w:u w:val="single"/>
        </w:rPr>
      </w:pPr>
    </w:p>
    <w:p w14:paraId="1BE769AF" w14:textId="77777777" w:rsidR="005D6D90" w:rsidRDefault="0016129B">
      <w:pPr>
        <w:spacing w:line="360" w:lineRule="auto"/>
        <w:jc w:val="center"/>
      </w:pPr>
      <w:r>
        <w:rPr>
          <w:rFonts w:hint="eastAsia"/>
        </w:rPr>
        <w:t>大连理工大学</w:t>
      </w:r>
    </w:p>
    <w:p w14:paraId="17CE296E" w14:textId="77777777" w:rsidR="005D6D90" w:rsidRDefault="0016129B">
      <w:pPr>
        <w:spacing w:line="360" w:lineRule="auto"/>
        <w:jc w:val="center"/>
      </w:pPr>
      <w:r>
        <w:rPr>
          <w:rFonts w:hint="eastAsia"/>
        </w:rPr>
        <w:t>Dalian University of Technology</w:t>
      </w:r>
    </w:p>
    <w:p w14:paraId="0AC3CD4D" w14:textId="77777777" w:rsidR="005D6D90" w:rsidRDefault="0016129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翻译外文的中文题目（宋体、三号、加粗）</w:t>
      </w:r>
    </w:p>
    <w:p w14:paraId="14A7CB6E" w14:textId="77777777" w:rsidR="005D6D90" w:rsidRDefault="0016129B">
      <w:pPr>
        <w:jc w:val="center"/>
        <w:rPr>
          <w:sz w:val="28"/>
          <w:szCs w:val="28"/>
        </w:rPr>
      </w:pPr>
      <w:r>
        <w:rPr>
          <w:rFonts w:ascii="MS Shell Dlg" w:eastAsia="MS Shell Dlg" w:cs="MS Shell Dlg"/>
          <w:color w:val="000000"/>
          <w:sz w:val="30"/>
          <w:szCs w:val="30"/>
        </w:rPr>
        <w:t>author</w:t>
      </w:r>
      <w:r>
        <w:rPr>
          <w:rFonts w:hint="eastAsia"/>
          <w:sz w:val="28"/>
          <w:szCs w:val="28"/>
        </w:rPr>
        <w:t>（外文，不翻译，小三）</w:t>
      </w:r>
    </w:p>
    <w:p w14:paraId="0434073E" w14:textId="77777777" w:rsidR="005D6D90" w:rsidRDefault="0016129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工作单位</w:t>
      </w:r>
      <w:r>
        <w:rPr>
          <w:rFonts w:hint="eastAsia"/>
        </w:rPr>
        <w:t>（中文，宋体、四号）</w:t>
      </w:r>
    </w:p>
    <w:p w14:paraId="5B06858D" w14:textId="77777777" w:rsidR="005D6D90" w:rsidRDefault="0016129B">
      <w:pPr>
        <w:rPr>
          <w:rFonts w:ascii="宋体" w:hAnsi="宋体"/>
        </w:rPr>
      </w:pPr>
      <w:r>
        <w:rPr>
          <w:rFonts w:ascii="宋体" w:hAnsi="宋体" w:hint="eastAsia"/>
        </w:rPr>
        <w:t>摘要：(原文中如果无摘要，此内容不写)</w:t>
      </w:r>
    </w:p>
    <w:p w14:paraId="243E5C9F" w14:textId="77777777" w:rsidR="005D6D90" w:rsidRDefault="0016129B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要求忠于原文，语意流畅。</w:t>
      </w:r>
    </w:p>
    <w:p w14:paraId="077416E8" w14:textId="77777777" w:rsidR="005D6D90" w:rsidRDefault="0016129B">
      <w:pPr>
        <w:rPr>
          <w:rFonts w:ascii="黑体" w:eastAsia="黑体"/>
        </w:rPr>
      </w:pPr>
      <w:r>
        <w:rPr>
          <w:rFonts w:ascii="黑体" w:eastAsia="黑体" w:hint="eastAsia"/>
        </w:rPr>
        <w:t>关键词：(黑体、小四、加粗)</w:t>
      </w:r>
    </w:p>
    <w:p w14:paraId="0B9F7F47" w14:textId="77777777" w:rsidR="005D6D90" w:rsidRDefault="0016129B">
      <w:pPr>
        <w:outlineLvl w:val="0"/>
      </w:pPr>
      <w:r>
        <w:rPr>
          <w:rFonts w:hint="eastAsia"/>
        </w:rPr>
        <w:t>（此处空一行）</w:t>
      </w:r>
    </w:p>
    <w:p w14:paraId="00E274BA" w14:textId="77777777" w:rsidR="005D6D90" w:rsidRDefault="0016129B">
      <w:pPr>
        <w:ind w:firstLineChars="200" w:firstLine="480"/>
      </w:pPr>
      <w:r>
        <w:rPr>
          <w:rFonts w:ascii="宋体" w:hAnsi="宋体" w:hint="eastAsia"/>
        </w:rPr>
        <w:t>每段落首行缩进2个汉字；或者手动设置成每段落首行缩进2个汉字，字体：宋体，字号：小四，行距：多倍行距 1.25，间距：段前、段后均为0行，取消网格对齐选项。</w:t>
      </w:r>
    </w:p>
    <w:p w14:paraId="0AA4C450" w14:textId="77777777" w:rsidR="005D6D90" w:rsidRDefault="0016129B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翻译的字体、字号、序号等应与毕业设计（论文）格式要求完全一致。</w:t>
      </w:r>
    </w:p>
    <w:p w14:paraId="6E0BE224" w14:textId="77777777" w:rsidR="005D6D90" w:rsidRDefault="0016129B">
      <w:pPr>
        <w:ind w:firstLineChars="200" w:firstLine="480"/>
      </w:pPr>
      <w:r>
        <w:rPr>
          <w:rFonts w:hint="eastAsia"/>
        </w:rPr>
        <w:t>图、表、公式如果不加入到译文中，则必须在相应位置空一行。标出图名、表名或公式编号。</w:t>
      </w:r>
    </w:p>
    <w:p w14:paraId="58EF6372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原文中出现的专用名词及人名、地名可不翻译，并同原文一样在正文中标明出处。</w:t>
      </w:r>
    </w:p>
    <w:p w14:paraId="72C6DEE8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原文中的致谢及参考文献均可以略去，但在文献翻译的末页标注：致谢及参考文献已略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  <w:r>
        <w:rPr>
          <w:rFonts w:hint="eastAsia"/>
        </w:rPr>
        <w:t>。（空一行，字体同正文）</w:t>
      </w:r>
    </w:p>
    <w:p w14:paraId="526269F5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致谢：致谢已略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</w:p>
    <w:p w14:paraId="2487C9A0" w14:textId="77777777" w:rsidR="005D6D90" w:rsidRDefault="0016129B">
      <w:pPr>
        <w:snapToGrid w:val="0"/>
        <w:ind w:firstLineChars="200" w:firstLine="480"/>
      </w:pPr>
      <w:r>
        <w:rPr>
          <w:rFonts w:hint="eastAsia"/>
        </w:rPr>
        <w:t>参考文献：参考文献已略</w:t>
      </w:r>
      <w:r>
        <w:rPr>
          <w:rFonts w:hint="eastAsia"/>
        </w:rPr>
        <w:t>(</w:t>
      </w:r>
      <w:r>
        <w:rPr>
          <w:rFonts w:hint="eastAsia"/>
        </w:rPr>
        <w:t>见原文</w:t>
      </w:r>
      <w:r>
        <w:rPr>
          <w:rFonts w:hint="eastAsia"/>
        </w:rPr>
        <w:t>)</w:t>
      </w:r>
    </w:p>
    <w:p w14:paraId="084ECF01" w14:textId="77777777" w:rsidR="005D6D90" w:rsidRDefault="005D6D90">
      <w:pPr>
        <w:rPr>
          <w:rFonts w:ascii="宋体" w:hAnsi="宋体"/>
        </w:rPr>
      </w:pPr>
    </w:p>
    <w:p w14:paraId="5267FE9A" w14:textId="77777777" w:rsidR="005D6D90" w:rsidRDefault="005D6D90">
      <w:pPr>
        <w:rPr>
          <w:rFonts w:ascii="宋体" w:hAnsi="宋体"/>
        </w:rPr>
      </w:pPr>
    </w:p>
    <w:p w14:paraId="7A9F3E59" w14:textId="14817279" w:rsidR="005D6D90" w:rsidRPr="009D5543" w:rsidRDefault="00CC73BA">
      <w:pPr>
        <w:rPr>
          <w:rFonts w:ascii="宋体" w:hAnsi="宋体"/>
          <w:sz w:val="15"/>
          <w:szCs w:val="15"/>
        </w:rPr>
      </w:pPr>
      <w:r w:rsidRPr="009D5543">
        <w:rPr>
          <w:rFonts w:ascii="宋体" w:hAnsi="宋体" w:hint="eastAsia"/>
          <w:sz w:val="15"/>
          <w:szCs w:val="15"/>
        </w:rPr>
        <w:t>外文翻译要求：1．毕业设计（论文）外文翻译的译文不得少于5千汉字。选取的内容如超出要求字数上限，应翻译至原文完整的段落结束为宜。（国际班、外语专业学生翻译8000印刷字符的专业外文文献或写出10000字符的外文文献的中文读书报告）2．译文内容必须与毕业设计（论文）题目（或专业内容）有关，且是正式出版日期为近5年内的外文期刊，由指导教师在下达任务书时指定。3．外文原文、译文应用标准A4纸，双面打字成文。4．译文的基本结构与外文结构相同，页边距：上3.5cm，下2.5cm，左2.5cm、右2.5cm；页眉：2.5cm，页眉：译文的中文题目，页脚：2cm。文中标题为宋体，小四号，字体加粗。5．原文中的图、表等的名称必须翻译，参考文献内容不翻译。6．外文翻译装订顺序：（1）封面；（2）外文原文；（3）中文译文。7．特殊情况应在译文后附件说明。</w:t>
      </w:r>
    </w:p>
    <w:p w14:paraId="77799F9C" w14:textId="77777777" w:rsidR="009D5543" w:rsidRDefault="009D5543" w:rsidP="009D5543"/>
    <w:p w14:paraId="0FED109F" w14:textId="77777777" w:rsidR="009D5543" w:rsidRDefault="009D5543" w:rsidP="009D5543">
      <w:pPr>
        <w:jc w:val="center"/>
      </w:pPr>
      <w:r>
        <w:rPr>
          <w:rFonts w:hint="eastAsia"/>
          <w:noProof/>
        </w:rPr>
        <w:drawing>
          <wp:inline distT="0" distB="0" distL="0" distR="0" wp14:anchorId="59F78997" wp14:editId="31D1E738">
            <wp:extent cx="1943100" cy="106501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4" t="20039" r="12929" b="19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78" cy="10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5B70" w14:textId="77777777" w:rsidR="009D5543" w:rsidRDefault="009D5543" w:rsidP="009D5543">
      <w:pPr>
        <w:pStyle w:val="ae"/>
        <w:ind w:firstLine="420"/>
        <w:rPr>
          <w:lang w:eastAsia="zh-CN"/>
        </w:rPr>
      </w:pPr>
      <w:r>
        <w:rPr>
          <w:rFonts w:hint="eastAsia"/>
          <w:lang w:eastAsia="zh-CN"/>
        </w:rPr>
        <w:t>图1.1  标题编号的示例</w:t>
      </w:r>
    </w:p>
    <w:p w14:paraId="147FB1FB" w14:textId="77777777" w:rsidR="0016129B" w:rsidRDefault="0016129B">
      <w:pPr>
        <w:rPr>
          <w:rFonts w:ascii="宋体" w:hAnsi="宋体"/>
        </w:rPr>
      </w:pPr>
    </w:p>
    <w:sectPr w:rsidR="0016129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985" w:right="1418" w:bottom="1418" w:left="1418" w:header="1418" w:footer="1134" w:gutter="0"/>
      <w:pgNumType w:start="1"/>
      <w:cols w:space="720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A777" w14:textId="77777777" w:rsidR="00766923" w:rsidRDefault="00766923">
      <w:pPr>
        <w:spacing w:line="240" w:lineRule="auto"/>
      </w:pPr>
      <w:r>
        <w:separator/>
      </w:r>
    </w:p>
  </w:endnote>
  <w:endnote w:type="continuationSeparator" w:id="0">
    <w:p w14:paraId="6AD44C0C" w14:textId="77777777" w:rsidR="00766923" w:rsidRDefault="00766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408F6" w14:textId="77777777" w:rsidR="005D6D90" w:rsidRDefault="0016129B">
    <w:pPr>
      <w:pStyle w:val="ab"/>
      <w:jc w:val="center"/>
      <w:rPr>
        <w:rFonts w:ascii="宋体" w:hAnsi="宋体"/>
      </w:rPr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77A6" w14:textId="77777777" w:rsidR="005D6D90" w:rsidRDefault="0016129B">
    <w:pPr>
      <w:pStyle w:val="ab"/>
      <w:jc w:val="center"/>
    </w:pPr>
    <w:r>
      <w:rPr>
        <w:rStyle w:val="a4"/>
      </w:rPr>
      <w:t>–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1</w:t>
    </w:r>
    <w:r>
      <w:fldChar w:fldCharType="end"/>
    </w:r>
    <w:r>
      <w:rPr>
        <w:rStyle w:val="a4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4F64" w14:textId="77777777" w:rsidR="00766923" w:rsidRDefault="00766923">
      <w:pPr>
        <w:spacing w:line="240" w:lineRule="auto"/>
      </w:pPr>
      <w:r>
        <w:separator/>
      </w:r>
    </w:p>
  </w:footnote>
  <w:footnote w:type="continuationSeparator" w:id="0">
    <w:p w14:paraId="1C290311" w14:textId="77777777" w:rsidR="00766923" w:rsidRDefault="00766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6016" w14:textId="77777777" w:rsidR="005D6D90" w:rsidRDefault="0016129B">
    <w:pPr>
      <w:pStyle w:val="a8"/>
    </w:pPr>
    <w:r>
      <w:rPr>
        <w:rFonts w:hint="eastAsia"/>
      </w:rPr>
      <w:t>大连理工大学毕业设计（论文）格式规范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F5CC" w14:textId="77777777" w:rsidR="005D6D90" w:rsidRDefault="0016129B">
    <w:pPr>
      <w:pStyle w:val="a8"/>
    </w:pPr>
    <w:r>
      <w:rPr>
        <w:rFonts w:ascii="宋体" w:hAnsi="宋体" w:hint="eastAsia"/>
        <w:b/>
      </w:rPr>
      <w:t>翻译外文的中文题目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29"/>
    <w:rsid w:val="000146D0"/>
    <w:rsid w:val="00026B0C"/>
    <w:rsid w:val="000459DC"/>
    <w:rsid w:val="00067CA5"/>
    <w:rsid w:val="0007267C"/>
    <w:rsid w:val="000E2DB1"/>
    <w:rsid w:val="001001D7"/>
    <w:rsid w:val="001136EC"/>
    <w:rsid w:val="0012466E"/>
    <w:rsid w:val="00143046"/>
    <w:rsid w:val="0016129B"/>
    <w:rsid w:val="00164310"/>
    <w:rsid w:val="00174BD4"/>
    <w:rsid w:val="00186172"/>
    <w:rsid w:val="00187308"/>
    <w:rsid w:val="001A2BFD"/>
    <w:rsid w:val="001A56D0"/>
    <w:rsid w:val="001B4E5A"/>
    <w:rsid w:val="001B6F6B"/>
    <w:rsid w:val="001E491F"/>
    <w:rsid w:val="00214606"/>
    <w:rsid w:val="0021465A"/>
    <w:rsid w:val="00222BF6"/>
    <w:rsid w:val="002528F4"/>
    <w:rsid w:val="00265D27"/>
    <w:rsid w:val="00283FF0"/>
    <w:rsid w:val="00297184"/>
    <w:rsid w:val="002A0209"/>
    <w:rsid w:val="002B5998"/>
    <w:rsid w:val="002C5E84"/>
    <w:rsid w:val="00312E1C"/>
    <w:rsid w:val="00361E4D"/>
    <w:rsid w:val="003634D3"/>
    <w:rsid w:val="00371421"/>
    <w:rsid w:val="003767AC"/>
    <w:rsid w:val="003A222D"/>
    <w:rsid w:val="003B6429"/>
    <w:rsid w:val="003C3BEB"/>
    <w:rsid w:val="003E25F1"/>
    <w:rsid w:val="003F6615"/>
    <w:rsid w:val="00447DB8"/>
    <w:rsid w:val="00471B79"/>
    <w:rsid w:val="0049348E"/>
    <w:rsid w:val="004A5199"/>
    <w:rsid w:val="004A618E"/>
    <w:rsid w:val="004C59AC"/>
    <w:rsid w:val="004E4DBD"/>
    <w:rsid w:val="004F5589"/>
    <w:rsid w:val="005119CD"/>
    <w:rsid w:val="00511D4D"/>
    <w:rsid w:val="00516099"/>
    <w:rsid w:val="005227BD"/>
    <w:rsid w:val="00534320"/>
    <w:rsid w:val="00574CE2"/>
    <w:rsid w:val="005853E5"/>
    <w:rsid w:val="00590EC4"/>
    <w:rsid w:val="005B000C"/>
    <w:rsid w:val="005D6D90"/>
    <w:rsid w:val="005D7A68"/>
    <w:rsid w:val="005E2B81"/>
    <w:rsid w:val="005E49E0"/>
    <w:rsid w:val="005F6515"/>
    <w:rsid w:val="00604743"/>
    <w:rsid w:val="0061071D"/>
    <w:rsid w:val="00616B7F"/>
    <w:rsid w:val="00641B67"/>
    <w:rsid w:val="006566D7"/>
    <w:rsid w:val="00674E38"/>
    <w:rsid w:val="006D5269"/>
    <w:rsid w:val="006E37F0"/>
    <w:rsid w:val="006E4B0D"/>
    <w:rsid w:val="006F4AD3"/>
    <w:rsid w:val="006F4CE7"/>
    <w:rsid w:val="00766923"/>
    <w:rsid w:val="00775580"/>
    <w:rsid w:val="0079130A"/>
    <w:rsid w:val="007C18C4"/>
    <w:rsid w:val="007C3E68"/>
    <w:rsid w:val="007E607B"/>
    <w:rsid w:val="007F3F65"/>
    <w:rsid w:val="007F7FCF"/>
    <w:rsid w:val="0080739E"/>
    <w:rsid w:val="00810EF7"/>
    <w:rsid w:val="008338F5"/>
    <w:rsid w:val="00854369"/>
    <w:rsid w:val="0085795F"/>
    <w:rsid w:val="0086394D"/>
    <w:rsid w:val="00891258"/>
    <w:rsid w:val="008B165B"/>
    <w:rsid w:val="008B1B81"/>
    <w:rsid w:val="008C7457"/>
    <w:rsid w:val="008D5637"/>
    <w:rsid w:val="008E090C"/>
    <w:rsid w:val="008F46CE"/>
    <w:rsid w:val="00903D40"/>
    <w:rsid w:val="00935500"/>
    <w:rsid w:val="00940CB9"/>
    <w:rsid w:val="0094201A"/>
    <w:rsid w:val="0094601A"/>
    <w:rsid w:val="009541AE"/>
    <w:rsid w:val="00963792"/>
    <w:rsid w:val="00975309"/>
    <w:rsid w:val="00996090"/>
    <w:rsid w:val="009B08D9"/>
    <w:rsid w:val="009B0E96"/>
    <w:rsid w:val="009B7264"/>
    <w:rsid w:val="009C0F43"/>
    <w:rsid w:val="009C626C"/>
    <w:rsid w:val="009D3F06"/>
    <w:rsid w:val="009D5543"/>
    <w:rsid w:val="00A5663D"/>
    <w:rsid w:val="00A81398"/>
    <w:rsid w:val="00AC5230"/>
    <w:rsid w:val="00AD520F"/>
    <w:rsid w:val="00B014BE"/>
    <w:rsid w:val="00B22C6D"/>
    <w:rsid w:val="00B33720"/>
    <w:rsid w:val="00B419B7"/>
    <w:rsid w:val="00B560E6"/>
    <w:rsid w:val="00BA7D9C"/>
    <w:rsid w:val="00BC7724"/>
    <w:rsid w:val="00BD5CB2"/>
    <w:rsid w:val="00BE2AF1"/>
    <w:rsid w:val="00BF56EF"/>
    <w:rsid w:val="00C04D55"/>
    <w:rsid w:val="00C17B6A"/>
    <w:rsid w:val="00C50BF8"/>
    <w:rsid w:val="00C77CD7"/>
    <w:rsid w:val="00C94298"/>
    <w:rsid w:val="00CC73BA"/>
    <w:rsid w:val="00CE4F6D"/>
    <w:rsid w:val="00CF4E9A"/>
    <w:rsid w:val="00D20F51"/>
    <w:rsid w:val="00D30AA2"/>
    <w:rsid w:val="00DB2993"/>
    <w:rsid w:val="00DD00ED"/>
    <w:rsid w:val="00E5102F"/>
    <w:rsid w:val="00E54D93"/>
    <w:rsid w:val="00E9045E"/>
    <w:rsid w:val="00EA3014"/>
    <w:rsid w:val="00EA4527"/>
    <w:rsid w:val="00EB025B"/>
    <w:rsid w:val="00EB5AED"/>
    <w:rsid w:val="00EC1C65"/>
    <w:rsid w:val="00EC3500"/>
    <w:rsid w:val="00F127E5"/>
    <w:rsid w:val="00F158A5"/>
    <w:rsid w:val="00F17489"/>
    <w:rsid w:val="00F474F4"/>
    <w:rsid w:val="00F47FBC"/>
    <w:rsid w:val="00F5142D"/>
    <w:rsid w:val="00F763C4"/>
    <w:rsid w:val="00FA2033"/>
    <w:rsid w:val="00FE11D1"/>
    <w:rsid w:val="0AF1169E"/>
    <w:rsid w:val="1BB231D6"/>
    <w:rsid w:val="4D2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50CA5"/>
  <w15:chartTrackingRefBased/>
  <w15:docId w15:val="{89D9AF6E-60FB-4919-ABAB-3ACCDCD8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6" w:semiHidden="1"/>
    <w:lsdException w:name="toc 7" w:semiHidden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left" w:pos="377"/>
      </w:tabs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无间隔 字符"/>
    <w:basedOn w:val="a0"/>
    <w:link w:val="a6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页眉 字符"/>
    <w:basedOn w:val="a0"/>
    <w:link w:val="a8"/>
    <w:uiPriority w:val="99"/>
    <w:rPr>
      <w:spacing w:val="-5"/>
      <w:sz w:val="21"/>
      <w:szCs w:val="21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Plain Text"/>
    <w:basedOn w:val="a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TOC2">
    <w:name w:val="toc 2"/>
    <w:basedOn w:val="a"/>
    <w:next w:val="a"/>
    <w:semiHidden/>
    <w:pPr>
      <w:tabs>
        <w:tab w:val="clear" w:pos="377"/>
      </w:tabs>
      <w:ind w:leftChars="200" w:left="420"/>
    </w:pPr>
  </w:style>
  <w:style w:type="paragraph" w:styleId="ab">
    <w:name w:val="footer"/>
    <w:basedOn w:val="a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tabs>
        <w:tab w:val="clear" w:pos="377"/>
      </w:tabs>
      <w:ind w:leftChars="400" w:left="840"/>
    </w:pPr>
  </w:style>
  <w:style w:type="paragraph" w:styleId="ac">
    <w:name w:val="Balloon Text"/>
    <w:basedOn w:val="a"/>
    <w:semiHidden/>
    <w:rPr>
      <w:sz w:val="18"/>
      <w:szCs w:val="18"/>
    </w:rPr>
  </w:style>
  <w:style w:type="paragraph" w:styleId="TOC7">
    <w:name w:val="toc 7"/>
    <w:basedOn w:val="a"/>
    <w:next w:val="a"/>
    <w:semiHidden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a8">
    <w:name w:val="header"/>
    <w:basedOn w:val="a"/>
    <w:link w:val="a7"/>
    <w:uiPriority w:val="99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paragraph" w:styleId="TOC6">
    <w:name w:val="toc 6"/>
    <w:basedOn w:val="a"/>
    <w:next w:val="a"/>
    <w:semiHidden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TOC1">
    <w:name w:val="toc 1"/>
    <w:basedOn w:val="a"/>
    <w:next w:val="a"/>
    <w:semiHidden/>
    <w:pPr>
      <w:tabs>
        <w:tab w:val="clear" w:pos="377"/>
      </w:tabs>
    </w:pPr>
  </w:style>
  <w:style w:type="paragraph" w:styleId="a6">
    <w:name w:val="No Spacing"/>
    <w:link w:val="a5"/>
    <w:uiPriority w:val="1"/>
    <w:qFormat/>
    <w:rPr>
      <w:sz w:val="22"/>
      <w:szCs w:val="22"/>
    </w:rPr>
  </w:style>
  <w:style w:type="table" w:styleId="ad">
    <w:name w:val="Table Grid"/>
    <w:basedOn w:val="a1"/>
    <w:pPr>
      <w:widowControl w:val="0"/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图名中文 Char"/>
    <w:basedOn w:val="a0"/>
    <w:link w:val="ae"/>
    <w:rsid w:val="009D5543"/>
    <w:rPr>
      <w:rFonts w:ascii="宋体" w:hAnsi="宋体"/>
      <w:sz w:val="21"/>
      <w:szCs w:val="21"/>
      <w:lang w:eastAsia="en-US" w:bidi="en-US"/>
    </w:rPr>
  </w:style>
  <w:style w:type="paragraph" w:customStyle="1" w:styleId="ae">
    <w:name w:val="图名中文"/>
    <w:basedOn w:val="a"/>
    <w:link w:val="Char"/>
    <w:qFormat/>
    <w:rsid w:val="009D5543"/>
    <w:pPr>
      <w:tabs>
        <w:tab w:val="clear" w:pos="377"/>
      </w:tabs>
      <w:snapToGrid w:val="0"/>
      <w:ind w:firstLineChars="200" w:firstLine="480"/>
      <w:jc w:val="center"/>
    </w:pPr>
    <w:rPr>
      <w:rFonts w:ascii="宋体" w:hAnsi="宋体"/>
      <w:sz w:val="21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tor\&#26700;&#38754;\&#22823;&#36830;&#29702;&#24037;&#22823;&#23398;&#2339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大连理工大学学士学位论文模板.dot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>DUT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大连理工大学本科毕业设计（论文）模板</dc:title>
  <dc:subject>模板</dc:subject>
  <dc:creator>tomtree</dc:creator>
  <cp:keywords/>
  <cp:lastModifiedBy>Y tz</cp:lastModifiedBy>
  <cp:revision>7</cp:revision>
  <cp:lastPrinted>2006-12-04T02:13:00Z</cp:lastPrinted>
  <dcterms:created xsi:type="dcterms:W3CDTF">2022-01-21T03:24:00Z</dcterms:created>
  <dcterms:modified xsi:type="dcterms:W3CDTF">2022-02-06T10:56:00Z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