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BD8A" w14:textId="4ABCF47F" w:rsidR="008F5E04" w:rsidRDefault="008F5E04">
      <w:pPr>
        <w:tabs>
          <w:tab w:val="left" w:pos="3982"/>
        </w:tabs>
        <w:rPr>
          <w:rFonts w:hint="eastAsia"/>
        </w:rPr>
      </w:pPr>
    </w:p>
    <w:p w14:paraId="4F2B13F9" w14:textId="77777777" w:rsidR="008F5E04" w:rsidRDefault="005D0437">
      <w:pPr>
        <w:jc w:val="center"/>
        <w:rPr>
          <w:b/>
          <w:sz w:val="48"/>
          <w:szCs w:val="48"/>
        </w:rPr>
      </w:pPr>
      <w:r>
        <w:rPr>
          <w:rFonts w:hint="eastAsia"/>
          <w:b/>
          <w:sz w:val="48"/>
          <w:szCs w:val="48"/>
        </w:rPr>
        <w:t>大连理工大学本科毕业设计（论文）</w:t>
      </w:r>
    </w:p>
    <w:p w14:paraId="42AA242E" w14:textId="77777777" w:rsidR="008F5E04" w:rsidRDefault="008F5E04"/>
    <w:p w14:paraId="143AC1B2" w14:textId="77777777" w:rsidR="008F5E04" w:rsidRDefault="008F5E04"/>
    <w:p w14:paraId="2D2579FF" w14:textId="77777777" w:rsidR="008F5E04" w:rsidRDefault="005D0437">
      <w:pPr>
        <w:jc w:val="center"/>
        <w:rPr>
          <w:rFonts w:ascii="宋体" w:hAnsi="宋体"/>
          <w:b/>
          <w:sz w:val="44"/>
          <w:szCs w:val="44"/>
        </w:rPr>
      </w:pPr>
      <w:r>
        <w:rPr>
          <w:rFonts w:ascii="华文细黑" w:eastAsia="华文细黑" w:hAnsi="华文细黑" w:hint="eastAsia"/>
          <w:b/>
          <w:sz w:val="44"/>
          <w:szCs w:val="44"/>
          <w:lang w:bidi="en-US"/>
        </w:rPr>
        <w:t>大连理工大学本科毕业设计（论文）题目</w:t>
      </w:r>
    </w:p>
    <w:p w14:paraId="11C5E52F" w14:textId="77777777" w:rsidR="008F5E04" w:rsidRDefault="005D0437">
      <w:pPr>
        <w:tabs>
          <w:tab w:val="clear" w:pos="377"/>
        </w:tabs>
        <w:spacing w:line="240" w:lineRule="auto"/>
        <w:ind w:leftChars="-97" w:left="-233" w:rightChars="-55" w:right="-132"/>
        <w:jc w:val="center"/>
      </w:pPr>
      <w:r>
        <w:rPr>
          <w:b/>
          <w:color w:val="000000"/>
          <w:sz w:val="32"/>
          <w:szCs w:val="32"/>
        </w:rPr>
        <w:t>The Subject of Undergraduate Graduation Project (Thesis) of DUT</w:t>
      </w:r>
    </w:p>
    <w:p w14:paraId="6FF602BB" w14:textId="31D94917" w:rsidR="008F5E04" w:rsidRDefault="008F5E04"/>
    <w:p w14:paraId="4BD3A4C9" w14:textId="77777777" w:rsidR="008F5E04" w:rsidRDefault="008F5E04"/>
    <w:p w14:paraId="11659FBE" w14:textId="037EC85D" w:rsidR="008F5E04" w:rsidRDefault="008F5E04"/>
    <w:p w14:paraId="6902CE0E" w14:textId="77777777" w:rsidR="008F5E04" w:rsidRPr="008445A1" w:rsidRDefault="008F5E04"/>
    <w:p w14:paraId="2BA7CF00" w14:textId="77777777" w:rsidR="008F5E04" w:rsidRDefault="008F5E04"/>
    <w:p w14:paraId="5FBCEA4C" w14:textId="77777777" w:rsidR="008F5E04" w:rsidRDefault="008F5E04"/>
    <w:p w14:paraId="6D754165" w14:textId="77777777" w:rsidR="008F5E04" w:rsidRDefault="008F5E04"/>
    <w:p w14:paraId="465AAD16" w14:textId="77777777" w:rsidR="008F5E04" w:rsidRDefault="008F5E04"/>
    <w:p w14:paraId="1FAF0654"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p>
    <w:p w14:paraId="1892761F" w14:textId="77777777" w:rsidR="008F5E04" w:rsidRDefault="005D0437">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p>
    <w:p w14:paraId="45CA402E"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p>
    <w:p w14:paraId="7B0CF209" w14:textId="77777777" w:rsidR="008F5E04" w:rsidRDefault="005D0437">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p>
    <w:p w14:paraId="3AAE2E7E" w14:textId="5A15F89C" w:rsidR="008F5E04" w:rsidRDefault="005D0437">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sidR="00F51A1F">
        <w:rPr>
          <w:rFonts w:hint="eastAsia"/>
          <w:sz w:val="30"/>
          <w:szCs w:val="30"/>
          <w:u w:val="single"/>
        </w:rPr>
        <w:t xml:space="preserve">                       </w:t>
      </w:r>
    </w:p>
    <w:p w14:paraId="473A6EEA" w14:textId="77777777" w:rsidR="008F5E04" w:rsidRDefault="005D0437">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14:paraId="27BDEA5D" w14:textId="77777777" w:rsidR="008F5E04" w:rsidRDefault="005D0437">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14:paraId="3BD4C614" w14:textId="77777777" w:rsidR="008F5E04" w:rsidRDefault="008F5E04">
      <w:pPr>
        <w:ind w:firstLineChars="900" w:firstLine="3240"/>
        <w:rPr>
          <w:rFonts w:ascii="华文行楷" w:eastAsia="华文行楷"/>
          <w:sz w:val="36"/>
          <w:szCs w:val="36"/>
        </w:rPr>
      </w:pPr>
    </w:p>
    <w:p w14:paraId="6CBFD45D" w14:textId="77777777" w:rsidR="008F5E04" w:rsidRDefault="008F5E04">
      <w:pPr>
        <w:ind w:firstLineChars="900" w:firstLine="3240"/>
        <w:rPr>
          <w:rFonts w:ascii="华文行楷" w:eastAsia="华文行楷"/>
          <w:sz w:val="36"/>
          <w:szCs w:val="36"/>
        </w:rPr>
      </w:pPr>
    </w:p>
    <w:p w14:paraId="1642F198" w14:textId="77777777" w:rsidR="008F5E04" w:rsidRDefault="008F5E04">
      <w:pPr>
        <w:ind w:firstLineChars="900" w:firstLine="3240"/>
        <w:rPr>
          <w:rFonts w:ascii="华文行楷" w:eastAsia="华文行楷"/>
          <w:sz w:val="36"/>
          <w:szCs w:val="36"/>
        </w:rPr>
      </w:pPr>
    </w:p>
    <w:p w14:paraId="213B06CC" w14:textId="77777777" w:rsidR="008F5E04" w:rsidRDefault="005D0437">
      <w:pPr>
        <w:ind w:firstLineChars="900" w:firstLine="3240"/>
        <w:rPr>
          <w:rFonts w:ascii="华文行楷" w:eastAsia="华文行楷"/>
          <w:sz w:val="36"/>
          <w:szCs w:val="36"/>
        </w:rPr>
      </w:pPr>
      <w:r>
        <w:rPr>
          <w:rFonts w:ascii="华文行楷" w:eastAsia="华文行楷" w:hint="eastAsia"/>
          <w:sz w:val="36"/>
          <w:szCs w:val="36"/>
        </w:rPr>
        <w:t>大连理工大学</w:t>
      </w:r>
    </w:p>
    <w:p w14:paraId="70808AE3" w14:textId="77777777" w:rsidR="008F5E04" w:rsidRDefault="005D0437">
      <w:pPr>
        <w:spacing w:line="360" w:lineRule="auto"/>
        <w:ind w:firstLineChars="1150" w:firstLine="2760"/>
      </w:pPr>
      <w:r>
        <w:rPr>
          <w:rFonts w:hint="eastAsia"/>
        </w:rPr>
        <w:t>Dalian University of Technology</w:t>
      </w:r>
    </w:p>
    <w:p w14:paraId="0E5D0AF2" w14:textId="77777777" w:rsidR="008F5E04" w:rsidRDefault="008F5E04">
      <w:pPr>
        <w:spacing w:line="360" w:lineRule="auto"/>
        <w:jc w:val="center"/>
        <w:sectPr w:rsidR="008F5E04">
          <w:headerReference w:type="default" r:id="rId6"/>
          <w:pgSz w:w="11906" w:h="16838"/>
          <w:pgMar w:top="1985" w:right="1418" w:bottom="1418" w:left="1418" w:header="1418" w:footer="1134" w:gutter="0"/>
          <w:cols w:space="720"/>
          <w:docGrid w:linePitch="326" w:charSpace="-2048"/>
        </w:sectPr>
      </w:pPr>
    </w:p>
    <w:p w14:paraId="2279AFB8" w14:textId="6FAF8594" w:rsidR="008F5E04" w:rsidRDefault="005D0437">
      <w:pPr>
        <w:spacing w:after="220" w:line="360" w:lineRule="auto"/>
        <w:jc w:val="center"/>
        <w:rPr>
          <w:rFonts w:ascii="华文细黑" w:eastAsia="华文细黑" w:hAnsi="华文细黑"/>
          <w:b/>
          <w:color w:val="000000"/>
          <w:sz w:val="44"/>
          <w:szCs w:val="44"/>
        </w:rPr>
      </w:pPr>
      <w:bookmarkStart w:id="0" w:name="_Toc105579304"/>
      <w:r>
        <w:rPr>
          <w:rFonts w:ascii="华文细黑" w:eastAsia="华文细黑" w:hAnsi="华文细黑" w:hint="eastAsia"/>
          <w:b/>
          <w:color w:val="000000"/>
          <w:sz w:val="44"/>
          <w:szCs w:val="44"/>
        </w:rPr>
        <w:lastRenderedPageBreak/>
        <w:t>原创性声明</w:t>
      </w:r>
    </w:p>
    <w:p w14:paraId="3156FC76" w14:textId="77D5BEC2"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712013CE" w14:textId="77777777" w:rsidR="008F5E04" w:rsidRDefault="008F5E04">
      <w:pPr>
        <w:rPr>
          <w:rFonts w:ascii="宋体" w:hAnsi="宋体"/>
          <w:color w:val="000000"/>
          <w:sz w:val="30"/>
          <w:szCs w:val="30"/>
        </w:rPr>
      </w:pPr>
    </w:p>
    <w:p w14:paraId="76A4B6FA" w14:textId="77777777" w:rsidR="008F5E04" w:rsidRDefault="005D0437">
      <w:pPr>
        <w:rPr>
          <w:rFonts w:ascii="宋体" w:hAnsi="宋体"/>
          <w:color w:val="000000"/>
          <w:sz w:val="30"/>
          <w:szCs w:val="30"/>
        </w:rPr>
      </w:pPr>
      <w:r>
        <w:rPr>
          <w:rFonts w:ascii="宋体" w:hAnsi="宋体" w:hint="eastAsia"/>
          <w:color w:val="000000"/>
          <w:sz w:val="30"/>
          <w:szCs w:val="30"/>
        </w:rPr>
        <w:t>本声明的法律责任由本人承担。</w:t>
      </w:r>
    </w:p>
    <w:p w14:paraId="280C7973" w14:textId="77777777" w:rsidR="008F5E04" w:rsidRDefault="008F5E04">
      <w:pPr>
        <w:rPr>
          <w:rFonts w:ascii="宋体" w:hAnsi="宋体"/>
          <w:color w:val="000000"/>
          <w:sz w:val="30"/>
          <w:szCs w:val="30"/>
        </w:rPr>
      </w:pPr>
    </w:p>
    <w:p w14:paraId="019C0886" w14:textId="77777777" w:rsidR="008F5E04" w:rsidRDefault="008F5E04">
      <w:pPr>
        <w:rPr>
          <w:rFonts w:ascii="宋体" w:hAnsi="宋体"/>
          <w:color w:val="000000"/>
          <w:sz w:val="30"/>
          <w:szCs w:val="30"/>
        </w:rPr>
      </w:pPr>
    </w:p>
    <w:p w14:paraId="59FFA4B1" w14:textId="77777777" w:rsidR="008F5E04" w:rsidRDefault="005D0437">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3F5DF3FE" w14:textId="77777777" w:rsidR="008F5E04" w:rsidRDefault="008F5E04">
      <w:pPr>
        <w:rPr>
          <w:color w:val="000000"/>
          <w:sz w:val="30"/>
          <w:szCs w:val="30"/>
        </w:rPr>
      </w:pPr>
    </w:p>
    <w:p w14:paraId="1266267A" w14:textId="77777777" w:rsidR="008F5E04" w:rsidRDefault="008F5E04">
      <w:pPr>
        <w:rPr>
          <w:color w:val="000000"/>
        </w:rPr>
      </w:pPr>
    </w:p>
    <w:p w14:paraId="73DEC992" w14:textId="77777777" w:rsidR="008F5E04" w:rsidRDefault="008F5E04">
      <w:pPr>
        <w:rPr>
          <w:color w:val="000000"/>
        </w:rPr>
      </w:pPr>
    </w:p>
    <w:p w14:paraId="44E7C92B" w14:textId="77777777" w:rsidR="008F5E04" w:rsidRDefault="008F5E04">
      <w:pPr>
        <w:rPr>
          <w:color w:val="000000"/>
        </w:rPr>
      </w:pPr>
    </w:p>
    <w:p w14:paraId="0B1D5C74" w14:textId="77777777" w:rsidR="008F5E04" w:rsidRDefault="008F5E04"/>
    <w:p w14:paraId="00707BDA" w14:textId="77777777" w:rsidR="008F5E04" w:rsidRDefault="008F5E04"/>
    <w:p w14:paraId="764C0606" w14:textId="77777777" w:rsidR="008F5E04" w:rsidRDefault="008F5E04"/>
    <w:p w14:paraId="5D901E59" w14:textId="77777777" w:rsidR="008F5E04" w:rsidRDefault="008F5E04"/>
    <w:p w14:paraId="7CE91F9C" w14:textId="77777777" w:rsidR="008F5E04" w:rsidRDefault="008F5E04"/>
    <w:p w14:paraId="166E975D" w14:textId="77777777" w:rsidR="008F5E04" w:rsidRDefault="008F5E04"/>
    <w:p w14:paraId="2BB18FA5" w14:textId="77777777" w:rsidR="008F5E04" w:rsidRDefault="008F5E04"/>
    <w:p w14:paraId="55E08402" w14:textId="77777777" w:rsidR="008F5E04" w:rsidRDefault="008F5E04"/>
    <w:p w14:paraId="21351D1E" w14:textId="77777777" w:rsidR="008F5E04" w:rsidRDefault="008F5E04"/>
    <w:p w14:paraId="0DAAB9F4" w14:textId="77777777" w:rsidR="008F5E04" w:rsidRDefault="008F5E04"/>
    <w:p w14:paraId="69AC8600" w14:textId="77777777" w:rsidR="008F5E04" w:rsidRDefault="008F5E04"/>
    <w:p w14:paraId="1A9DAF54" w14:textId="77777777" w:rsidR="008F5E04" w:rsidRDefault="008F5E04"/>
    <w:p w14:paraId="2E5BF0A0" w14:textId="77777777" w:rsidR="008F5E04" w:rsidRDefault="008F5E04"/>
    <w:p w14:paraId="182AEC11" w14:textId="77777777" w:rsidR="008F5E04" w:rsidRDefault="008F5E04"/>
    <w:p w14:paraId="41AEF5A8" w14:textId="77777777" w:rsidR="008F5E04" w:rsidRDefault="005D0437">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14:paraId="701311AF" w14:textId="5E041CA6" w:rsidR="008F5E04" w:rsidRDefault="005D0437">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14:paraId="269A56BE" w14:textId="77777777" w:rsidR="008F5E04" w:rsidRDefault="008F5E04">
      <w:pPr>
        <w:rPr>
          <w:rFonts w:ascii="宋体" w:hAnsi="宋体"/>
          <w:color w:val="000000"/>
          <w:sz w:val="30"/>
          <w:szCs w:val="30"/>
        </w:rPr>
      </w:pPr>
    </w:p>
    <w:p w14:paraId="09FE8DB8" w14:textId="77777777" w:rsidR="008F5E04" w:rsidRDefault="008F5E04">
      <w:pPr>
        <w:rPr>
          <w:rFonts w:ascii="宋体" w:hAnsi="宋体"/>
          <w:color w:val="000000"/>
          <w:sz w:val="30"/>
          <w:szCs w:val="30"/>
        </w:rPr>
      </w:pPr>
    </w:p>
    <w:p w14:paraId="058F8564" w14:textId="77777777" w:rsidR="008F5E04" w:rsidRDefault="005D0437">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6DFD13FC" w14:textId="77777777" w:rsidR="008F5E04" w:rsidRDefault="005D0437">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14:paraId="20F48F67" w14:textId="77777777" w:rsidR="008F5E04" w:rsidRDefault="008F5E04">
      <w:pPr>
        <w:spacing w:line="360" w:lineRule="auto"/>
        <w:jc w:val="center"/>
      </w:pPr>
    </w:p>
    <w:p w14:paraId="612E28C6" w14:textId="77777777" w:rsidR="008F5E04" w:rsidRDefault="008F5E04">
      <w:pPr>
        <w:spacing w:line="360" w:lineRule="auto"/>
        <w:jc w:val="center"/>
      </w:pPr>
    </w:p>
    <w:p w14:paraId="42DF2346" w14:textId="77777777" w:rsidR="008F5E04" w:rsidRDefault="008F5E04">
      <w:pPr>
        <w:spacing w:line="360" w:lineRule="auto"/>
        <w:jc w:val="center"/>
      </w:pPr>
    </w:p>
    <w:p w14:paraId="05590B20" w14:textId="77777777" w:rsidR="008F5E04" w:rsidRDefault="008F5E04">
      <w:pPr>
        <w:spacing w:line="360" w:lineRule="auto"/>
        <w:jc w:val="center"/>
        <w:sectPr w:rsidR="008F5E04">
          <w:headerReference w:type="default" r:id="rId7"/>
          <w:pgSz w:w="11906" w:h="16838"/>
          <w:pgMar w:top="1985" w:right="1418" w:bottom="1418" w:left="1418" w:header="1418" w:footer="1134" w:gutter="0"/>
          <w:cols w:space="720"/>
          <w:docGrid w:linePitch="326" w:charSpace="-2048"/>
        </w:sectPr>
      </w:pPr>
    </w:p>
    <w:p w14:paraId="440C842C" w14:textId="77777777" w:rsidR="008F5E04" w:rsidRDefault="005D0437">
      <w:pPr>
        <w:pStyle w:val="1"/>
        <w:jc w:val="center"/>
      </w:pPr>
      <w:bookmarkStart w:id="1" w:name="_Toc527969333"/>
      <w:r>
        <w:rPr>
          <w:rFonts w:hint="eastAsia"/>
        </w:rPr>
        <w:lastRenderedPageBreak/>
        <w:t>摘    要</w:t>
      </w:r>
      <w:bookmarkEnd w:id="0"/>
      <w:bookmarkEnd w:id="1"/>
    </w:p>
    <w:p w14:paraId="2F3752A5" w14:textId="77777777" w:rsidR="008F5E04" w:rsidRDefault="005D0437">
      <w:pPr>
        <w:ind w:firstLineChars="200" w:firstLine="480"/>
      </w:pPr>
      <w:r>
        <w:rPr>
          <w:rFonts w:hint="eastAsia"/>
        </w:rPr>
        <w:t>“摘要”是摘要部分的标题，不可省略。</w:t>
      </w:r>
    </w:p>
    <w:p w14:paraId="786A426E" w14:textId="77777777" w:rsidR="008F5E04" w:rsidRDefault="005D0437">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14:paraId="1F836289" w14:textId="77777777" w:rsidR="008F5E04" w:rsidRDefault="005D0437">
      <w:pPr>
        <w:ind w:firstLineChars="200" w:firstLine="480"/>
      </w:pPr>
      <w:r>
        <w:rPr>
          <w:rFonts w:hint="eastAsia"/>
        </w:rPr>
        <w:t>摘要是毕业设计（论文）的缩影，文字要简练、明确。</w:t>
      </w:r>
      <w:r>
        <w:rPr>
          <w:rFonts w:hint="eastAsia"/>
          <w:highlight w:val="yellow"/>
        </w:rPr>
        <w:t>内容要包括目的、方法、结果和结论</w:t>
      </w:r>
      <w:r>
        <w:rPr>
          <w:rFonts w:hint="eastAsia"/>
        </w:rPr>
        <w:t>。单位采用国际标准计量单位制，除特别情况外，数字一律用阿拉伯数码。文中不允许出现插图。重要的表格可以写入。</w:t>
      </w:r>
    </w:p>
    <w:p w14:paraId="0E67DCE4" w14:textId="77777777" w:rsidR="008F5E04" w:rsidRDefault="005D0437">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4191D65E" w14:textId="77777777" w:rsidR="008F5E04" w:rsidRDefault="005D0437">
      <w:pPr>
        <w:ind w:firstLineChars="200" w:firstLine="480"/>
      </w:pPr>
      <w:r>
        <w:rPr>
          <w:rFonts w:hint="eastAsia"/>
          <w:highlight w:val="yellow"/>
        </w:rPr>
        <w:t>摘要篇幅以一页为限，字数限</w:t>
      </w:r>
      <w:r>
        <w:rPr>
          <w:rFonts w:hint="eastAsia"/>
          <w:color w:val="C00000"/>
          <w:highlight w:val="yellow"/>
        </w:rPr>
        <w:t>500</w:t>
      </w:r>
      <w:r>
        <w:rPr>
          <w:rFonts w:hint="eastAsia"/>
          <w:highlight w:val="yellow"/>
        </w:rPr>
        <w:t>字以内。</w:t>
      </w:r>
    </w:p>
    <w:p w14:paraId="12D9AF30" w14:textId="77777777" w:rsidR="008F5E04" w:rsidRDefault="005D0437">
      <w:pPr>
        <w:ind w:firstLineChars="200" w:firstLine="480"/>
      </w:pPr>
      <w:r>
        <w:rPr>
          <w:rFonts w:hint="eastAsia"/>
        </w:rPr>
        <w:t>摘要正文后，</w:t>
      </w:r>
      <w:r>
        <w:rPr>
          <w:rFonts w:ascii="宋体" w:hAnsi="宋体" w:hint="eastAsia"/>
        </w:rPr>
        <w:t>列出3-5个关键词。“关键词：”是关键词部分的引导，不可省略。关键词请尽量用《汉语主题词表</w:t>
      </w:r>
      <w:r>
        <w:rPr>
          <w:rFonts w:hint="eastAsia"/>
        </w:rPr>
        <w:t>》等词表提供的规范词。</w:t>
      </w:r>
    </w:p>
    <w:p w14:paraId="44229283" w14:textId="77777777" w:rsidR="008F5E04" w:rsidRDefault="005D0437">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r>
        <w:rPr>
          <w:rFonts w:hint="eastAsia"/>
          <w:color w:val="000080"/>
          <w:szCs w:val="21"/>
          <w:highlight w:val="yellow"/>
        </w:rPr>
        <w:t>关键词整体字数限制在一行</w:t>
      </w:r>
      <w:r>
        <w:rPr>
          <w:rFonts w:hint="eastAsia"/>
          <w:color w:val="000080"/>
          <w:szCs w:val="21"/>
        </w:rPr>
        <w:t>。</w:t>
      </w:r>
    </w:p>
    <w:p w14:paraId="7D5B8FC4" w14:textId="77777777" w:rsidR="008F5E04" w:rsidRDefault="008F5E04"/>
    <w:p w14:paraId="3CA74CC9" w14:textId="77777777" w:rsidR="008F5E04" w:rsidRDefault="005D0437">
      <w:pPr>
        <w:rPr>
          <w:rFonts w:ascii="黑体" w:eastAsia="黑体"/>
          <w:b/>
        </w:rPr>
      </w:pPr>
      <w:r>
        <w:rPr>
          <w:rStyle w:val="Char"/>
          <w:rFonts w:hint="eastAsia"/>
          <w:b/>
        </w:rPr>
        <w:t>关键词：</w:t>
      </w:r>
      <w:r>
        <w:rPr>
          <w:rStyle w:val="Char3"/>
          <w:rFonts w:ascii="黑体" w:eastAsia="黑体" w:hAnsi="黑体" w:hint="eastAsia"/>
          <w:b/>
        </w:rPr>
        <w:t>写作规范；排版格式；毕业设计（论文）</w:t>
      </w:r>
    </w:p>
    <w:p w14:paraId="79399B26" w14:textId="77777777" w:rsidR="008F5E04" w:rsidRDefault="008F5E04"/>
    <w:p w14:paraId="320202BB" w14:textId="5ECBF607" w:rsidR="008F5E04" w:rsidRDefault="008F5E04"/>
    <w:p w14:paraId="122F9894" w14:textId="77777777" w:rsidR="008F5E04" w:rsidRDefault="008F5E04">
      <w:pPr>
        <w:jc w:val="center"/>
        <w:sectPr w:rsidR="008F5E04">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418" w:left="1418" w:header="1418" w:footer="1134" w:gutter="0"/>
          <w:pgNumType w:fmt="upperRoman" w:start="1"/>
          <w:cols w:space="720"/>
          <w:docGrid w:linePitch="326" w:charSpace="-2048"/>
        </w:sectPr>
      </w:pPr>
    </w:p>
    <w:p w14:paraId="46FD14AC" w14:textId="51AA4FB2" w:rsidR="008F5E04" w:rsidRDefault="005D0437">
      <w:pPr>
        <w:tabs>
          <w:tab w:val="clear" w:pos="377"/>
        </w:tabs>
        <w:spacing w:line="240" w:lineRule="auto"/>
        <w:jc w:val="center"/>
        <w:rPr>
          <w:b/>
          <w:color w:val="000000"/>
          <w:sz w:val="30"/>
          <w:szCs w:val="30"/>
        </w:rPr>
      </w:pPr>
      <w:r>
        <w:rPr>
          <w:b/>
          <w:color w:val="000000"/>
          <w:sz w:val="30"/>
          <w:szCs w:val="30"/>
        </w:rPr>
        <w:lastRenderedPageBreak/>
        <w:t>The Subject of Undergraduate Graduation Project (Thesis) of DUT</w:t>
      </w:r>
    </w:p>
    <w:p w14:paraId="760ED915" w14:textId="77777777" w:rsidR="008F5E04" w:rsidRDefault="008F5E04">
      <w:pPr>
        <w:jc w:val="center"/>
        <w:rPr>
          <w:rFonts w:ascii="黑体" w:eastAsia="黑体"/>
          <w:sz w:val="30"/>
          <w:szCs w:val="30"/>
        </w:rPr>
      </w:pPr>
    </w:p>
    <w:p w14:paraId="32AAE939" w14:textId="77777777" w:rsidR="008F5E04" w:rsidRDefault="005D0437">
      <w:pPr>
        <w:pStyle w:val="1"/>
        <w:jc w:val="center"/>
        <w:rPr>
          <w:rFonts w:ascii="Times New Roman"/>
        </w:rPr>
      </w:pPr>
      <w:bookmarkStart w:id="2" w:name="_Toc527969334"/>
      <w:r>
        <w:rPr>
          <w:rFonts w:ascii="Times New Roman"/>
        </w:rPr>
        <w:t>Abstract</w:t>
      </w:r>
      <w:bookmarkEnd w:id="2"/>
      <w:r>
        <w:rPr>
          <w:rFonts w:ascii="Times New Roman"/>
        </w:rPr>
        <w:t xml:space="preserve"> </w:t>
      </w:r>
    </w:p>
    <w:p w14:paraId="61C20D71" w14:textId="77777777" w:rsidR="008F5E04" w:rsidRDefault="005D0437">
      <w:pPr>
        <w:ind w:firstLineChars="200" w:firstLine="480"/>
      </w:pPr>
      <w:r>
        <w:rPr>
          <w:rFonts w:hint="eastAsia"/>
        </w:rPr>
        <w:t>外文摘要要求用英文书写，内容应与“中文摘要”对应。使用第三人称，最好采用现在时态编写。</w:t>
      </w:r>
    </w:p>
    <w:p w14:paraId="6C8A8ACE" w14:textId="77777777" w:rsidR="008F5E04" w:rsidRDefault="005D0437">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行。</w:t>
      </w:r>
    </w:p>
    <w:p w14:paraId="19FBEA1D" w14:textId="77777777" w:rsidR="008F5E04" w:rsidRDefault="005D0437">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05115F3" w14:textId="77777777" w:rsidR="008F5E04" w:rsidRDefault="005D0437">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71C40D0D" w14:textId="77777777" w:rsidR="008F5E04" w:rsidRDefault="005D0437">
      <w:pPr>
        <w:ind w:firstLineChars="200" w:firstLine="480"/>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14:paraId="09359CA5" w14:textId="77777777" w:rsidR="008F5E04" w:rsidRDefault="008F5E04"/>
    <w:p w14:paraId="68C70F3A" w14:textId="77777777" w:rsidR="008F5E04" w:rsidRDefault="005D0437">
      <w:pPr>
        <w:rPr>
          <w:rStyle w:val="Char1"/>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14:paraId="37A00122" w14:textId="77777777" w:rsidR="008F5E04" w:rsidRDefault="008F5E04"/>
    <w:p w14:paraId="10583FC2" w14:textId="77777777" w:rsidR="008F5E04" w:rsidRDefault="008F5E04"/>
    <w:p w14:paraId="2492B71E" w14:textId="77777777" w:rsidR="008F5E04" w:rsidRDefault="008F5E04">
      <w:pPr>
        <w:jc w:val="center"/>
        <w:sectPr w:rsidR="008F5E04">
          <w:headerReference w:type="default" r:id="rId14"/>
          <w:footerReference w:type="default" r:id="rId15"/>
          <w:pgSz w:w="11906" w:h="16838"/>
          <w:pgMar w:top="1985" w:right="1418" w:bottom="1418" w:left="1418" w:header="1418" w:footer="1134" w:gutter="0"/>
          <w:pgNumType w:fmt="upperRoman"/>
          <w:cols w:space="720"/>
          <w:docGrid w:linePitch="326" w:charSpace="-2048"/>
        </w:sectPr>
      </w:pPr>
    </w:p>
    <w:p w14:paraId="2B87B1DF" w14:textId="0DC041C0" w:rsidR="008F5E04" w:rsidRDefault="005D0437">
      <w:pPr>
        <w:jc w:val="center"/>
        <w:rPr>
          <w:rFonts w:ascii="黑体" w:eastAsia="黑体"/>
          <w:sz w:val="30"/>
          <w:szCs w:val="30"/>
        </w:rPr>
      </w:pPr>
      <w:r>
        <w:rPr>
          <w:rFonts w:ascii="黑体" w:eastAsia="黑体" w:hint="eastAsia"/>
          <w:sz w:val="30"/>
          <w:szCs w:val="30"/>
        </w:rPr>
        <w:lastRenderedPageBreak/>
        <w:t>目    录</w:t>
      </w:r>
    </w:p>
    <w:p w14:paraId="0FBF85CA" w14:textId="77777777" w:rsidR="008F5E04" w:rsidRDefault="005D0437">
      <w:pPr>
        <w:pStyle w:val="TOC1"/>
        <w:tabs>
          <w:tab w:val="right" w:leader="dot" w:pos="9060"/>
        </w:tabs>
        <w:rPr>
          <w:rFonts w:ascii="Calibri" w:hAnsi="Calibr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969333" w:history="1">
        <w:r>
          <w:rPr>
            <w:rStyle w:val="a4"/>
            <w:rFonts w:hint="eastAsia"/>
          </w:rPr>
          <w:t>摘</w:t>
        </w:r>
        <w:r>
          <w:rPr>
            <w:rStyle w:val="a4"/>
          </w:rPr>
          <w:t xml:space="preserve">    </w:t>
        </w:r>
        <w:r>
          <w:rPr>
            <w:rStyle w:val="a4"/>
            <w:rFonts w:hint="eastAsia"/>
          </w:rPr>
          <w:t>要</w:t>
        </w:r>
        <w:r>
          <w:tab/>
        </w:r>
        <w:r>
          <w:fldChar w:fldCharType="begin"/>
        </w:r>
        <w:r>
          <w:instrText xml:space="preserve"> PAGEREF _Toc527969333 \h </w:instrText>
        </w:r>
        <w:r>
          <w:fldChar w:fldCharType="separate"/>
        </w:r>
        <w:r>
          <w:t>I</w:t>
        </w:r>
        <w:r>
          <w:fldChar w:fldCharType="end"/>
        </w:r>
      </w:hyperlink>
    </w:p>
    <w:p w14:paraId="417C5EB0" w14:textId="77777777" w:rsidR="008F5E04" w:rsidRDefault="00AE2631">
      <w:pPr>
        <w:pStyle w:val="TOC1"/>
        <w:tabs>
          <w:tab w:val="right" w:leader="dot" w:pos="9060"/>
        </w:tabs>
        <w:rPr>
          <w:rFonts w:ascii="Calibri" w:hAnsi="Calibri"/>
          <w:kern w:val="2"/>
          <w:sz w:val="21"/>
          <w:szCs w:val="22"/>
        </w:rPr>
      </w:pPr>
      <w:hyperlink w:anchor="_Toc527969334" w:history="1">
        <w:r w:rsidR="005D0437">
          <w:rPr>
            <w:rStyle w:val="a4"/>
          </w:rPr>
          <w:t>Abstract</w:t>
        </w:r>
        <w:r w:rsidR="005D0437">
          <w:tab/>
        </w:r>
        <w:r w:rsidR="005D0437">
          <w:fldChar w:fldCharType="begin"/>
        </w:r>
        <w:r w:rsidR="005D0437">
          <w:instrText xml:space="preserve"> PAGEREF _Toc527969334 \h </w:instrText>
        </w:r>
        <w:r w:rsidR="005D0437">
          <w:fldChar w:fldCharType="separate"/>
        </w:r>
        <w:r w:rsidR="005D0437">
          <w:t>II</w:t>
        </w:r>
        <w:r w:rsidR="005D0437">
          <w:fldChar w:fldCharType="end"/>
        </w:r>
      </w:hyperlink>
    </w:p>
    <w:p w14:paraId="5B496AA4" w14:textId="77777777" w:rsidR="008F5E04" w:rsidRDefault="00AE2631">
      <w:pPr>
        <w:pStyle w:val="TOC1"/>
        <w:tabs>
          <w:tab w:val="right" w:leader="dot" w:pos="9060"/>
        </w:tabs>
        <w:rPr>
          <w:rFonts w:ascii="Calibri" w:hAnsi="Calibri"/>
          <w:kern w:val="2"/>
          <w:sz w:val="21"/>
          <w:szCs w:val="22"/>
        </w:rPr>
      </w:pPr>
      <w:hyperlink w:anchor="_Toc527969335" w:history="1">
        <w:r w:rsidR="005D0437">
          <w:rPr>
            <w:rStyle w:val="a4"/>
            <w:rFonts w:hint="eastAsia"/>
          </w:rPr>
          <w:t>引</w:t>
        </w:r>
        <w:r w:rsidR="005D0437">
          <w:rPr>
            <w:rStyle w:val="a4"/>
          </w:rPr>
          <w:t xml:space="preserve">    </w:t>
        </w:r>
        <w:r w:rsidR="005D0437">
          <w:rPr>
            <w:rStyle w:val="a4"/>
            <w:rFonts w:hint="eastAsia"/>
          </w:rPr>
          <w:t>言</w:t>
        </w:r>
        <w:r w:rsidR="005D0437">
          <w:tab/>
        </w:r>
        <w:r w:rsidR="005D0437">
          <w:fldChar w:fldCharType="begin"/>
        </w:r>
        <w:r w:rsidR="005D0437">
          <w:instrText xml:space="preserve"> PAGEREF _Toc527969335 \h </w:instrText>
        </w:r>
        <w:r w:rsidR="005D0437">
          <w:fldChar w:fldCharType="separate"/>
        </w:r>
        <w:r w:rsidR="005D0437">
          <w:t>1</w:t>
        </w:r>
        <w:r w:rsidR="005D0437">
          <w:fldChar w:fldCharType="end"/>
        </w:r>
      </w:hyperlink>
    </w:p>
    <w:p w14:paraId="2A8CF437" w14:textId="77777777" w:rsidR="008F5E04" w:rsidRDefault="00AE2631">
      <w:pPr>
        <w:pStyle w:val="TOC1"/>
        <w:tabs>
          <w:tab w:val="right" w:leader="dot" w:pos="9060"/>
        </w:tabs>
        <w:rPr>
          <w:rFonts w:ascii="Calibri" w:hAnsi="Calibri"/>
          <w:kern w:val="2"/>
          <w:sz w:val="21"/>
          <w:szCs w:val="22"/>
        </w:rPr>
      </w:pPr>
      <w:hyperlink w:anchor="_Toc527969336" w:history="1">
        <w:r w:rsidR="005D0437">
          <w:rPr>
            <w:rStyle w:val="a4"/>
          </w:rPr>
          <w:t xml:space="preserve">1  </w:t>
        </w:r>
        <w:r w:rsidR="005D0437">
          <w:rPr>
            <w:rStyle w:val="a4"/>
            <w:rFonts w:hint="eastAsia"/>
          </w:rPr>
          <w:t>正文格式说明</w:t>
        </w:r>
        <w:r w:rsidR="005D0437">
          <w:tab/>
        </w:r>
        <w:r w:rsidR="005D0437">
          <w:fldChar w:fldCharType="begin"/>
        </w:r>
        <w:r w:rsidR="005D0437">
          <w:instrText xml:space="preserve"> PAGEREF _Toc527969336 \h </w:instrText>
        </w:r>
        <w:r w:rsidR="005D0437">
          <w:fldChar w:fldCharType="separate"/>
        </w:r>
        <w:r w:rsidR="005D0437">
          <w:t>2</w:t>
        </w:r>
        <w:r w:rsidR="005D0437">
          <w:fldChar w:fldCharType="end"/>
        </w:r>
      </w:hyperlink>
    </w:p>
    <w:p w14:paraId="7C81A543" w14:textId="77777777" w:rsidR="008F5E04" w:rsidRDefault="00AE2631">
      <w:pPr>
        <w:pStyle w:val="TOC2"/>
        <w:tabs>
          <w:tab w:val="right" w:leader="dot" w:pos="9060"/>
        </w:tabs>
        <w:ind w:left="480"/>
        <w:rPr>
          <w:rFonts w:ascii="Calibri" w:hAnsi="Calibri"/>
          <w:kern w:val="2"/>
          <w:sz w:val="21"/>
          <w:szCs w:val="22"/>
        </w:rPr>
      </w:pPr>
      <w:hyperlink w:anchor="_Toc527969337" w:history="1">
        <w:r w:rsidR="005D0437">
          <w:rPr>
            <w:rStyle w:val="a4"/>
          </w:rPr>
          <w:t xml:space="preserve">1.1  </w:t>
        </w:r>
        <w:r w:rsidR="005D0437">
          <w:rPr>
            <w:rStyle w:val="a4"/>
            <w:rFonts w:hint="eastAsia"/>
          </w:rPr>
          <w:t>论文格式基本要求</w:t>
        </w:r>
        <w:r w:rsidR="005D0437">
          <w:tab/>
        </w:r>
        <w:r w:rsidR="005D0437">
          <w:fldChar w:fldCharType="begin"/>
        </w:r>
        <w:r w:rsidR="005D0437">
          <w:instrText xml:space="preserve"> PAGEREF _Toc527969337 \h </w:instrText>
        </w:r>
        <w:r w:rsidR="005D0437">
          <w:fldChar w:fldCharType="separate"/>
        </w:r>
        <w:r w:rsidR="005D0437">
          <w:t>3</w:t>
        </w:r>
        <w:r w:rsidR="005D0437">
          <w:fldChar w:fldCharType="end"/>
        </w:r>
      </w:hyperlink>
    </w:p>
    <w:p w14:paraId="14ADFFE4" w14:textId="77777777" w:rsidR="008F5E04" w:rsidRDefault="00AE2631">
      <w:pPr>
        <w:pStyle w:val="TOC2"/>
        <w:tabs>
          <w:tab w:val="right" w:leader="dot" w:pos="9060"/>
        </w:tabs>
        <w:ind w:left="480"/>
        <w:rPr>
          <w:rFonts w:ascii="Calibri" w:hAnsi="Calibri"/>
          <w:kern w:val="2"/>
          <w:sz w:val="21"/>
          <w:szCs w:val="22"/>
        </w:rPr>
      </w:pPr>
      <w:hyperlink w:anchor="_Toc527969338" w:history="1">
        <w:r w:rsidR="005D0437">
          <w:rPr>
            <w:rStyle w:val="a4"/>
          </w:rPr>
          <w:t xml:space="preserve">1.2  </w:t>
        </w:r>
        <w:r w:rsidR="005D0437">
          <w:rPr>
            <w:rStyle w:val="a4"/>
            <w:rFonts w:hint="eastAsia"/>
          </w:rPr>
          <w:t>论文页眉页脚的编排</w:t>
        </w:r>
        <w:r w:rsidR="005D0437">
          <w:tab/>
        </w:r>
        <w:r w:rsidR="005D0437">
          <w:fldChar w:fldCharType="begin"/>
        </w:r>
        <w:r w:rsidR="005D0437">
          <w:instrText xml:space="preserve"> PAGEREF _Toc527969338 \h </w:instrText>
        </w:r>
        <w:r w:rsidR="005D0437">
          <w:fldChar w:fldCharType="separate"/>
        </w:r>
        <w:r w:rsidR="005D0437">
          <w:t>3</w:t>
        </w:r>
        <w:r w:rsidR="005D0437">
          <w:fldChar w:fldCharType="end"/>
        </w:r>
      </w:hyperlink>
    </w:p>
    <w:p w14:paraId="723E8DBD" w14:textId="77777777" w:rsidR="008F5E04" w:rsidRDefault="00AE2631">
      <w:pPr>
        <w:pStyle w:val="TOC2"/>
        <w:tabs>
          <w:tab w:val="right" w:leader="dot" w:pos="9060"/>
        </w:tabs>
        <w:ind w:left="480"/>
        <w:rPr>
          <w:rFonts w:ascii="Calibri" w:hAnsi="Calibri"/>
          <w:kern w:val="2"/>
          <w:sz w:val="21"/>
          <w:szCs w:val="22"/>
        </w:rPr>
      </w:pPr>
      <w:hyperlink w:anchor="_Toc527969339" w:history="1">
        <w:r w:rsidR="005D0437">
          <w:rPr>
            <w:rStyle w:val="a4"/>
          </w:rPr>
          <w:t xml:space="preserve">1.3  </w:t>
        </w:r>
        <w:r w:rsidR="005D0437">
          <w:rPr>
            <w:rStyle w:val="a4"/>
            <w:rFonts w:hint="eastAsia"/>
          </w:rPr>
          <w:t>论文正文格式</w:t>
        </w:r>
        <w:r w:rsidR="005D0437">
          <w:tab/>
        </w:r>
        <w:r w:rsidR="005D0437">
          <w:fldChar w:fldCharType="begin"/>
        </w:r>
        <w:r w:rsidR="005D0437">
          <w:instrText xml:space="preserve"> PAGEREF _Toc527969339 \h </w:instrText>
        </w:r>
        <w:r w:rsidR="005D0437">
          <w:fldChar w:fldCharType="separate"/>
        </w:r>
        <w:r w:rsidR="005D0437">
          <w:t>3</w:t>
        </w:r>
        <w:r w:rsidR="005D0437">
          <w:fldChar w:fldCharType="end"/>
        </w:r>
      </w:hyperlink>
    </w:p>
    <w:p w14:paraId="64D0898A" w14:textId="77777777" w:rsidR="008F5E04" w:rsidRDefault="00AE2631">
      <w:pPr>
        <w:pStyle w:val="TOC2"/>
        <w:tabs>
          <w:tab w:val="right" w:leader="dot" w:pos="9060"/>
        </w:tabs>
        <w:ind w:left="480"/>
        <w:rPr>
          <w:rFonts w:ascii="Calibri" w:hAnsi="Calibri"/>
          <w:kern w:val="2"/>
          <w:sz w:val="21"/>
          <w:szCs w:val="22"/>
        </w:rPr>
      </w:pPr>
      <w:hyperlink w:anchor="_Toc527969340" w:history="1">
        <w:r w:rsidR="005D0437">
          <w:rPr>
            <w:rStyle w:val="a4"/>
          </w:rPr>
          <w:t xml:space="preserve">1.4  </w:t>
        </w:r>
        <w:r w:rsidR="005D0437">
          <w:rPr>
            <w:rStyle w:val="a4"/>
            <w:rFonts w:hint="eastAsia"/>
          </w:rPr>
          <w:t>章节标题格式</w:t>
        </w:r>
        <w:r w:rsidR="005D0437">
          <w:tab/>
        </w:r>
        <w:r w:rsidR="005D0437">
          <w:fldChar w:fldCharType="begin"/>
        </w:r>
        <w:r w:rsidR="005D0437">
          <w:instrText xml:space="preserve"> PAGEREF _Toc527969340 \h </w:instrText>
        </w:r>
        <w:r w:rsidR="005D0437">
          <w:fldChar w:fldCharType="separate"/>
        </w:r>
        <w:r w:rsidR="005D0437">
          <w:t>3</w:t>
        </w:r>
        <w:r w:rsidR="005D0437">
          <w:fldChar w:fldCharType="end"/>
        </w:r>
      </w:hyperlink>
    </w:p>
    <w:p w14:paraId="2F3952F8" w14:textId="77777777" w:rsidR="008F5E04" w:rsidRDefault="00AE2631">
      <w:pPr>
        <w:pStyle w:val="TOC2"/>
        <w:tabs>
          <w:tab w:val="right" w:leader="dot" w:pos="9060"/>
        </w:tabs>
        <w:ind w:left="480"/>
        <w:rPr>
          <w:rFonts w:ascii="Calibri" w:hAnsi="Calibri"/>
          <w:kern w:val="2"/>
          <w:sz w:val="21"/>
          <w:szCs w:val="22"/>
        </w:rPr>
      </w:pPr>
      <w:hyperlink w:anchor="_Toc527969341" w:history="1">
        <w:r w:rsidR="005D0437">
          <w:rPr>
            <w:rStyle w:val="a4"/>
          </w:rPr>
          <w:t xml:space="preserve">1.5  </w:t>
        </w:r>
        <w:r w:rsidR="005D0437">
          <w:rPr>
            <w:rStyle w:val="a4"/>
            <w:rFonts w:hint="eastAsia"/>
          </w:rPr>
          <w:t>各章之间的分隔符设置</w:t>
        </w:r>
        <w:r w:rsidR="005D0437">
          <w:tab/>
        </w:r>
        <w:r w:rsidR="005D0437">
          <w:fldChar w:fldCharType="begin"/>
        </w:r>
        <w:r w:rsidR="005D0437">
          <w:instrText xml:space="preserve"> PAGEREF _Toc527969341 \h </w:instrText>
        </w:r>
        <w:r w:rsidR="005D0437">
          <w:fldChar w:fldCharType="separate"/>
        </w:r>
        <w:r w:rsidR="005D0437">
          <w:t>4</w:t>
        </w:r>
        <w:r w:rsidR="005D0437">
          <w:fldChar w:fldCharType="end"/>
        </w:r>
      </w:hyperlink>
    </w:p>
    <w:p w14:paraId="4530B3C8" w14:textId="77777777" w:rsidR="008F5E04" w:rsidRDefault="00AE2631">
      <w:pPr>
        <w:pStyle w:val="TOC2"/>
        <w:tabs>
          <w:tab w:val="right" w:leader="dot" w:pos="9060"/>
        </w:tabs>
        <w:ind w:left="480"/>
        <w:rPr>
          <w:rFonts w:ascii="Calibri" w:hAnsi="Calibri"/>
          <w:kern w:val="2"/>
          <w:sz w:val="21"/>
          <w:szCs w:val="22"/>
        </w:rPr>
      </w:pPr>
      <w:hyperlink w:anchor="_Toc527969342" w:history="1">
        <w:r w:rsidR="005D0437">
          <w:rPr>
            <w:rStyle w:val="a4"/>
          </w:rPr>
          <w:t xml:space="preserve">1.6  </w:t>
        </w:r>
        <w:r w:rsidR="005D0437">
          <w:rPr>
            <w:rStyle w:val="a4"/>
            <w:rFonts w:hint="eastAsia"/>
          </w:rPr>
          <w:t>正文中的编号</w:t>
        </w:r>
        <w:r w:rsidR="005D0437">
          <w:tab/>
        </w:r>
        <w:r w:rsidR="005D0437">
          <w:fldChar w:fldCharType="begin"/>
        </w:r>
        <w:r w:rsidR="005D0437">
          <w:instrText xml:space="preserve"> PAGEREF _Toc527969342 \h </w:instrText>
        </w:r>
        <w:r w:rsidR="005D0437">
          <w:fldChar w:fldCharType="separate"/>
        </w:r>
        <w:r w:rsidR="005D0437">
          <w:t>4</w:t>
        </w:r>
        <w:r w:rsidR="005D0437">
          <w:fldChar w:fldCharType="end"/>
        </w:r>
      </w:hyperlink>
    </w:p>
    <w:p w14:paraId="786DE8A1" w14:textId="77777777" w:rsidR="008F5E04" w:rsidRDefault="00AE2631">
      <w:pPr>
        <w:pStyle w:val="TOC1"/>
        <w:tabs>
          <w:tab w:val="right" w:leader="dot" w:pos="9060"/>
        </w:tabs>
        <w:rPr>
          <w:rFonts w:ascii="Calibri" w:hAnsi="Calibri"/>
          <w:kern w:val="2"/>
          <w:sz w:val="21"/>
          <w:szCs w:val="22"/>
        </w:rPr>
      </w:pPr>
      <w:hyperlink w:anchor="_Toc527969343" w:history="1">
        <w:r w:rsidR="005D0437">
          <w:rPr>
            <w:rStyle w:val="a4"/>
          </w:rPr>
          <w:t xml:space="preserve">2  </w:t>
        </w:r>
        <w:r w:rsidR="005D0437">
          <w:rPr>
            <w:rStyle w:val="a4"/>
            <w:rFonts w:hint="eastAsia"/>
          </w:rPr>
          <w:t>图表及公式的格式说明</w:t>
        </w:r>
        <w:r w:rsidR="005D0437">
          <w:tab/>
        </w:r>
        <w:r w:rsidR="005D0437">
          <w:fldChar w:fldCharType="begin"/>
        </w:r>
        <w:r w:rsidR="005D0437">
          <w:instrText xml:space="preserve"> PAGEREF _Toc527969343 \h </w:instrText>
        </w:r>
        <w:r w:rsidR="005D0437">
          <w:fldChar w:fldCharType="separate"/>
        </w:r>
        <w:r w:rsidR="005D0437">
          <w:t>5</w:t>
        </w:r>
        <w:r w:rsidR="005D0437">
          <w:fldChar w:fldCharType="end"/>
        </w:r>
      </w:hyperlink>
    </w:p>
    <w:p w14:paraId="2B8254B0" w14:textId="77777777" w:rsidR="008F5E04" w:rsidRDefault="00AE2631">
      <w:pPr>
        <w:pStyle w:val="TOC2"/>
        <w:tabs>
          <w:tab w:val="right" w:leader="dot" w:pos="9060"/>
        </w:tabs>
        <w:ind w:left="480"/>
        <w:rPr>
          <w:rFonts w:ascii="Calibri" w:hAnsi="Calibri"/>
          <w:kern w:val="2"/>
          <w:sz w:val="21"/>
          <w:szCs w:val="22"/>
        </w:rPr>
      </w:pPr>
      <w:hyperlink w:anchor="_Toc527969344" w:history="1">
        <w:r w:rsidR="005D0437">
          <w:rPr>
            <w:rStyle w:val="a4"/>
          </w:rPr>
          <w:t xml:space="preserve">2.1  </w:t>
        </w:r>
        <w:r w:rsidR="005D0437">
          <w:rPr>
            <w:rStyle w:val="a4"/>
            <w:rFonts w:hint="eastAsia"/>
          </w:rPr>
          <w:t>图的格式说明</w:t>
        </w:r>
        <w:r w:rsidR="005D0437">
          <w:tab/>
        </w:r>
        <w:r w:rsidR="005D0437">
          <w:fldChar w:fldCharType="begin"/>
        </w:r>
        <w:r w:rsidR="005D0437">
          <w:instrText xml:space="preserve"> PAGEREF _Toc527969344 \h </w:instrText>
        </w:r>
        <w:r w:rsidR="005D0437">
          <w:fldChar w:fldCharType="separate"/>
        </w:r>
        <w:r w:rsidR="005D0437">
          <w:t>5</w:t>
        </w:r>
        <w:r w:rsidR="005D0437">
          <w:fldChar w:fldCharType="end"/>
        </w:r>
      </w:hyperlink>
    </w:p>
    <w:p w14:paraId="41F7A281" w14:textId="77777777" w:rsidR="008F5E04" w:rsidRDefault="00AE2631">
      <w:pPr>
        <w:pStyle w:val="TOC3"/>
        <w:tabs>
          <w:tab w:val="right" w:leader="dot" w:pos="9060"/>
        </w:tabs>
        <w:ind w:left="960"/>
        <w:rPr>
          <w:rFonts w:ascii="Calibri" w:hAnsi="Calibri"/>
          <w:kern w:val="2"/>
          <w:sz w:val="21"/>
          <w:szCs w:val="22"/>
        </w:rPr>
      </w:pPr>
      <w:hyperlink w:anchor="_Toc527969345" w:history="1">
        <w:r w:rsidR="005D0437">
          <w:rPr>
            <w:rStyle w:val="a4"/>
          </w:rPr>
          <w:t xml:space="preserve">2.1.1  </w:t>
        </w:r>
        <w:r w:rsidR="005D0437">
          <w:rPr>
            <w:rStyle w:val="a4"/>
            <w:rFonts w:hint="eastAsia"/>
          </w:rPr>
          <w:t>图的格式示例</w:t>
        </w:r>
        <w:r w:rsidR="005D0437">
          <w:tab/>
        </w:r>
        <w:r w:rsidR="005D0437">
          <w:fldChar w:fldCharType="begin"/>
        </w:r>
        <w:r w:rsidR="005D0437">
          <w:instrText xml:space="preserve"> PAGEREF _Toc527969345 \h </w:instrText>
        </w:r>
        <w:r w:rsidR="005D0437">
          <w:fldChar w:fldCharType="separate"/>
        </w:r>
        <w:r w:rsidR="005D0437">
          <w:t>5</w:t>
        </w:r>
        <w:r w:rsidR="005D0437">
          <w:fldChar w:fldCharType="end"/>
        </w:r>
      </w:hyperlink>
    </w:p>
    <w:p w14:paraId="5421FC0A" w14:textId="77777777" w:rsidR="008F5E04" w:rsidRDefault="00AE2631">
      <w:pPr>
        <w:pStyle w:val="TOC3"/>
        <w:tabs>
          <w:tab w:val="right" w:leader="dot" w:pos="9060"/>
        </w:tabs>
        <w:ind w:left="960"/>
        <w:rPr>
          <w:rFonts w:ascii="Calibri" w:hAnsi="Calibri"/>
          <w:kern w:val="2"/>
          <w:sz w:val="21"/>
          <w:szCs w:val="22"/>
        </w:rPr>
      </w:pPr>
      <w:hyperlink w:anchor="_Toc527969346" w:history="1">
        <w:r w:rsidR="005D0437">
          <w:rPr>
            <w:rStyle w:val="a4"/>
          </w:rPr>
          <w:t xml:space="preserve">2.1.2  </w:t>
        </w:r>
        <w:r w:rsidR="005D0437">
          <w:rPr>
            <w:rStyle w:val="a4"/>
            <w:rFonts w:hint="eastAsia"/>
          </w:rPr>
          <w:t>图的格式描述</w:t>
        </w:r>
        <w:r w:rsidR="005D0437">
          <w:tab/>
        </w:r>
        <w:r w:rsidR="005D0437">
          <w:fldChar w:fldCharType="begin"/>
        </w:r>
        <w:r w:rsidR="005D0437">
          <w:instrText xml:space="preserve"> PAGEREF _Toc527969346 \h </w:instrText>
        </w:r>
        <w:r w:rsidR="005D0437">
          <w:fldChar w:fldCharType="separate"/>
        </w:r>
        <w:r w:rsidR="005D0437">
          <w:t>5</w:t>
        </w:r>
        <w:r w:rsidR="005D0437">
          <w:fldChar w:fldCharType="end"/>
        </w:r>
      </w:hyperlink>
    </w:p>
    <w:p w14:paraId="36CEE8EB" w14:textId="77777777" w:rsidR="008F5E04" w:rsidRDefault="00AE2631">
      <w:pPr>
        <w:pStyle w:val="TOC2"/>
        <w:tabs>
          <w:tab w:val="right" w:leader="dot" w:pos="9060"/>
        </w:tabs>
        <w:ind w:left="480"/>
        <w:rPr>
          <w:rFonts w:ascii="Calibri" w:hAnsi="Calibri"/>
          <w:kern w:val="2"/>
          <w:sz w:val="21"/>
          <w:szCs w:val="22"/>
        </w:rPr>
      </w:pPr>
      <w:hyperlink w:anchor="_Toc527969347" w:history="1">
        <w:r w:rsidR="005D0437">
          <w:rPr>
            <w:rStyle w:val="a4"/>
          </w:rPr>
          <w:t xml:space="preserve">2.2  </w:t>
        </w:r>
        <w:r w:rsidR="005D0437">
          <w:rPr>
            <w:rStyle w:val="a4"/>
            <w:rFonts w:hint="eastAsia"/>
          </w:rPr>
          <w:t>表的格式说明</w:t>
        </w:r>
        <w:r w:rsidR="005D0437">
          <w:tab/>
        </w:r>
        <w:r w:rsidR="005D0437">
          <w:fldChar w:fldCharType="begin"/>
        </w:r>
        <w:r w:rsidR="005D0437">
          <w:instrText xml:space="preserve"> PAGEREF _Toc527969347 \h </w:instrText>
        </w:r>
        <w:r w:rsidR="005D0437">
          <w:fldChar w:fldCharType="separate"/>
        </w:r>
        <w:r w:rsidR="005D0437">
          <w:t>6</w:t>
        </w:r>
        <w:r w:rsidR="005D0437">
          <w:fldChar w:fldCharType="end"/>
        </w:r>
      </w:hyperlink>
    </w:p>
    <w:p w14:paraId="3ACA5EAE" w14:textId="77777777" w:rsidR="008F5E04" w:rsidRDefault="00AE2631">
      <w:pPr>
        <w:pStyle w:val="TOC3"/>
        <w:tabs>
          <w:tab w:val="right" w:leader="dot" w:pos="9060"/>
        </w:tabs>
        <w:ind w:left="960"/>
        <w:rPr>
          <w:rFonts w:ascii="Calibri" w:hAnsi="Calibri"/>
          <w:kern w:val="2"/>
          <w:sz w:val="21"/>
          <w:szCs w:val="22"/>
        </w:rPr>
      </w:pPr>
      <w:hyperlink w:anchor="_Toc527969348" w:history="1">
        <w:r w:rsidR="005D0437">
          <w:rPr>
            <w:rStyle w:val="a4"/>
          </w:rPr>
          <w:t xml:space="preserve">2.2.1  </w:t>
        </w:r>
        <w:r w:rsidR="005D0437">
          <w:rPr>
            <w:rStyle w:val="a4"/>
            <w:rFonts w:hint="eastAsia"/>
          </w:rPr>
          <w:t>表的格式示例</w:t>
        </w:r>
        <w:r w:rsidR="005D0437">
          <w:tab/>
        </w:r>
        <w:r w:rsidR="005D0437">
          <w:fldChar w:fldCharType="begin"/>
        </w:r>
        <w:r w:rsidR="005D0437">
          <w:instrText xml:space="preserve"> PAGEREF _Toc527969348 \h </w:instrText>
        </w:r>
        <w:r w:rsidR="005D0437">
          <w:fldChar w:fldCharType="separate"/>
        </w:r>
        <w:r w:rsidR="005D0437">
          <w:t>6</w:t>
        </w:r>
        <w:r w:rsidR="005D0437">
          <w:fldChar w:fldCharType="end"/>
        </w:r>
      </w:hyperlink>
    </w:p>
    <w:p w14:paraId="009F14DA" w14:textId="77777777" w:rsidR="008F5E04" w:rsidRDefault="00AE2631">
      <w:pPr>
        <w:pStyle w:val="TOC3"/>
        <w:tabs>
          <w:tab w:val="right" w:leader="dot" w:pos="9060"/>
        </w:tabs>
        <w:ind w:left="960"/>
        <w:rPr>
          <w:rFonts w:ascii="Calibri" w:hAnsi="Calibri"/>
          <w:kern w:val="2"/>
          <w:sz w:val="21"/>
          <w:szCs w:val="22"/>
        </w:rPr>
      </w:pPr>
      <w:hyperlink w:anchor="_Toc527969349" w:history="1">
        <w:r w:rsidR="005D0437">
          <w:rPr>
            <w:rStyle w:val="a4"/>
          </w:rPr>
          <w:t xml:space="preserve">2.2.2  </w:t>
        </w:r>
        <w:r w:rsidR="005D0437">
          <w:rPr>
            <w:rStyle w:val="a4"/>
            <w:rFonts w:hint="eastAsia"/>
          </w:rPr>
          <w:t>表的格式描述</w:t>
        </w:r>
        <w:r w:rsidR="005D0437">
          <w:tab/>
        </w:r>
        <w:r w:rsidR="005D0437">
          <w:fldChar w:fldCharType="begin"/>
        </w:r>
        <w:r w:rsidR="005D0437">
          <w:instrText xml:space="preserve"> PAGEREF _Toc527969349 \h </w:instrText>
        </w:r>
        <w:r w:rsidR="005D0437">
          <w:fldChar w:fldCharType="separate"/>
        </w:r>
        <w:r w:rsidR="005D0437">
          <w:t>7</w:t>
        </w:r>
        <w:r w:rsidR="005D0437">
          <w:fldChar w:fldCharType="end"/>
        </w:r>
      </w:hyperlink>
    </w:p>
    <w:p w14:paraId="71EFA84A" w14:textId="77777777" w:rsidR="008F5E04" w:rsidRDefault="00AE2631">
      <w:pPr>
        <w:pStyle w:val="TOC2"/>
        <w:tabs>
          <w:tab w:val="right" w:leader="dot" w:pos="9060"/>
        </w:tabs>
        <w:ind w:left="480"/>
        <w:rPr>
          <w:rFonts w:ascii="Calibri" w:hAnsi="Calibri"/>
          <w:kern w:val="2"/>
          <w:sz w:val="21"/>
          <w:szCs w:val="22"/>
        </w:rPr>
      </w:pPr>
      <w:hyperlink w:anchor="_Toc527969350" w:history="1">
        <w:r w:rsidR="005D0437">
          <w:rPr>
            <w:rStyle w:val="a4"/>
          </w:rPr>
          <w:t xml:space="preserve">2.3  </w:t>
        </w:r>
        <w:r w:rsidR="005D0437">
          <w:rPr>
            <w:rStyle w:val="a4"/>
            <w:rFonts w:hint="eastAsia"/>
          </w:rPr>
          <w:t>公式的格式说明</w:t>
        </w:r>
        <w:r w:rsidR="005D0437">
          <w:tab/>
        </w:r>
        <w:r w:rsidR="005D0437">
          <w:fldChar w:fldCharType="begin"/>
        </w:r>
        <w:r w:rsidR="005D0437">
          <w:instrText xml:space="preserve"> PAGEREF _Toc527969350 \h </w:instrText>
        </w:r>
        <w:r w:rsidR="005D0437">
          <w:fldChar w:fldCharType="separate"/>
        </w:r>
        <w:r w:rsidR="005D0437">
          <w:t>8</w:t>
        </w:r>
        <w:r w:rsidR="005D0437">
          <w:fldChar w:fldCharType="end"/>
        </w:r>
      </w:hyperlink>
    </w:p>
    <w:p w14:paraId="12180876" w14:textId="77777777" w:rsidR="008F5E04" w:rsidRDefault="00AE2631">
      <w:pPr>
        <w:pStyle w:val="TOC3"/>
        <w:tabs>
          <w:tab w:val="right" w:leader="dot" w:pos="9060"/>
        </w:tabs>
        <w:ind w:left="960"/>
        <w:rPr>
          <w:rFonts w:ascii="Calibri" w:hAnsi="Calibri"/>
          <w:kern w:val="2"/>
          <w:sz w:val="21"/>
          <w:szCs w:val="22"/>
        </w:rPr>
      </w:pPr>
      <w:hyperlink w:anchor="_Toc527969351" w:history="1">
        <w:r w:rsidR="005D0437">
          <w:rPr>
            <w:rStyle w:val="a4"/>
          </w:rPr>
          <w:t xml:space="preserve">2.3.1  </w:t>
        </w:r>
        <w:r w:rsidR="005D0437">
          <w:rPr>
            <w:rStyle w:val="a4"/>
            <w:rFonts w:hint="eastAsia"/>
          </w:rPr>
          <w:t>公式的格式示例</w:t>
        </w:r>
        <w:r w:rsidR="005D0437">
          <w:tab/>
        </w:r>
        <w:r w:rsidR="005D0437">
          <w:fldChar w:fldCharType="begin"/>
        </w:r>
        <w:r w:rsidR="005D0437">
          <w:instrText xml:space="preserve"> PAGEREF _Toc527969351 \h </w:instrText>
        </w:r>
        <w:r w:rsidR="005D0437">
          <w:fldChar w:fldCharType="separate"/>
        </w:r>
        <w:r w:rsidR="005D0437">
          <w:t>8</w:t>
        </w:r>
        <w:r w:rsidR="005D0437">
          <w:fldChar w:fldCharType="end"/>
        </w:r>
      </w:hyperlink>
    </w:p>
    <w:p w14:paraId="3F095356" w14:textId="77777777" w:rsidR="008F5E04" w:rsidRDefault="00AE2631">
      <w:pPr>
        <w:pStyle w:val="TOC3"/>
        <w:tabs>
          <w:tab w:val="right" w:leader="dot" w:pos="9060"/>
        </w:tabs>
        <w:ind w:left="960"/>
        <w:rPr>
          <w:rFonts w:ascii="Calibri" w:hAnsi="Calibri"/>
          <w:kern w:val="2"/>
          <w:sz w:val="21"/>
          <w:szCs w:val="22"/>
        </w:rPr>
      </w:pPr>
      <w:hyperlink w:anchor="_Toc527969352" w:history="1">
        <w:r w:rsidR="005D0437">
          <w:rPr>
            <w:rStyle w:val="a4"/>
          </w:rPr>
          <w:t xml:space="preserve">2.3.2  </w:t>
        </w:r>
        <w:r w:rsidR="005D0437">
          <w:rPr>
            <w:rStyle w:val="a4"/>
            <w:rFonts w:hint="eastAsia"/>
          </w:rPr>
          <w:t>公式的格式描述</w:t>
        </w:r>
        <w:r w:rsidR="005D0437">
          <w:tab/>
        </w:r>
        <w:r w:rsidR="005D0437">
          <w:fldChar w:fldCharType="begin"/>
        </w:r>
        <w:r w:rsidR="005D0437">
          <w:instrText xml:space="preserve"> PAGEREF _Toc527969352 \h </w:instrText>
        </w:r>
        <w:r w:rsidR="005D0437">
          <w:fldChar w:fldCharType="separate"/>
        </w:r>
        <w:r w:rsidR="005D0437">
          <w:t>8</w:t>
        </w:r>
        <w:r w:rsidR="005D0437">
          <w:fldChar w:fldCharType="end"/>
        </w:r>
      </w:hyperlink>
    </w:p>
    <w:p w14:paraId="63CED41F" w14:textId="77777777" w:rsidR="008F5E04" w:rsidRDefault="00AE2631">
      <w:pPr>
        <w:pStyle w:val="TOC2"/>
        <w:tabs>
          <w:tab w:val="right" w:leader="dot" w:pos="9060"/>
        </w:tabs>
        <w:ind w:left="480"/>
        <w:rPr>
          <w:rFonts w:ascii="Calibri" w:hAnsi="Calibri"/>
          <w:kern w:val="2"/>
          <w:sz w:val="21"/>
          <w:szCs w:val="22"/>
        </w:rPr>
      </w:pPr>
      <w:hyperlink w:anchor="_Toc527969353" w:history="1">
        <w:r w:rsidR="005D0437">
          <w:rPr>
            <w:rStyle w:val="a4"/>
          </w:rPr>
          <w:t xml:space="preserve">2.4  </w:t>
        </w:r>
        <w:r w:rsidR="005D0437">
          <w:rPr>
            <w:rStyle w:val="a4"/>
            <w:rFonts w:hint="eastAsia"/>
          </w:rPr>
          <w:t>参考文献的格式说明</w:t>
        </w:r>
        <w:r w:rsidR="005D0437">
          <w:tab/>
        </w:r>
        <w:r w:rsidR="005D0437">
          <w:fldChar w:fldCharType="begin"/>
        </w:r>
        <w:r w:rsidR="005D0437">
          <w:instrText xml:space="preserve"> PAGEREF _Toc527969353 \h </w:instrText>
        </w:r>
        <w:r w:rsidR="005D0437">
          <w:fldChar w:fldCharType="separate"/>
        </w:r>
        <w:r w:rsidR="005D0437">
          <w:t>8</w:t>
        </w:r>
        <w:r w:rsidR="005D0437">
          <w:fldChar w:fldCharType="end"/>
        </w:r>
      </w:hyperlink>
    </w:p>
    <w:p w14:paraId="10AC86DA" w14:textId="77777777" w:rsidR="008F5E04" w:rsidRDefault="00AE2631">
      <w:pPr>
        <w:pStyle w:val="TOC3"/>
        <w:tabs>
          <w:tab w:val="right" w:leader="dot" w:pos="9060"/>
        </w:tabs>
        <w:ind w:left="960"/>
        <w:rPr>
          <w:rFonts w:ascii="Calibri" w:hAnsi="Calibri"/>
          <w:kern w:val="2"/>
          <w:sz w:val="21"/>
          <w:szCs w:val="22"/>
        </w:rPr>
      </w:pPr>
      <w:hyperlink w:anchor="_Toc527969354" w:history="1">
        <w:r w:rsidR="005D0437">
          <w:rPr>
            <w:rStyle w:val="a4"/>
          </w:rPr>
          <w:t xml:space="preserve">2.4.1  </w:t>
        </w:r>
        <w:r w:rsidR="005D0437">
          <w:rPr>
            <w:rStyle w:val="a4"/>
            <w:rFonts w:hint="eastAsia"/>
          </w:rPr>
          <w:t>参考文献在正文中引用的示例</w:t>
        </w:r>
        <w:r w:rsidR="005D0437">
          <w:tab/>
        </w:r>
        <w:r w:rsidR="005D0437">
          <w:fldChar w:fldCharType="begin"/>
        </w:r>
        <w:r w:rsidR="005D0437">
          <w:instrText xml:space="preserve"> PAGEREF _Toc527969354 \h </w:instrText>
        </w:r>
        <w:r w:rsidR="005D0437">
          <w:fldChar w:fldCharType="separate"/>
        </w:r>
        <w:r w:rsidR="005D0437">
          <w:t>8</w:t>
        </w:r>
        <w:r w:rsidR="005D0437">
          <w:fldChar w:fldCharType="end"/>
        </w:r>
      </w:hyperlink>
    </w:p>
    <w:p w14:paraId="45BE07A7" w14:textId="77777777" w:rsidR="008F5E04" w:rsidRDefault="00AE2631">
      <w:pPr>
        <w:pStyle w:val="TOC3"/>
        <w:tabs>
          <w:tab w:val="right" w:leader="dot" w:pos="9060"/>
        </w:tabs>
        <w:ind w:left="960"/>
        <w:rPr>
          <w:rFonts w:ascii="Calibri" w:hAnsi="Calibri"/>
          <w:kern w:val="2"/>
          <w:sz w:val="21"/>
          <w:szCs w:val="22"/>
        </w:rPr>
      </w:pPr>
      <w:hyperlink w:anchor="_Toc527969355" w:history="1">
        <w:r w:rsidR="005D0437">
          <w:rPr>
            <w:rStyle w:val="a4"/>
          </w:rPr>
          <w:t xml:space="preserve">2.4.2  </w:t>
        </w:r>
        <w:r w:rsidR="005D0437">
          <w:rPr>
            <w:rStyle w:val="a4"/>
            <w:rFonts w:hint="eastAsia"/>
          </w:rPr>
          <w:t>参考文献在正文中引用的书写格式</w:t>
        </w:r>
        <w:r w:rsidR="005D0437">
          <w:tab/>
        </w:r>
        <w:r w:rsidR="005D0437">
          <w:fldChar w:fldCharType="begin"/>
        </w:r>
        <w:r w:rsidR="005D0437">
          <w:instrText xml:space="preserve"> PAGEREF _Toc527969355 \h </w:instrText>
        </w:r>
        <w:r w:rsidR="005D0437">
          <w:fldChar w:fldCharType="separate"/>
        </w:r>
        <w:r w:rsidR="005D0437">
          <w:t>8</w:t>
        </w:r>
        <w:r w:rsidR="005D0437">
          <w:fldChar w:fldCharType="end"/>
        </w:r>
      </w:hyperlink>
    </w:p>
    <w:p w14:paraId="26385CD3" w14:textId="77777777" w:rsidR="008F5E04" w:rsidRDefault="00AE2631">
      <w:pPr>
        <w:pStyle w:val="TOC3"/>
        <w:tabs>
          <w:tab w:val="right" w:leader="dot" w:pos="9060"/>
        </w:tabs>
        <w:ind w:left="960"/>
        <w:rPr>
          <w:rFonts w:ascii="Calibri" w:hAnsi="Calibri"/>
          <w:kern w:val="2"/>
          <w:sz w:val="21"/>
          <w:szCs w:val="22"/>
        </w:rPr>
      </w:pPr>
      <w:hyperlink w:anchor="_Toc527969356" w:history="1">
        <w:r w:rsidR="005D0437">
          <w:rPr>
            <w:rStyle w:val="a4"/>
          </w:rPr>
          <w:t xml:space="preserve">2.4.3  </w:t>
        </w:r>
        <w:r w:rsidR="005D0437">
          <w:rPr>
            <w:rStyle w:val="a4"/>
            <w:rFonts w:hint="eastAsia"/>
          </w:rPr>
          <w:t>参考文献的书写格式</w:t>
        </w:r>
        <w:r w:rsidR="005D0437">
          <w:tab/>
        </w:r>
        <w:r w:rsidR="005D0437">
          <w:fldChar w:fldCharType="begin"/>
        </w:r>
        <w:r w:rsidR="005D0437">
          <w:instrText xml:space="preserve"> PAGEREF _Toc527969356 \h </w:instrText>
        </w:r>
        <w:r w:rsidR="005D0437">
          <w:fldChar w:fldCharType="separate"/>
        </w:r>
        <w:r w:rsidR="005D0437">
          <w:t>8</w:t>
        </w:r>
        <w:r w:rsidR="005D0437">
          <w:fldChar w:fldCharType="end"/>
        </w:r>
      </w:hyperlink>
    </w:p>
    <w:p w14:paraId="5B4DC53F" w14:textId="77777777" w:rsidR="008F5E04" w:rsidRDefault="00AE2631">
      <w:pPr>
        <w:pStyle w:val="TOC3"/>
        <w:tabs>
          <w:tab w:val="right" w:leader="dot" w:pos="9060"/>
        </w:tabs>
        <w:ind w:left="960"/>
        <w:rPr>
          <w:rFonts w:ascii="Calibri" w:hAnsi="Calibri"/>
          <w:kern w:val="2"/>
          <w:sz w:val="21"/>
          <w:szCs w:val="22"/>
        </w:rPr>
      </w:pPr>
      <w:hyperlink w:anchor="_Toc527969357" w:history="1">
        <w:r w:rsidR="005D0437">
          <w:rPr>
            <w:rStyle w:val="a4"/>
          </w:rPr>
          <w:t xml:space="preserve">2.4.4  </w:t>
        </w:r>
        <w:r w:rsidR="005D0437">
          <w:rPr>
            <w:rStyle w:val="a4"/>
            <w:rFonts w:hint="eastAsia"/>
          </w:rPr>
          <w:t>参考文献的书写格式示例</w:t>
        </w:r>
        <w:r w:rsidR="005D0437">
          <w:tab/>
        </w:r>
        <w:r w:rsidR="005D0437">
          <w:fldChar w:fldCharType="begin"/>
        </w:r>
        <w:r w:rsidR="005D0437">
          <w:instrText xml:space="preserve"> PAGEREF _Toc527969357 \h </w:instrText>
        </w:r>
        <w:r w:rsidR="005D0437">
          <w:fldChar w:fldCharType="separate"/>
        </w:r>
        <w:r w:rsidR="005D0437">
          <w:t>9</w:t>
        </w:r>
        <w:r w:rsidR="005D0437">
          <w:fldChar w:fldCharType="end"/>
        </w:r>
      </w:hyperlink>
    </w:p>
    <w:p w14:paraId="5194DD60" w14:textId="77777777" w:rsidR="008F5E04" w:rsidRDefault="00AE2631">
      <w:pPr>
        <w:pStyle w:val="TOC2"/>
        <w:tabs>
          <w:tab w:val="right" w:leader="dot" w:pos="9060"/>
        </w:tabs>
        <w:ind w:left="480"/>
        <w:rPr>
          <w:rFonts w:ascii="Calibri" w:hAnsi="Calibri"/>
          <w:kern w:val="2"/>
          <w:sz w:val="21"/>
          <w:szCs w:val="22"/>
        </w:rPr>
      </w:pPr>
      <w:hyperlink w:anchor="_Toc527969358" w:history="1">
        <w:r w:rsidR="005D0437">
          <w:rPr>
            <w:rStyle w:val="a4"/>
          </w:rPr>
          <w:t xml:space="preserve">2.5  </w:t>
        </w:r>
        <w:r w:rsidR="005D0437">
          <w:rPr>
            <w:rStyle w:val="a4"/>
            <w:rFonts w:hint="eastAsia"/>
          </w:rPr>
          <w:t>量和单位的使用</w:t>
        </w:r>
        <w:r w:rsidR="005D0437">
          <w:tab/>
        </w:r>
        <w:r w:rsidR="005D0437">
          <w:fldChar w:fldCharType="begin"/>
        </w:r>
        <w:r w:rsidR="005D0437">
          <w:instrText xml:space="preserve"> PAGEREF _Toc527969358 \h </w:instrText>
        </w:r>
        <w:r w:rsidR="005D0437">
          <w:fldChar w:fldCharType="separate"/>
        </w:r>
        <w:r w:rsidR="005D0437">
          <w:t>9</w:t>
        </w:r>
        <w:r w:rsidR="005D0437">
          <w:fldChar w:fldCharType="end"/>
        </w:r>
      </w:hyperlink>
    </w:p>
    <w:p w14:paraId="56FD7D65" w14:textId="77777777" w:rsidR="008F5E04" w:rsidRDefault="00AE2631">
      <w:pPr>
        <w:pStyle w:val="TOC3"/>
        <w:tabs>
          <w:tab w:val="right" w:leader="dot" w:pos="9060"/>
        </w:tabs>
        <w:ind w:left="960"/>
        <w:rPr>
          <w:rFonts w:ascii="Calibri" w:hAnsi="Calibri"/>
          <w:kern w:val="2"/>
          <w:sz w:val="21"/>
          <w:szCs w:val="22"/>
        </w:rPr>
      </w:pPr>
      <w:hyperlink w:anchor="_Toc527969359" w:history="1">
        <w:r w:rsidR="005D0437">
          <w:rPr>
            <w:rStyle w:val="a4"/>
          </w:rPr>
          <w:t xml:space="preserve">2.5.1  </w:t>
        </w:r>
        <w:r w:rsidR="005D0437">
          <w:rPr>
            <w:rStyle w:val="a4"/>
            <w:rFonts w:hint="eastAsia"/>
          </w:rPr>
          <w:t>使用方法</w:t>
        </w:r>
        <w:r w:rsidR="005D0437">
          <w:tab/>
        </w:r>
        <w:r w:rsidR="005D0437">
          <w:fldChar w:fldCharType="begin"/>
        </w:r>
        <w:r w:rsidR="005D0437">
          <w:instrText xml:space="preserve"> PAGEREF _Toc527969359 \h </w:instrText>
        </w:r>
        <w:r w:rsidR="005D0437">
          <w:fldChar w:fldCharType="separate"/>
        </w:r>
        <w:r w:rsidR="005D0437">
          <w:t>9</w:t>
        </w:r>
        <w:r w:rsidR="005D0437">
          <w:fldChar w:fldCharType="end"/>
        </w:r>
      </w:hyperlink>
    </w:p>
    <w:p w14:paraId="55C07D82" w14:textId="77777777" w:rsidR="008F5E04" w:rsidRDefault="00AE2631">
      <w:pPr>
        <w:pStyle w:val="TOC3"/>
        <w:tabs>
          <w:tab w:val="right" w:leader="dot" w:pos="9060"/>
        </w:tabs>
        <w:ind w:left="960"/>
        <w:rPr>
          <w:rFonts w:ascii="Calibri" w:hAnsi="Calibri"/>
          <w:kern w:val="2"/>
          <w:sz w:val="21"/>
          <w:szCs w:val="22"/>
        </w:rPr>
      </w:pPr>
      <w:hyperlink w:anchor="_Toc527969360" w:history="1">
        <w:r w:rsidR="005D0437">
          <w:rPr>
            <w:rStyle w:val="a4"/>
          </w:rPr>
          <w:t xml:space="preserve">2.5.2  </w:t>
        </w:r>
        <w:r w:rsidR="005D0437">
          <w:rPr>
            <w:rStyle w:val="a4"/>
            <w:rFonts w:hint="eastAsia"/>
          </w:rPr>
          <w:t>中华人民共和国法定计量单位</w:t>
        </w:r>
        <w:r w:rsidR="005D0437">
          <w:tab/>
        </w:r>
        <w:r w:rsidR="005D0437">
          <w:fldChar w:fldCharType="begin"/>
        </w:r>
        <w:r w:rsidR="005D0437">
          <w:instrText xml:space="preserve"> PAGEREF _Toc527969360 \h </w:instrText>
        </w:r>
        <w:r w:rsidR="005D0437">
          <w:fldChar w:fldCharType="separate"/>
        </w:r>
        <w:r w:rsidR="005D0437">
          <w:t>9</w:t>
        </w:r>
        <w:r w:rsidR="005D0437">
          <w:fldChar w:fldCharType="end"/>
        </w:r>
      </w:hyperlink>
    </w:p>
    <w:p w14:paraId="549BBAB1" w14:textId="77777777" w:rsidR="008F5E04" w:rsidRDefault="00AE2631">
      <w:pPr>
        <w:pStyle w:val="TOC2"/>
        <w:tabs>
          <w:tab w:val="right" w:leader="dot" w:pos="9060"/>
        </w:tabs>
        <w:ind w:left="480"/>
        <w:rPr>
          <w:rFonts w:ascii="Calibri" w:hAnsi="Calibri"/>
          <w:kern w:val="2"/>
          <w:sz w:val="21"/>
          <w:szCs w:val="22"/>
        </w:rPr>
      </w:pPr>
      <w:hyperlink w:anchor="_Toc527969361" w:history="1">
        <w:r w:rsidR="005D0437">
          <w:rPr>
            <w:rStyle w:val="a4"/>
          </w:rPr>
          <w:t xml:space="preserve">2.6  </w:t>
        </w:r>
        <w:r w:rsidR="005D0437">
          <w:rPr>
            <w:rStyle w:val="a4"/>
            <w:rFonts w:hint="eastAsia"/>
          </w:rPr>
          <w:t>规范表达注意事项</w:t>
        </w:r>
        <w:r w:rsidR="005D0437">
          <w:tab/>
        </w:r>
        <w:r w:rsidR="005D0437">
          <w:fldChar w:fldCharType="begin"/>
        </w:r>
        <w:r w:rsidR="005D0437">
          <w:instrText xml:space="preserve"> PAGEREF _Toc527969361 \h </w:instrText>
        </w:r>
        <w:r w:rsidR="005D0437">
          <w:fldChar w:fldCharType="separate"/>
        </w:r>
        <w:r w:rsidR="005D0437">
          <w:t>13</w:t>
        </w:r>
        <w:r w:rsidR="005D0437">
          <w:fldChar w:fldCharType="end"/>
        </w:r>
      </w:hyperlink>
    </w:p>
    <w:p w14:paraId="755609AA" w14:textId="77777777" w:rsidR="008F5E04" w:rsidRDefault="00AE2631">
      <w:pPr>
        <w:pStyle w:val="TOC3"/>
        <w:tabs>
          <w:tab w:val="right" w:leader="dot" w:pos="9060"/>
        </w:tabs>
        <w:ind w:left="960"/>
        <w:rPr>
          <w:rFonts w:ascii="Calibri" w:hAnsi="Calibri"/>
          <w:kern w:val="2"/>
          <w:sz w:val="21"/>
          <w:szCs w:val="22"/>
        </w:rPr>
      </w:pPr>
      <w:hyperlink w:anchor="_Toc527969362" w:history="1">
        <w:r w:rsidR="005D0437">
          <w:rPr>
            <w:rStyle w:val="a4"/>
          </w:rPr>
          <w:t xml:space="preserve">2.6.1  </w:t>
        </w:r>
        <w:r w:rsidR="005D0437">
          <w:rPr>
            <w:rStyle w:val="a4"/>
            <w:rFonts w:hint="eastAsia"/>
          </w:rPr>
          <w:t>名词术语</w:t>
        </w:r>
        <w:r w:rsidR="005D0437">
          <w:tab/>
        </w:r>
        <w:r w:rsidR="005D0437">
          <w:fldChar w:fldCharType="begin"/>
        </w:r>
        <w:r w:rsidR="005D0437">
          <w:instrText xml:space="preserve"> PAGEREF _Toc527969362 \h </w:instrText>
        </w:r>
        <w:r w:rsidR="005D0437">
          <w:fldChar w:fldCharType="separate"/>
        </w:r>
        <w:r w:rsidR="005D0437">
          <w:t>13</w:t>
        </w:r>
        <w:r w:rsidR="005D0437">
          <w:fldChar w:fldCharType="end"/>
        </w:r>
      </w:hyperlink>
    </w:p>
    <w:p w14:paraId="00BDB825" w14:textId="77777777" w:rsidR="008F5E04" w:rsidRDefault="00AE2631">
      <w:pPr>
        <w:pStyle w:val="TOC3"/>
        <w:tabs>
          <w:tab w:val="right" w:leader="dot" w:pos="9060"/>
        </w:tabs>
        <w:ind w:left="960"/>
        <w:rPr>
          <w:rFonts w:ascii="Calibri" w:hAnsi="Calibri"/>
          <w:kern w:val="2"/>
          <w:sz w:val="21"/>
          <w:szCs w:val="22"/>
        </w:rPr>
      </w:pPr>
      <w:hyperlink w:anchor="_Toc527969363" w:history="1">
        <w:r w:rsidR="005D0437">
          <w:rPr>
            <w:rStyle w:val="a4"/>
          </w:rPr>
          <w:t xml:space="preserve">2.6.2  </w:t>
        </w:r>
        <w:r w:rsidR="005D0437">
          <w:rPr>
            <w:rStyle w:val="a4"/>
            <w:rFonts w:hint="eastAsia"/>
          </w:rPr>
          <w:t>数字</w:t>
        </w:r>
        <w:r w:rsidR="005D0437">
          <w:tab/>
        </w:r>
        <w:r w:rsidR="005D0437">
          <w:fldChar w:fldCharType="begin"/>
        </w:r>
        <w:r w:rsidR="005D0437">
          <w:instrText xml:space="preserve"> PAGEREF _Toc527969363 \h </w:instrText>
        </w:r>
        <w:r w:rsidR="005D0437">
          <w:fldChar w:fldCharType="separate"/>
        </w:r>
        <w:r w:rsidR="005D0437">
          <w:t>13</w:t>
        </w:r>
        <w:r w:rsidR="005D0437">
          <w:fldChar w:fldCharType="end"/>
        </w:r>
      </w:hyperlink>
    </w:p>
    <w:p w14:paraId="094E20D0" w14:textId="77777777" w:rsidR="008F5E04" w:rsidRDefault="00AE2631">
      <w:pPr>
        <w:pStyle w:val="TOC3"/>
        <w:tabs>
          <w:tab w:val="right" w:leader="dot" w:pos="9060"/>
        </w:tabs>
        <w:ind w:left="960"/>
        <w:rPr>
          <w:rFonts w:ascii="Calibri" w:hAnsi="Calibri"/>
          <w:kern w:val="2"/>
          <w:sz w:val="21"/>
          <w:szCs w:val="22"/>
        </w:rPr>
      </w:pPr>
      <w:hyperlink w:anchor="_Toc527969364" w:history="1">
        <w:r w:rsidR="005D0437">
          <w:rPr>
            <w:rStyle w:val="a4"/>
          </w:rPr>
          <w:t xml:space="preserve">2.6.3  </w:t>
        </w:r>
        <w:r w:rsidR="005D0437">
          <w:rPr>
            <w:rStyle w:val="a4"/>
            <w:rFonts w:hint="eastAsia"/>
          </w:rPr>
          <w:t>外文字母</w:t>
        </w:r>
        <w:r w:rsidR="005D0437">
          <w:tab/>
        </w:r>
        <w:r w:rsidR="005D0437">
          <w:fldChar w:fldCharType="begin"/>
        </w:r>
        <w:r w:rsidR="005D0437">
          <w:instrText xml:space="preserve"> PAGEREF _Toc527969364 \h </w:instrText>
        </w:r>
        <w:r w:rsidR="005D0437">
          <w:fldChar w:fldCharType="separate"/>
        </w:r>
        <w:r w:rsidR="005D0437">
          <w:t>13</w:t>
        </w:r>
        <w:r w:rsidR="005D0437">
          <w:fldChar w:fldCharType="end"/>
        </w:r>
      </w:hyperlink>
    </w:p>
    <w:p w14:paraId="154D75FA" w14:textId="77777777" w:rsidR="008F5E04" w:rsidRDefault="00AE2631">
      <w:pPr>
        <w:pStyle w:val="TOC3"/>
        <w:tabs>
          <w:tab w:val="right" w:leader="dot" w:pos="9060"/>
        </w:tabs>
        <w:ind w:left="960"/>
        <w:rPr>
          <w:rFonts w:ascii="Calibri" w:hAnsi="Calibri"/>
          <w:kern w:val="2"/>
          <w:sz w:val="21"/>
          <w:szCs w:val="22"/>
        </w:rPr>
      </w:pPr>
      <w:hyperlink w:anchor="_Toc527969365" w:history="1">
        <w:r w:rsidR="005D0437">
          <w:rPr>
            <w:rStyle w:val="a4"/>
          </w:rPr>
          <w:t xml:space="preserve">2.6.4  </w:t>
        </w:r>
        <w:r w:rsidR="005D0437">
          <w:rPr>
            <w:rStyle w:val="a4"/>
            <w:rFonts w:hint="eastAsia"/>
          </w:rPr>
          <w:t>量和单位</w:t>
        </w:r>
        <w:r w:rsidR="005D0437">
          <w:tab/>
        </w:r>
        <w:r w:rsidR="005D0437">
          <w:fldChar w:fldCharType="begin"/>
        </w:r>
        <w:r w:rsidR="005D0437">
          <w:instrText xml:space="preserve"> PAGEREF _Toc527969365 \h </w:instrText>
        </w:r>
        <w:r w:rsidR="005D0437">
          <w:fldChar w:fldCharType="separate"/>
        </w:r>
        <w:r w:rsidR="005D0437">
          <w:t>14</w:t>
        </w:r>
        <w:r w:rsidR="005D0437">
          <w:fldChar w:fldCharType="end"/>
        </w:r>
      </w:hyperlink>
    </w:p>
    <w:p w14:paraId="57B3AF74" w14:textId="77777777" w:rsidR="008F5E04" w:rsidRDefault="00AE2631">
      <w:pPr>
        <w:pStyle w:val="TOC3"/>
        <w:tabs>
          <w:tab w:val="right" w:leader="dot" w:pos="9060"/>
        </w:tabs>
        <w:ind w:left="960"/>
        <w:rPr>
          <w:rFonts w:ascii="Calibri" w:hAnsi="Calibri"/>
          <w:kern w:val="2"/>
          <w:sz w:val="21"/>
          <w:szCs w:val="22"/>
        </w:rPr>
      </w:pPr>
      <w:hyperlink w:anchor="_Toc527969366" w:history="1">
        <w:r w:rsidR="005D0437">
          <w:rPr>
            <w:rStyle w:val="a4"/>
          </w:rPr>
          <w:t xml:space="preserve">2.6.5  </w:t>
        </w:r>
        <w:r w:rsidR="005D0437">
          <w:rPr>
            <w:rStyle w:val="a4"/>
            <w:rFonts w:hint="eastAsia"/>
          </w:rPr>
          <w:t>标点符号</w:t>
        </w:r>
        <w:r w:rsidR="005D0437">
          <w:tab/>
        </w:r>
        <w:r w:rsidR="005D0437">
          <w:fldChar w:fldCharType="begin"/>
        </w:r>
        <w:r w:rsidR="005D0437">
          <w:instrText xml:space="preserve"> PAGEREF _Toc527969366 \h </w:instrText>
        </w:r>
        <w:r w:rsidR="005D0437">
          <w:fldChar w:fldCharType="separate"/>
        </w:r>
        <w:r w:rsidR="005D0437">
          <w:t>14</w:t>
        </w:r>
        <w:r w:rsidR="005D0437">
          <w:fldChar w:fldCharType="end"/>
        </w:r>
      </w:hyperlink>
    </w:p>
    <w:p w14:paraId="235EDD1B" w14:textId="77777777" w:rsidR="008F5E04" w:rsidRDefault="00AE2631">
      <w:pPr>
        <w:pStyle w:val="TOC1"/>
        <w:tabs>
          <w:tab w:val="right" w:leader="dot" w:pos="9060"/>
        </w:tabs>
        <w:rPr>
          <w:rFonts w:ascii="Calibri" w:hAnsi="Calibri"/>
          <w:kern w:val="2"/>
          <w:sz w:val="21"/>
          <w:szCs w:val="22"/>
        </w:rPr>
      </w:pPr>
      <w:hyperlink w:anchor="_Toc527969367" w:history="1">
        <w:r w:rsidR="005D0437">
          <w:rPr>
            <w:rStyle w:val="a4"/>
          </w:rPr>
          <w:t>3</w:t>
        </w:r>
        <w:r w:rsidR="005D0437">
          <w:rPr>
            <w:rStyle w:val="a4"/>
            <w:rFonts w:hint="eastAsia"/>
          </w:rPr>
          <w:t xml:space="preserve"> </w:t>
        </w:r>
        <w:r w:rsidR="005D0437">
          <w:rPr>
            <w:rStyle w:val="a4"/>
          </w:rPr>
          <w:t xml:space="preserve"> </w:t>
        </w:r>
        <w:r w:rsidR="005D0437">
          <w:rPr>
            <w:rStyle w:val="a4"/>
            <w:rFonts w:hint="eastAsia"/>
          </w:rPr>
          <w:t>打印说明</w:t>
        </w:r>
        <w:r w:rsidR="005D0437">
          <w:tab/>
        </w:r>
        <w:r w:rsidR="005D0437">
          <w:fldChar w:fldCharType="begin"/>
        </w:r>
        <w:r w:rsidR="005D0437">
          <w:instrText xml:space="preserve"> PAGEREF _Toc527969367 \h </w:instrText>
        </w:r>
        <w:r w:rsidR="005D0437">
          <w:fldChar w:fldCharType="separate"/>
        </w:r>
        <w:r w:rsidR="005D0437">
          <w:t>15</w:t>
        </w:r>
        <w:r w:rsidR="005D0437">
          <w:fldChar w:fldCharType="end"/>
        </w:r>
      </w:hyperlink>
    </w:p>
    <w:p w14:paraId="09551C72" w14:textId="77777777" w:rsidR="008F5E04" w:rsidRDefault="00AE2631">
      <w:pPr>
        <w:pStyle w:val="TOC2"/>
        <w:tabs>
          <w:tab w:val="right" w:leader="dot" w:pos="9060"/>
        </w:tabs>
        <w:ind w:left="480"/>
        <w:rPr>
          <w:rFonts w:ascii="Calibri" w:hAnsi="Calibri"/>
          <w:kern w:val="2"/>
          <w:sz w:val="21"/>
          <w:szCs w:val="22"/>
        </w:rPr>
      </w:pPr>
      <w:hyperlink w:anchor="_Toc527969368" w:history="1">
        <w:r w:rsidR="005D0437">
          <w:rPr>
            <w:rStyle w:val="a4"/>
          </w:rPr>
          <w:t xml:space="preserve">3.1  </w:t>
        </w:r>
        <w:r w:rsidR="005D0437">
          <w:rPr>
            <w:rStyle w:val="a4"/>
            <w:rFonts w:hint="eastAsia"/>
          </w:rPr>
          <w:t>封面</w:t>
        </w:r>
        <w:r w:rsidR="005D0437">
          <w:tab/>
        </w:r>
        <w:r w:rsidR="005D0437">
          <w:fldChar w:fldCharType="begin"/>
        </w:r>
        <w:r w:rsidR="005D0437">
          <w:instrText xml:space="preserve"> PAGEREF _Toc527969368 \h </w:instrText>
        </w:r>
        <w:r w:rsidR="005D0437">
          <w:fldChar w:fldCharType="separate"/>
        </w:r>
        <w:r w:rsidR="005D0437">
          <w:t>15</w:t>
        </w:r>
        <w:r w:rsidR="005D0437">
          <w:fldChar w:fldCharType="end"/>
        </w:r>
      </w:hyperlink>
    </w:p>
    <w:p w14:paraId="2130E768" w14:textId="77777777" w:rsidR="008F5E04" w:rsidRDefault="00AE2631">
      <w:pPr>
        <w:pStyle w:val="TOC2"/>
        <w:tabs>
          <w:tab w:val="right" w:leader="dot" w:pos="9060"/>
        </w:tabs>
        <w:ind w:left="480"/>
        <w:rPr>
          <w:rFonts w:ascii="Calibri" w:hAnsi="Calibri"/>
          <w:kern w:val="2"/>
          <w:sz w:val="21"/>
          <w:szCs w:val="22"/>
        </w:rPr>
      </w:pPr>
      <w:hyperlink w:anchor="_Toc527969369" w:history="1">
        <w:r w:rsidR="005D0437">
          <w:rPr>
            <w:rStyle w:val="a4"/>
          </w:rPr>
          <w:t xml:space="preserve">3.2  </w:t>
        </w:r>
        <w:r w:rsidR="005D0437">
          <w:rPr>
            <w:rStyle w:val="a4"/>
            <w:rFonts w:hint="eastAsia"/>
          </w:rPr>
          <w:t>原创性声明</w:t>
        </w:r>
        <w:r w:rsidR="005D0437">
          <w:tab/>
        </w:r>
        <w:r w:rsidR="005D0437">
          <w:fldChar w:fldCharType="begin"/>
        </w:r>
        <w:r w:rsidR="005D0437">
          <w:instrText xml:space="preserve"> PAGEREF _Toc527969369 \h </w:instrText>
        </w:r>
        <w:r w:rsidR="005D0437">
          <w:fldChar w:fldCharType="separate"/>
        </w:r>
        <w:r w:rsidR="005D0437">
          <w:t>15</w:t>
        </w:r>
        <w:r w:rsidR="005D0437">
          <w:fldChar w:fldCharType="end"/>
        </w:r>
      </w:hyperlink>
    </w:p>
    <w:p w14:paraId="6C2A37C7" w14:textId="77777777" w:rsidR="008F5E04" w:rsidRDefault="00AE2631">
      <w:pPr>
        <w:pStyle w:val="TOC2"/>
        <w:tabs>
          <w:tab w:val="right" w:leader="dot" w:pos="9060"/>
        </w:tabs>
        <w:ind w:left="480"/>
        <w:rPr>
          <w:rFonts w:ascii="Calibri" w:hAnsi="Calibri"/>
          <w:kern w:val="2"/>
          <w:sz w:val="21"/>
          <w:szCs w:val="22"/>
        </w:rPr>
      </w:pPr>
      <w:hyperlink w:anchor="_Toc527969370" w:history="1">
        <w:r w:rsidR="005D0437">
          <w:rPr>
            <w:rStyle w:val="a4"/>
          </w:rPr>
          <w:t xml:space="preserve">3.3  </w:t>
        </w:r>
        <w:r w:rsidR="005D0437">
          <w:rPr>
            <w:rStyle w:val="a4"/>
            <w:rFonts w:hint="eastAsia"/>
          </w:rPr>
          <w:t>关于使用授权的声明</w:t>
        </w:r>
        <w:r w:rsidR="005D0437">
          <w:tab/>
        </w:r>
        <w:r w:rsidR="005D0437">
          <w:fldChar w:fldCharType="begin"/>
        </w:r>
        <w:r w:rsidR="005D0437">
          <w:instrText xml:space="preserve"> PAGEREF _Toc527969370 \h </w:instrText>
        </w:r>
        <w:r w:rsidR="005D0437">
          <w:fldChar w:fldCharType="separate"/>
        </w:r>
        <w:r w:rsidR="005D0437">
          <w:t>15</w:t>
        </w:r>
        <w:r w:rsidR="005D0437">
          <w:fldChar w:fldCharType="end"/>
        </w:r>
      </w:hyperlink>
    </w:p>
    <w:p w14:paraId="2AAAB392" w14:textId="77777777" w:rsidR="008F5E04" w:rsidRDefault="00AE2631">
      <w:pPr>
        <w:pStyle w:val="TOC2"/>
        <w:tabs>
          <w:tab w:val="right" w:leader="dot" w:pos="9060"/>
        </w:tabs>
        <w:ind w:left="480"/>
        <w:rPr>
          <w:rFonts w:ascii="Calibri" w:hAnsi="Calibri"/>
          <w:kern w:val="2"/>
          <w:sz w:val="21"/>
          <w:szCs w:val="22"/>
        </w:rPr>
      </w:pPr>
      <w:hyperlink w:anchor="_Toc527969371" w:history="1">
        <w:r w:rsidR="005D0437">
          <w:rPr>
            <w:rStyle w:val="a4"/>
          </w:rPr>
          <w:t xml:space="preserve">3.4  </w:t>
        </w:r>
        <w:r w:rsidR="005D0437">
          <w:rPr>
            <w:rStyle w:val="a4"/>
            <w:rFonts w:hint="eastAsia"/>
          </w:rPr>
          <w:t>中英文摘要</w:t>
        </w:r>
        <w:r w:rsidR="005D0437">
          <w:tab/>
        </w:r>
        <w:r w:rsidR="005D0437">
          <w:fldChar w:fldCharType="begin"/>
        </w:r>
        <w:r w:rsidR="005D0437">
          <w:instrText xml:space="preserve"> PAGEREF _Toc527969371 \h </w:instrText>
        </w:r>
        <w:r w:rsidR="005D0437">
          <w:fldChar w:fldCharType="separate"/>
        </w:r>
        <w:r w:rsidR="005D0437">
          <w:t>15</w:t>
        </w:r>
        <w:r w:rsidR="005D0437">
          <w:fldChar w:fldCharType="end"/>
        </w:r>
      </w:hyperlink>
    </w:p>
    <w:p w14:paraId="71B7BFA1" w14:textId="77777777" w:rsidR="008F5E04" w:rsidRDefault="00AE2631">
      <w:pPr>
        <w:pStyle w:val="TOC2"/>
        <w:tabs>
          <w:tab w:val="right" w:leader="dot" w:pos="9060"/>
        </w:tabs>
        <w:ind w:left="480"/>
        <w:rPr>
          <w:rFonts w:ascii="Calibri" w:hAnsi="Calibri"/>
          <w:kern w:val="2"/>
          <w:sz w:val="21"/>
          <w:szCs w:val="22"/>
        </w:rPr>
      </w:pPr>
      <w:hyperlink w:anchor="_Toc527969372" w:history="1">
        <w:r w:rsidR="005D0437">
          <w:rPr>
            <w:rStyle w:val="a4"/>
          </w:rPr>
          <w:t xml:space="preserve">3.5  </w:t>
        </w:r>
        <w:r w:rsidR="005D0437">
          <w:rPr>
            <w:rStyle w:val="a4"/>
            <w:rFonts w:hint="eastAsia"/>
          </w:rPr>
          <w:t>目录</w:t>
        </w:r>
        <w:r w:rsidR="005D0437">
          <w:tab/>
        </w:r>
        <w:r w:rsidR="005D0437">
          <w:fldChar w:fldCharType="begin"/>
        </w:r>
        <w:r w:rsidR="005D0437">
          <w:instrText xml:space="preserve"> PAGEREF _Toc527969372 \h </w:instrText>
        </w:r>
        <w:r w:rsidR="005D0437">
          <w:fldChar w:fldCharType="separate"/>
        </w:r>
        <w:r w:rsidR="005D0437">
          <w:t>15</w:t>
        </w:r>
        <w:r w:rsidR="005D0437">
          <w:fldChar w:fldCharType="end"/>
        </w:r>
      </w:hyperlink>
    </w:p>
    <w:p w14:paraId="313F6A4B" w14:textId="77777777" w:rsidR="008F5E04" w:rsidRDefault="00AE2631">
      <w:pPr>
        <w:pStyle w:val="TOC2"/>
        <w:tabs>
          <w:tab w:val="right" w:leader="dot" w:pos="9060"/>
        </w:tabs>
        <w:ind w:left="480"/>
        <w:rPr>
          <w:rFonts w:ascii="Calibri" w:hAnsi="Calibri"/>
          <w:kern w:val="2"/>
          <w:sz w:val="21"/>
          <w:szCs w:val="22"/>
        </w:rPr>
      </w:pPr>
      <w:hyperlink w:anchor="_Toc527969373" w:history="1">
        <w:r w:rsidR="005D0437">
          <w:rPr>
            <w:rStyle w:val="a4"/>
          </w:rPr>
          <w:t xml:space="preserve">3.6  </w:t>
        </w:r>
        <w:r w:rsidR="005D0437">
          <w:rPr>
            <w:rStyle w:val="a4"/>
            <w:rFonts w:hint="eastAsia"/>
          </w:rPr>
          <w:t>正文</w:t>
        </w:r>
        <w:r w:rsidR="005D0437">
          <w:tab/>
        </w:r>
        <w:r w:rsidR="005D0437">
          <w:fldChar w:fldCharType="begin"/>
        </w:r>
        <w:r w:rsidR="005D0437">
          <w:instrText xml:space="preserve"> PAGEREF _Toc527969373 \h </w:instrText>
        </w:r>
        <w:r w:rsidR="005D0437">
          <w:fldChar w:fldCharType="separate"/>
        </w:r>
        <w:r w:rsidR="005D0437">
          <w:t>15</w:t>
        </w:r>
        <w:r w:rsidR="005D0437">
          <w:fldChar w:fldCharType="end"/>
        </w:r>
      </w:hyperlink>
    </w:p>
    <w:p w14:paraId="68DD7AD0" w14:textId="77777777" w:rsidR="008F5E04" w:rsidRDefault="00AE2631">
      <w:pPr>
        <w:pStyle w:val="TOC1"/>
        <w:tabs>
          <w:tab w:val="right" w:leader="dot" w:pos="9060"/>
        </w:tabs>
        <w:rPr>
          <w:rFonts w:ascii="Calibri" w:hAnsi="Calibri"/>
          <w:kern w:val="2"/>
          <w:sz w:val="21"/>
          <w:szCs w:val="22"/>
        </w:rPr>
      </w:pPr>
      <w:hyperlink w:anchor="_Toc527969374" w:history="1">
        <w:r w:rsidR="005D0437">
          <w:rPr>
            <w:rStyle w:val="a4"/>
          </w:rPr>
          <w:t xml:space="preserve">4  </w:t>
        </w:r>
        <w:r w:rsidR="005D0437">
          <w:rPr>
            <w:rStyle w:val="a4"/>
            <w:rFonts w:hint="eastAsia"/>
          </w:rPr>
          <w:t>论文装订注意事项</w:t>
        </w:r>
        <w:r w:rsidR="005D0437">
          <w:tab/>
        </w:r>
        <w:r w:rsidR="005D0437">
          <w:fldChar w:fldCharType="begin"/>
        </w:r>
        <w:r w:rsidR="005D0437">
          <w:instrText xml:space="preserve"> PAGEREF _Toc527969374 \h </w:instrText>
        </w:r>
        <w:r w:rsidR="005D0437">
          <w:fldChar w:fldCharType="separate"/>
        </w:r>
        <w:r w:rsidR="005D0437">
          <w:t>16</w:t>
        </w:r>
        <w:r w:rsidR="005D0437">
          <w:fldChar w:fldCharType="end"/>
        </w:r>
      </w:hyperlink>
    </w:p>
    <w:p w14:paraId="13BD66EA" w14:textId="77777777" w:rsidR="008F5E04" w:rsidRDefault="00AE2631">
      <w:pPr>
        <w:pStyle w:val="TOC2"/>
        <w:tabs>
          <w:tab w:val="right" w:leader="dot" w:pos="9060"/>
        </w:tabs>
        <w:ind w:left="480"/>
        <w:rPr>
          <w:rFonts w:ascii="Calibri" w:hAnsi="Calibri"/>
          <w:kern w:val="2"/>
          <w:sz w:val="21"/>
          <w:szCs w:val="22"/>
        </w:rPr>
      </w:pPr>
      <w:hyperlink w:anchor="_Toc527969375" w:history="1">
        <w:r w:rsidR="005D0437">
          <w:rPr>
            <w:rStyle w:val="a4"/>
          </w:rPr>
          <w:t xml:space="preserve">4.1  </w:t>
        </w:r>
        <w:r w:rsidR="005D0437">
          <w:rPr>
            <w:rStyle w:val="a4"/>
            <w:rFonts w:hint="eastAsia"/>
          </w:rPr>
          <w:t>设计说明书（论文）</w:t>
        </w:r>
        <w:r w:rsidR="005D0437">
          <w:tab/>
        </w:r>
        <w:r w:rsidR="005D0437">
          <w:fldChar w:fldCharType="begin"/>
        </w:r>
        <w:r w:rsidR="005D0437">
          <w:instrText xml:space="preserve"> PAGEREF _Toc527969375 \h </w:instrText>
        </w:r>
        <w:r w:rsidR="005D0437">
          <w:fldChar w:fldCharType="separate"/>
        </w:r>
        <w:r w:rsidR="005D0437">
          <w:t>16</w:t>
        </w:r>
        <w:r w:rsidR="005D0437">
          <w:fldChar w:fldCharType="end"/>
        </w:r>
      </w:hyperlink>
    </w:p>
    <w:p w14:paraId="6421E151" w14:textId="77777777" w:rsidR="008F5E04" w:rsidRDefault="00AE2631">
      <w:pPr>
        <w:pStyle w:val="TOC2"/>
        <w:tabs>
          <w:tab w:val="right" w:leader="dot" w:pos="9060"/>
        </w:tabs>
        <w:ind w:left="480"/>
        <w:rPr>
          <w:rFonts w:ascii="Calibri" w:hAnsi="Calibri"/>
          <w:kern w:val="2"/>
          <w:sz w:val="21"/>
          <w:szCs w:val="22"/>
        </w:rPr>
      </w:pPr>
      <w:hyperlink w:anchor="_Toc527969376" w:history="1">
        <w:r w:rsidR="005D0437">
          <w:rPr>
            <w:rStyle w:val="a4"/>
          </w:rPr>
          <w:t xml:space="preserve">4.2  </w:t>
        </w:r>
        <w:r w:rsidR="005D0437">
          <w:rPr>
            <w:rStyle w:val="a4"/>
            <w:rFonts w:hint="eastAsia"/>
          </w:rPr>
          <w:t>外文翻译</w:t>
        </w:r>
        <w:r w:rsidR="005D0437">
          <w:tab/>
        </w:r>
        <w:r w:rsidR="005D0437">
          <w:fldChar w:fldCharType="begin"/>
        </w:r>
        <w:r w:rsidR="005D0437">
          <w:instrText xml:space="preserve"> PAGEREF _Toc527969376 \h </w:instrText>
        </w:r>
        <w:r w:rsidR="005D0437">
          <w:fldChar w:fldCharType="separate"/>
        </w:r>
        <w:r w:rsidR="005D0437">
          <w:t>16</w:t>
        </w:r>
        <w:r w:rsidR="005D0437">
          <w:fldChar w:fldCharType="end"/>
        </w:r>
      </w:hyperlink>
    </w:p>
    <w:p w14:paraId="02CDD71E" w14:textId="77777777" w:rsidR="008F5E04" w:rsidRDefault="00AE2631">
      <w:pPr>
        <w:pStyle w:val="TOC2"/>
        <w:tabs>
          <w:tab w:val="right" w:leader="dot" w:pos="9060"/>
        </w:tabs>
        <w:ind w:left="480"/>
        <w:rPr>
          <w:rFonts w:ascii="Calibri" w:hAnsi="Calibri"/>
          <w:kern w:val="2"/>
          <w:sz w:val="21"/>
          <w:szCs w:val="22"/>
        </w:rPr>
      </w:pPr>
      <w:hyperlink w:anchor="_Toc527969377" w:history="1">
        <w:r w:rsidR="005D0437">
          <w:rPr>
            <w:rStyle w:val="a4"/>
          </w:rPr>
          <w:t xml:space="preserve">4.3  </w:t>
        </w:r>
        <w:r w:rsidR="005D0437">
          <w:rPr>
            <w:rStyle w:val="a4"/>
            <w:rFonts w:hint="eastAsia"/>
          </w:rPr>
          <w:t>装订规范要求</w:t>
        </w:r>
        <w:r w:rsidR="005D0437">
          <w:tab/>
        </w:r>
        <w:r w:rsidR="005D0437">
          <w:fldChar w:fldCharType="begin"/>
        </w:r>
        <w:r w:rsidR="005D0437">
          <w:instrText xml:space="preserve"> PAGEREF _Toc527969377 \h </w:instrText>
        </w:r>
        <w:r w:rsidR="005D0437">
          <w:fldChar w:fldCharType="separate"/>
        </w:r>
        <w:r w:rsidR="005D0437">
          <w:t>16</w:t>
        </w:r>
        <w:r w:rsidR="005D0437">
          <w:fldChar w:fldCharType="end"/>
        </w:r>
      </w:hyperlink>
    </w:p>
    <w:p w14:paraId="2DC24296" w14:textId="77777777" w:rsidR="008F5E04" w:rsidRDefault="00AE2631">
      <w:pPr>
        <w:pStyle w:val="TOC1"/>
        <w:tabs>
          <w:tab w:val="right" w:leader="dot" w:pos="9060"/>
        </w:tabs>
        <w:rPr>
          <w:rFonts w:ascii="Calibri" w:hAnsi="Calibri"/>
          <w:kern w:val="2"/>
          <w:sz w:val="21"/>
          <w:szCs w:val="22"/>
        </w:rPr>
      </w:pPr>
      <w:hyperlink w:anchor="_Toc527969378" w:history="1">
        <w:r w:rsidR="005D0437">
          <w:rPr>
            <w:rStyle w:val="a4"/>
            <w:lang w:bidi="en-US"/>
          </w:rPr>
          <w:t xml:space="preserve">5  </w:t>
        </w:r>
        <w:r w:rsidR="005D0437">
          <w:rPr>
            <w:rStyle w:val="a4"/>
            <w:rFonts w:hint="eastAsia"/>
            <w:lang w:bidi="en-US"/>
          </w:rPr>
          <w:t>第五章题目（黑体，小三，</w:t>
        </w:r>
        <w:r w:rsidR="005D0437">
          <w:rPr>
            <w:rStyle w:val="a4"/>
            <w:lang w:bidi="en-US"/>
          </w:rPr>
          <w:t>1.5</w:t>
        </w:r>
        <w:r w:rsidR="005D0437">
          <w:rPr>
            <w:rStyle w:val="a4"/>
            <w:rFonts w:hint="eastAsia"/>
            <w:lang w:bidi="en-US"/>
          </w:rPr>
          <w:t>倍行距，段后</w:t>
        </w:r>
        <w:r w:rsidR="005D0437">
          <w:rPr>
            <w:rStyle w:val="a4"/>
            <w:lang w:bidi="en-US"/>
          </w:rPr>
          <w:t>1</w:t>
        </w:r>
        <w:r w:rsidR="005D0437">
          <w:rPr>
            <w:rStyle w:val="a4"/>
            <w:rFonts w:hint="eastAsia"/>
            <w:lang w:bidi="en-US"/>
          </w:rPr>
          <w:t>行）</w:t>
        </w:r>
        <w:r w:rsidR="005D0437">
          <w:tab/>
        </w:r>
        <w:r w:rsidR="005D0437">
          <w:fldChar w:fldCharType="begin"/>
        </w:r>
        <w:r w:rsidR="005D0437">
          <w:instrText xml:space="preserve"> PAGEREF _Toc527969378 \h </w:instrText>
        </w:r>
        <w:r w:rsidR="005D0437">
          <w:fldChar w:fldCharType="separate"/>
        </w:r>
        <w:r w:rsidR="005D0437">
          <w:t>18</w:t>
        </w:r>
        <w:r w:rsidR="005D0437">
          <w:fldChar w:fldCharType="end"/>
        </w:r>
      </w:hyperlink>
    </w:p>
    <w:p w14:paraId="1081402D" w14:textId="77777777" w:rsidR="008F5E04" w:rsidRDefault="00AE2631">
      <w:pPr>
        <w:pStyle w:val="TOC2"/>
        <w:tabs>
          <w:tab w:val="right" w:leader="dot" w:pos="9060"/>
        </w:tabs>
        <w:ind w:left="480"/>
        <w:rPr>
          <w:rFonts w:ascii="Calibri" w:hAnsi="Calibri"/>
          <w:kern w:val="2"/>
          <w:sz w:val="21"/>
          <w:szCs w:val="22"/>
        </w:rPr>
      </w:pPr>
      <w:hyperlink w:anchor="_Toc527969379" w:history="1">
        <w:r w:rsidR="005D0437">
          <w:rPr>
            <w:rStyle w:val="a4"/>
          </w:rPr>
          <w:t xml:space="preserve">5.1  </w:t>
        </w:r>
        <w:r w:rsidR="005D0437">
          <w:rPr>
            <w:rStyle w:val="a4"/>
            <w:rFonts w:hint="eastAsia"/>
          </w:rPr>
          <w:t>第一节题目（黑体，四号，</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_Toc527969379 \h </w:instrText>
        </w:r>
        <w:r w:rsidR="005D0437">
          <w:fldChar w:fldCharType="separate"/>
        </w:r>
        <w:r w:rsidR="005D0437">
          <w:t>18</w:t>
        </w:r>
        <w:r w:rsidR="005D0437">
          <w:fldChar w:fldCharType="end"/>
        </w:r>
      </w:hyperlink>
    </w:p>
    <w:p w14:paraId="4987B3FF" w14:textId="77777777" w:rsidR="008F5E04" w:rsidRDefault="00AE2631">
      <w:pPr>
        <w:pStyle w:val="TOC3"/>
        <w:tabs>
          <w:tab w:val="right" w:leader="dot" w:pos="9060"/>
        </w:tabs>
        <w:ind w:left="960"/>
        <w:rPr>
          <w:rFonts w:ascii="Calibri" w:hAnsi="Calibri"/>
          <w:kern w:val="2"/>
          <w:sz w:val="21"/>
          <w:szCs w:val="22"/>
        </w:rPr>
      </w:pPr>
      <w:hyperlink w:anchor="_Toc527969380" w:history="1">
        <w:r w:rsidR="005D0437">
          <w:rPr>
            <w:rStyle w:val="a4"/>
          </w:rPr>
          <w:t xml:space="preserve">5.1.1  </w:t>
        </w:r>
        <w:r w:rsidR="005D0437">
          <w:rPr>
            <w:rStyle w:val="a4"/>
            <w:rFonts w:hint="eastAsia"/>
          </w:rPr>
          <w:t>第一节一级题目（黑体，小四，</w:t>
        </w:r>
        <w:r w:rsidR="005D0437">
          <w:rPr>
            <w:rStyle w:val="a4"/>
          </w:rPr>
          <w:t>1.5</w:t>
        </w:r>
        <w:r w:rsidR="005D0437">
          <w:rPr>
            <w:rStyle w:val="a4"/>
            <w:rFonts w:hint="eastAsia"/>
          </w:rPr>
          <w:t>倍行距，段前</w:t>
        </w:r>
        <w:r w:rsidR="005D0437">
          <w:rPr>
            <w:rStyle w:val="a4"/>
          </w:rPr>
          <w:t>0.5</w:t>
        </w:r>
        <w:r w:rsidR="005D0437">
          <w:rPr>
            <w:rStyle w:val="a4"/>
            <w:rFonts w:hint="eastAsia"/>
          </w:rPr>
          <w:t>行）</w:t>
        </w:r>
        <w:r w:rsidR="005D0437">
          <w:tab/>
        </w:r>
        <w:r w:rsidR="005D0437">
          <w:fldChar w:fldCharType="begin"/>
        </w:r>
        <w:r w:rsidR="005D0437">
          <w:instrText xml:space="preserve"> PAGEREF _Toc527969380 \h </w:instrText>
        </w:r>
        <w:r w:rsidR="005D0437">
          <w:fldChar w:fldCharType="separate"/>
        </w:r>
        <w:r w:rsidR="005D0437">
          <w:t>18</w:t>
        </w:r>
        <w:r w:rsidR="005D0437">
          <w:fldChar w:fldCharType="end"/>
        </w:r>
      </w:hyperlink>
    </w:p>
    <w:p w14:paraId="76111992" w14:textId="77777777" w:rsidR="008F5E04" w:rsidRDefault="00AE2631">
      <w:pPr>
        <w:pStyle w:val="TOC2"/>
        <w:tabs>
          <w:tab w:val="right" w:leader="dot" w:pos="9060"/>
        </w:tabs>
        <w:ind w:left="480"/>
        <w:rPr>
          <w:rFonts w:ascii="Calibri" w:hAnsi="Calibri"/>
          <w:kern w:val="2"/>
          <w:sz w:val="21"/>
          <w:szCs w:val="22"/>
        </w:rPr>
      </w:pPr>
      <w:hyperlink w:anchor="_Toc527969381" w:history="1">
        <w:r w:rsidR="005D0437">
          <w:rPr>
            <w:rStyle w:val="a4"/>
          </w:rPr>
          <w:t xml:space="preserve">5.2  </w:t>
        </w:r>
        <w:r w:rsidR="005D0437">
          <w:rPr>
            <w:rStyle w:val="a4"/>
            <w:rFonts w:hint="eastAsia"/>
          </w:rPr>
          <w:t>第二节题目</w:t>
        </w:r>
        <w:r w:rsidR="005D0437">
          <w:tab/>
        </w:r>
        <w:r w:rsidR="005D0437">
          <w:fldChar w:fldCharType="begin"/>
        </w:r>
        <w:r w:rsidR="005D0437">
          <w:instrText xml:space="preserve"> PAGEREF _Toc527969381 \h </w:instrText>
        </w:r>
        <w:r w:rsidR="005D0437">
          <w:fldChar w:fldCharType="separate"/>
        </w:r>
        <w:r w:rsidR="005D0437">
          <w:t>18</w:t>
        </w:r>
        <w:r w:rsidR="005D0437">
          <w:fldChar w:fldCharType="end"/>
        </w:r>
      </w:hyperlink>
    </w:p>
    <w:p w14:paraId="090EF160" w14:textId="77777777" w:rsidR="008F5E04" w:rsidRDefault="00AE2631">
      <w:pPr>
        <w:pStyle w:val="TOC3"/>
        <w:tabs>
          <w:tab w:val="right" w:leader="dot" w:pos="9060"/>
        </w:tabs>
        <w:ind w:left="960"/>
        <w:rPr>
          <w:rFonts w:ascii="Calibri" w:hAnsi="Calibri"/>
          <w:kern w:val="2"/>
          <w:sz w:val="21"/>
          <w:szCs w:val="22"/>
        </w:rPr>
      </w:pPr>
      <w:hyperlink w:anchor="_Toc527969382" w:history="1">
        <w:r w:rsidR="005D0437">
          <w:rPr>
            <w:rStyle w:val="a4"/>
          </w:rPr>
          <w:t xml:space="preserve">5.2.1  </w:t>
        </w:r>
        <w:r w:rsidR="005D0437">
          <w:rPr>
            <w:rStyle w:val="a4"/>
            <w:rFonts w:hint="eastAsia"/>
          </w:rPr>
          <w:t>第二节一级题目</w:t>
        </w:r>
        <w:r w:rsidR="005D0437">
          <w:tab/>
        </w:r>
        <w:r w:rsidR="005D0437">
          <w:fldChar w:fldCharType="begin"/>
        </w:r>
        <w:r w:rsidR="005D0437">
          <w:instrText xml:space="preserve"> PAGEREF _Toc527969382 \h </w:instrText>
        </w:r>
        <w:r w:rsidR="005D0437">
          <w:fldChar w:fldCharType="separate"/>
        </w:r>
        <w:r w:rsidR="005D0437">
          <w:t>18</w:t>
        </w:r>
        <w:r w:rsidR="005D0437">
          <w:fldChar w:fldCharType="end"/>
        </w:r>
      </w:hyperlink>
    </w:p>
    <w:p w14:paraId="1D4EA2C1" w14:textId="77777777" w:rsidR="008F5E04" w:rsidRDefault="00AE2631">
      <w:pPr>
        <w:pStyle w:val="TOC1"/>
        <w:tabs>
          <w:tab w:val="right" w:leader="dot" w:pos="9060"/>
        </w:tabs>
        <w:rPr>
          <w:rFonts w:ascii="Calibri" w:hAnsi="Calibri"/>
          <w:kern w:val="2"/>
          <w:sz w:val="21"/>
          <w:szCs w:val="22"/>
        </w:rPr>
      </w:pPr>
      <w:hyperlink w:anchor="_Toc527969383" w:history="1">
        <w:r w:rsidR="005D0437">
          <w:rPr>
            <w:rStyle w:val="a4"/>
            <w:rFonts w:hint="eastAsia"/>
          </w:rPr>
          <w:t>结</w:t>
        </w:r>
        <w:r w:rsidR="005D0437">
          <w:rPr>
            <w:rStyle w:val="a4"/>
          </w:rPr>
          <w:t xml:space="preserve">    </w:t>
        </w:r>
        <w:r w:rsidR="005D0437">
          <w:rPr>
            <w:rStyle w:val="a4"/>
            <w:rFonts w:hint="eastAsia"/>
          </w:rPr>
          <w:t>论（设计类为设计总结）</w:t>
        </w:r>
        <w:r w:rsidR="005D0437">
          <w:tab/>
        </w:r>
        <w:r w:rsidR="005D0437">
          <w:fldChar w:fldCharType="begin"/>
        </w:r>
        <w:r w:rsidR="005D0437">
          <w:instrText xml:space="preserve"> PAGEREF _Toc527969383 \h </w:instrText>
        </w:r>
        <w:r w:rsidR="005D0437">
          <w:fldChar w:fldCharType="separate"/>
        </w:r>
        <w:r w:rsidR="005D0437">
          <w:t>19</w:t>
        </w:r>
        <w:r w:rsidR="005D0437">
          <w:fldChar w:fldCharType="end"/>
        </w:r>
      </w:hyperlink>
    </w:p>
    <w:p w14:paraId="6CC68666" w14:textId="77777777" w:rsidR="008F5E04" w:rsidRDefault="00AE2631">
      <w:pPr>
        <w:pStyle w:val="TOC1"/>
        <w:tabs>
          <w:tab w:val="right" w:leader="dot" w:pos="9060"/>
        </w:tabs>
        <w:rPr>
          <w:rFonts w:ascii="Calibri" w:hAnsi="Calibri"/>
          <w:kern w:val="2"/>
          <w:sz w:val="21"/>
          <w:szCs w:val="22"/>
        </w:rPr>
      </w:pPr>
      <w:hyperlink w:anchor="_Toc527969384" w:history="1">
        <w:r w:rsidR="005D0437">
          <w:rPr>
            <w:rStyle w:val="a4"/>
            <w:rFonts w:hint="eastAsia"/>
            <w:lang w:bidi="en-US"/>
          </w:rPr>
          <w:t>参</w:t>
        </w:r>
        <w:r w:rsidR="005D0437">
          <w:rPr>
            <w:rStyle w:val="a4"/>
            <w:lang w:bidi="en-US"/>
          </w:rPr>
          <w:t xml:space="preserve"> </w:t>
        </w:r>
        <w:r w:rsidR="005D0437">
          <w:rPr>
            <w:rStyle w:val="a4"/>
            <w:rFonts w:hint="eastAsia"/>
            <w:lang w:bidi="en-US"/>
          </w:rPr>
          <w:t>考</w:t>
        </w:r>
        <w:r w:rsidR="005D0437">
          <w:rPr>
            <w:rStyle w:val="a4"/>
            <w:lang w:bidi="en-US"/>
          </w:rPr>
          <w:t xml:space="preserve"> </w:t>
        </w:r>
        <w:r w:rsidR="005D0437">
          <w:rPr>
            <w:rStyle w:val="a4"/>
            <w:rFonts w:hint="eastAsia"/>
            <w:lang w:bidi="en-US"/>
          </w:rPr>
          <w:t>文</w:t>
        </w:r>
        <w:r w:rsidR="005D0437">
          <w:rPr>
            <w:rStyle w:val="a4"/>
            <w:lang w:bidi="en-US"/>
          </w:rPr>
          <w:t xml:space="preserve"> </w:t>
        </w:r>
        <w:r w:rsidR="005D0437">
          <w:rPr>
            <w:rStyle w:val="a4"/>
            <w:rFonts w:hint="eastAsia"/>
            <w:lang w:bidi="en-US"/>
          </w:rPr>
          <w:t>献</w:t>
        </w:r>
        <w:r w:rsidR="005D0437">
          <w:tab/>
        </w:r>
        <w:r w:rsidR="005D0437">
          <w:fldChar w:fldCharType="begin"/>
        </w:r>
        <w:r w:rsidR="005D0437">
          <w:instrText xml:space="preserve"> PAGEREF _Toc527969384 \h </w:instrText>
        </w:r>
        <w:r w:rsidR="005D0437">
          <w:fldChar w:fldCharType="separate"/>
        </w:r>
        <w:r w:rsidR="005D0437">
          <w:t>20</w:t>
        </w:r>
        <w:r w:rsidR="005D0437">
          <w:fldChar w:fldCharType="end"/>
        </w:r>
      </w:hyperlink>
    </w:p>
    <w:p w14:paraId="171EF16A" w14:textId="77777777" w:rsidR="008F5E04" w:rsidRDefault="00AE2631">
      <w:pPr>
        <w:pStyle w:val="TOC1"/>
        <w:tabs>
          <w:tab w:val="right" w:leader="dot" w:pos="9060"/>
        </w:tabs>
        <w:rPr>
          <w:rFonts w:ascii="Calibri" w:hAnsi="Calibri"/>
          <w:kern w:val="2"/>
          <w:sz w:val="21"/>
          <w:szCs w:val="22"/>
        </w:rPr>
      </w:pPr>
      <w:hyperlink w:anchor="_Toc527969385" w:history="1">
        <w:r w:rsidR="005D0437">
          <w:rPr>
            <w:rStyle w:val="a4"/>
            <w:rFonts w:ascii="Cambria" w:hAnsi="Cambria" w:cs="宋体" w:hint="eastAsia"/>
            <w:kern w:val="32"/>
            <w:lang w:bidi="en-US"/>
          </w:rPr>
          <w:t>附录</w:t>
        </w:r>
        <w:r w:rsidR="005D0437">
          <w:rPr>
            <w:rStyle w:val="a4"/>
            <w:rFonts w:ascii="Cambria" w:hAnsi="Cambria" w:cs="宋体"/>
            <w:kern w:val="32"/>
            <w:lang w:bidi="en-US"/>
          </w:rPr>
          <w:t xml:space="preserve">A  </w:t>
        </w:r>
        <w:r w:rsidR="005D0437">
          <w:rPr>
            <w:rStyle w:val="a4"/>
            <w:rFonts w:ascii="Cambria" w:hAnsi="Cambria" w:cs="宋体" w:hint="eastAsia"/>
            <w:kern w:val="32"/>
            <w:lang w:bidi="en-US"/>
          </w:rPr>
          <w:t>附录内容名称</w:t>
        </w:r>
        <w:r w:rsidR="005D0437">
          <w:tab/>
        </w:r>
        <w:r w:rsidR="005D0437">
          <w:fldChar w:fldCharType="begin"/>
        </w:r>
        <w:r w:rsidR="005D0437">
          <w:instrText xml:space="preserve"> PAGEREF _Toc527969385 \h </w:instrText>
        </w:r>
        <w:r w:rsidR="005D0437">
          <w:fldChar w:fldCharType="separate"/>
        </w:r>
        <w:r w:rsidR="005D0437">
          <w:t>23</w:t>
        </w:r>
        <w:r w:rsidR="005D0437">
          <w:fldChar w:fldCharType="end"/>
        </w:r>
      </w:hyperlink>
    </w:p>
    <w:p w14:paraId="19203AD0" w14:textId="77777777" w:rsidR="008F5E04" w:rsidRDefault="00AE2631">
      <w:pPr>
        <w:pStyle w:val="TOC1"/>
        <w:tabs>
          <w:tab w:val="right" w:leader="dot" w:pos="9060"/>
        </w:tabs>
        <w:rPr>
          <w:rFonts w:ascii="Calibri" w:hAnsi="Calibri"/>
          <w:kern w:val="2"/>
          <w:sz w:val="21"/>
          <w:szCs w:val="22"/>
        </w:rPr>
      </w:pPr>
      <w:hyperlink w:anchor="_Toc527969386" w:history="1">
        <w:r w:rsidR="005D0437">
          <w:rPr>
            <w:rStyle w:val="a4"/>
            <w:rFonts w:ascii="Cambria" w:hAnsi="Cambria" w:cs="宋体" w:hint="eastAsia"/>
            <w:kern w:val="32"/>
            <w:lang w:bidi="en-US"/>
          </w:rPr>
          <w:t>修改记录</w:t>
        </w:r>
        <w:r w:rsidR="005D0437">
          <w:tab/>
        </w:r>
        <w:r w:rsidR="005D0437">
          <w:fldChar w:fldCharType="begin"/>
        </w:r>
        <w:r w:rsidR="005D0437">
          <w:instrText xml:space="preserve"> PAGEREF _Toc527969386 \h </w:instrText>
        </w:r>
        <w:r w:rsidR="005D0437">
          <w:fldChar w:fldCharType="separate"/>
        </w:r>
        <w:r w:rsidR="005D0437">
          <w:t>24</w:t>
        </w:r>
        <w:r w:rsidR="005D0437">
          <w:fldChar w:fldCharType="end"/>
        </w:r>
      </w:hyperlink>
    </w:p>
    <w:p w14:paraId="047D0619" w14:textId="77777777" w:rsidR="008F5E04" w:rsidRDefault="00AE2631">
      <w:pPr>
        <w:pStyle w:val="TOC1"/>
        <w:tabs>
          <w:tab w:val="right" w:leader="dot" w:pos="9060"/>
        </w:tabs>
        <w:rPr>
          <w:rFonts w:ascii="Calibri" w:hAnsi="Calibri"/>
          <w:kern w:val="2"/>
          <w:sz w:val="21"/>
          <w:szCs w:val="22"/>
        </w:rPr>
      </w:pPr>
      <w:hyperlink w:anchor="_Toc527969387" w:history="1">
        <w:r w:rsidR="005D0437">
          <w:rPr>
            <w:rStyle w:val="a4"/>
            <w:rFonts w:hint="eastAsia"/>
          </w:rPr>
          <w:t>致</w:t>
        </w:r>
        <w:r w:rsidR="005D0437">
          <w:rPr>
            <w:rStyle w:val="a4"/>
          </w:rPr>
          <w:t xml:space="preserve">    </w:t>
        </w:r>
        <w:r w:rsidR="005D0437">
          <w:rPr>
            <w:rStyle w:val="a4"/>
            <w:rFonts w:hint="eastAsia"/>
          </w:rPr>
          <w:t>谢</w:t>
        </w:r>
        <w:r w:rsidR="005D0437">
          <w:tab/>
        </w:r>
        <w:r w:rsidR="005D0437">
          <w:fldChar w:fldCharType="begin"/>
        </w:r>
        <w:r w:rsidR="005D0437">
          <w:instrText xml:space="preserve"> PAGEREF _Toc527969387 \h </w:instrText>
        </w:r>
        <w:r w:rsidR="005D0437">
          <w:fldChar w:fldCharType="separate"/>
        </w:r>
        <w:r w:rsidR="005D0437">
          <w:t>25</w:t>
        </w:r>
        <w:r w:rsidR="005D0437">
          <w:fldChar w:fldCharType="end"/>
        </w:r>
      </w:hyperlink>
    </w:p>
    <w:p w14:paraId="4B5F99F7" w14:textId="77777777" w:rsidR="008F5E04" w:rsidRDefault="005D0437">
      <w:r>
        <w:fldChar w:fldCharType="end"/>
      </w:r>
    </w:p>
    <w:p w14:paraId="2DA26B01" w14:textId="77777777" w:rsidR="008F5E04" w:rsidRDefault="008F5E04">
      <w:pPr>
        <w:sectPr w:rsidR="008F5E04">
          <w:pgSz w:w="11906" w:h="16838"/>
          <w:pgMar w:top="1985" w:right="1418" w:bottom="1418" w:left="1418" w:header="1418" w:footer="1134" w:gutter="0"/>
          <w:pgNumType w:fmt="upperRoman"/>
          <w:cols w:space="720"/>
          <w:docGrid w:linePitch="326" w:charSpace="-2048"/>
        </w:sectPr>
      </w:pPr>
    </w:p>
    <w:p w14:paraId="4AEFC9C6" w14:textId="77777777" w:rsidR="008F5E04" w:rsidRDefault="005D0437">
      <w:pPr>
        <w:pStyle w:val="1"/>
        <w:spacing w:afterLines="100" w:after="240"/>
        <w:jc w:val="center"/>
      </w:pPr>
      <w:bookmarkStart w:id="3" w:name="_Toc527969335"/>
      <w:r>
        <w:rPr>
          <w:rFonts w:hint="eastAsia"/>
        </w:rPr>
        <w:lastRenderedPageBreak/>
        <w:t>引    言</w:t>
      </w:r>
      <w:bookmarkEnd w:id="3"/>
    </w:p>
    <w:p w14:paraId="6C1C848C" w14:textId="77777777" w:rsidR="008F5E04" w:rsidRDefault="005D0437">
      <w:pPr>
        <w:ind w:firstLineChars="200" w:firstLine="480"/>
      </w:pPr>
      <w:r>
        <w:rPr>
          <w:rFonts w:ascii="宋体" w:hAnsi="宋体" w:hint="eastAsia"/>
        </w:rPr>
        <w:t>理工文科所有专业本科生的毕业设计（论文）都应有“引言”的内容。</w:t>
      </w:r>
      <w:r>
        <w:rPr>
          <w:rFonts w:hint="eastAsia"/>
        </w:rPr>
        <w:t>如果引言部分省略，该部分内容在正文中单独成章，标题改为文献综述，用足够的文字叙述。从引言开始，是正文的起始页，页码从</w:t>
      </w:r>
      <w:r>
        <w:rPr>
          <w:rFonts w:hint="eastAsia"/>
        </w:rPr>
        <w:t>1</w:t>
      </w:r>
      <w:r>
        <w:rPr>
          <w:rFonts w:hint="eastAsia"/>
        </w:rPr>
        <w:t>开始顺序编排。</w:t>
      </w:r>
    </w:p>
    <w:p w14:paraId="1D15E3FA" w14:textId="77777777" w:rsidR="008F5E04" w:rsidRDefault="005D0437">
      <w:pPr>
        <w:ind w:firstLineChars="200" w:firstLine="480"/>
      </w:pPr>
      <w:r>
        <w:rPr>
          <w:rFonts w:hint="eastAsia"/>
        </w:rPr>
        <w:t>针对做毕业设计：说明毕业设计的方案理解，阐述设计方法和设计依据，讨论对设计重点的理解和解决思路。</w:t>
      </w:r>
    </w:p>
    <w:p w14:paraId="6BD79DB2" w14:textId="77777777" w:rsidR="008F5E04" w:rsidRDefault="005D0437">
      <w:pPr>
        <w:ind w:firstLineChars="200" w:firstLine="480"/>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49C9B87D" w14:textId="77777777" w:rsidR="008F5E04" w:rsidRDefault="005D0437">
      <w:pPr>
        <w:ind w:firstLineChars="200" w:firstLine="480"/>
      </w:pPr>
      <w:r>
        <w:rPr>
          <w:rFonts w:hint="eastAsia"/>
        </w:rPr>
        <w:t>注意：是否如实引用前人结果反映的是学术道德问题，应明确写出同行相近的和已取得的成果，避免抄袭之嫌。注意不要与摘要内容雷同。</w:t>
      </w:r>
    </w:p>
    <w:p w14:paraId="5AB772F1" w14:textId="77777777" w:rsidR="008F5E04" w:rsidRDefault="005D0437">
      <w:pPr>
        <w:ind w:firstLineChars="200" w:firstLine="480"/>
      </w:pPr>
      <w:r>
        <w:rPr>
          <w:rFonts w:hint="eastAsia"/>
        </w:rPr>
        <w:t>书写格式说明：</w:t>
      </w:r>
    </w:p>
    <w:p w14:paraId="4AC17818" w14:textId="77777777" w:rsidR="008F5E04" w:rsidRDefault="005D0437">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7B2903D0" w14:textId="77777777" w:rsidR="008F5E04" w:rsidRDefault="005D0437">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14:paraId="6F842D42" w14:textId="77777777" w:rsidR="008F5E04" w:rsidRDefault="008F5E04">
      <w:pPr>
        <w:ind w:firstLineChars="200" w:firstLine="480"/>
      </w:pPr>
    </w:p>
    <w:p w14:paraId="3CC92FFE" w14:textId="77777777" w:rsidR="008F5E04" w:rsidRDefault="005D0437">
      <w:r>
        <w:rPr>
          <w:rFonts w:hint="eastAsia"/>
        </w:rPr>
        <w:t xml:space="preserve">    </w:t>
      </w:r>
    </w:p>
    <w:p w14:paraId="0D42F639" w14:textId="270BDA82" w:rsidR="008F5E04" w:rsidRDefault="005D0437">
      <w:pPr>
        <w:pStyle w:val="1"/>
      </w:pPr>
      <w:r>
        <w:br w:type="page"/>
      </w:r>
      <w:bookmarkStart w:id="4" w:name="_Toc527969336"/>
      <w:r>
        <w:rPr>
          <w:rFonts w:hint="eastAsia"/>
        </w:rPr>
        <w:lastRenderedPageBreak/>
        <w:t>1  正文格式说明</w:t>
      </w:r>
      <w:bookmarkEnd w:id="4"/>
    </w:p>
    <w:p w14:paraId="5CEC9F1B" w14:textId="77777777" w:rsidR="008F5E04" w:rsidRDefault="005D0437">
      <w:pPr>
        <w:shd w:val="clear" w:color="auto" w:fill="F9FDFE"/>
        <w:snapToGrid w:val="0"/>
        <w:spacing w:line="360" w:lineRule="auto"/>
        <w:ind w:firstLineChars="200" w:firstLine="480"/>
        <w:jc w:val="left"/>
        <w:rPr>
          <w:rFonts w:ascii="宋体" w:hAnsi="宋体" w:cs="宋体"/>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14:paraId="7CA0A3B3" w14:textId="77777777" w:rsidR="008F5E04" w:rsidRDefault="005D0437">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14:paraId="39B50283"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14:paraId="702E386C"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14:paraId="38378976"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14:paraId="45A14204" w14:textId="77777777" w:rsidR="008F5E04" w:rsidRDefault="005D0437">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566E7E99"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自然科学的论文应推理正确，结论清晰，无科学性错误。</w:t>
      </w:r>
    </w:p>
    <w:p w14:paraId="67FBAA0B" w14:textId="77777777" w:rsidR="008F5E04" w:rsidRDefault="005D0437">
      <w:pPr>
        <w:shd w:val="clear" w:color="auto" w:fill="FFFFFF"/>
        <w:tabs>
          <w:tab w:val="clear" w:pos="377"/>
        </w:tabs>
        <w:spacing w:before="75" w:after="100" w:afterAutospacing="1" w:line="330" w:lineRule="atLeast"/>
        <w:ind w:firstLineChars="200" w:firstLine="494"/>
        <w:jc w:val="left"/>
        <w:rPr>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14:paraId="3CB74881" w14:textId="77777777" w:rsidR="008F5E04" w:rsidRDefault="005D0437">
      <w:pPr>
        <w:shd w:val="clear" w:color="auto" w:fill="FFFFFF"/>
        <w:tabs>
          <w:tab w:val="clear" w:pos="377"/>
        </w:tabs>
        <w:spacing w:before="75" w:after="100" w:afterAutospacing="1" w:line="330" w:lineRule="atLeast"/>
        <w:ind w:firstLineChars="200" w:firstLine="48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5E6554E7" w14:textId="77777777" w:rsidR="008F5E04" w:rsidRDefault="005D0437">
      <w:pPr>
        <w:pStyle w:val="2"/>
        <w:spacing w:before="120"/>
      </w:pPr>
      <w:bookmarkStart w:id="5" w:name="_Toc105563300"/>
      <w:bookmarkStart w:id="6" w:name="_Toc527969337"/>
      <w:r>
        <w:rPr>
          <w:rFonts w:hint="eastAsia"/>
        </w:rPr>
        <w:lastRenderedPageBreak/>
        <w:t>1.1  论文格式基本要求</w:t>
      </w:r>
      <w:bookmarkEnd w:id="5"/>
      <w:bookmarkEnd w:id="6"/>
    </w:p>
    <w:p w14:paraId="70770C2A" w14:textId="77777777" w:rsidR="008F5E04" w:rsidRDefault="005D0437">
      <w:pPr>
        <w:ind w:firstLineChars="200" w:firstLine="480"/>
      </w:pPr>
      <w:r>
        <w:rPr>
          <w:rFonts w:hint="eastAsia"/>
        </w:rPr>
        <w:t>论文格式基本要求：</w:t>
      </w:r>
    </w:p>
    <w:p w14:paraId="221A96D4"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14:paraId="7119085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双面打印（除封面、任务书、原创性声明、关于使用授权的声明、中英文摘要等单面打印外，其余部分要求双面打印）</w:t>
      </w:r>
      <w:r>
        <w:rPr>
          <w:rFonts w:hint="eastAsia"/>
        </w:rPr>
        <w:t>。</w:t>
      </w:r>
    </w:p>
    <w:p w14:paraId="686132A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14:paraId="73E18DC7"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14:paraId="2F090C52"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14:paraId="092A778A"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14:paraId="3D38A321" w14:textId="77777777" w:rsidR="008F5E04" w:rsidRDefault="005D0437">
      <w:pPr>
        <w:pStyle w:val="2"/>
        <w:spacing w:before="120"/>
      </w:pPr>
      <w:bookmarkStart w:id="7" w:name="_Toc105563301"/>
      <w:bookmarkStart w:id="8" w:name="_Toc527969338"/>
      <w:r>
        <w:rPr>
          <w:rFonts w:hint="eastAsia"/>
        </w:rPr>
        <w:t>1.2  论文页眉页脚的编排</w:t>
      </w:r>
      <w:bookmarkEnd w:id="7"/>
      <w:bookmarkEnd w:id="8"/>
    </w:p>
    <w:p w14:paraId="40D6F318" w14:textId="77777777" w:rsidR="008F5E04" w:rsidRDefault="005D0437">
      <w:pPr>
        <w:ind w:firstLineChars="200" w:firstLine="480"/>
      </w:pPr>
      <w:r>
        <w:rPr>
          <w:rFonts w:hint="eastAsia"/>
        </w:rPr>
        <w:t>一律用阿拉伯数字连续编页码。页码应由正文首页开始，作为第</w:t>
      </w:r>
      <w:r>
        <w:rPr>
          <w:rFonts w:hint="eastAsia"/>
        </w:rPr>
        <w:t>1</w:t>
      </w:r>
      <w:r>
        <w:rPr>
          <w:rFonts w:hint="eastAsia"/>
        </w:rPr>
        <w:t>页。封面不编入页码。将摘要、</w:t>
      </w:r>
      <w:r>
        <w:rPr>
          <w:rFonts w:hint="eastAsia"/>
        </w:rPr>
        <w:t>Abstract</w:t>
      </w:r>
      <w:r>
        <w:rPr>
          <w:rFonts w:hint="eastAsia"/>
        </w:rPr>
        <w:t>、目录等前置部分单独编排页码。页码必须标注在每页页脚底部居中位置，宋体，小五。</w:t>
      </w:r>
    </w:p>
    <w:p w14:paraId="1138ABD9" w14:textId="77777777" w:rsidR="008F5E04" w:rsidRDefault="005D0437">
      <w:pPr>
        <w:ind w:firstLineChars="200" w:firstLine="480"/>
      </w:pPr>
      <w:r>
        <w:rPr>
          <w:rFonts w:hint="eastAsia"/>
        </w:rPr>
        <w:t>页眉，宋体，五号，居中。填写内容是“毕业设计（论文）中文题目”。</w:t>
      </w:r>
    </w:p>
    <w:p w14:paraId="46256C4A" w14:textId="77777777" w:rsidR="008F5E04" w:rsidRDefault="005D0437">
      <w:pPr>
        <w:ind w:firstLineChars="200" w:firstLine="480"/>
      </w:pPr>
      <w:r>
        <w:rPr>
          <w:rFonts w:hint="eastAsia"/>
        </w:rPr>
        <w:t>模板中已经将字体和字号要求自动设置为缺省值，只需双击页面中页眉位置，按要求将填写内容替换即可。</w:t>
      </w:r>
    </w:p>
    <w:p w14:paraId="24B81F29" w14:textId="77777777" w:rsidR="008F5E04" w:rsidRDefault="005D0437">
      <w:pPr>
        <w:pStyle w:val="2"/>
        <w:spacing w:before="120"/>
      </w:pPr>
      <w:bookmarkStart w:id="9" w:name="_Toc105563302"/>
      <w:bookmarkStart w:id="10" w:name="_Toc527969339"/>
      <w:r>
        <w:rPr>
          <w:rFonts w:hint="eastAsia"/>
        </w:rPr>
        <w:t>1.3  论文正文格式</w:t>
      </w:r>
      <w:bookmarkEnd w:id="9"/>
      <w:bookmarkEnd w:id="10"/>
    </w:p>
    <w:p w14:paraId="46903E49" w14:textId="77777777" w:rsidR="008F5E04" w:rsidRDefault="005D0437">
      <w:pPr>
        <w:ind w:firstLineChars="200" w:firstLine="480"/>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14:paraId="26B260EB" w14:textId="77777777" w:rsidR="008F5E04" w:rsidRDefault="005D0437">
      <w:pPr>
        <w:ind w:firstLineChars="200" w:firstLine="480"/>
      </w:pPr>
      <w:r>
        <w:rPr>
          <w:rFonts w:hint="eastAsia"/>
        </w:rPr>
        <w:t>模板中已经自动设置为缺省值。</w:t>
      </w:r>
    </w:p>
    <w:p w14:paraId="243CEE84" w14:textId="77777777" w:rsidR="008F5E04" w:rsidRDefault="005D0437">
      <w:pPr>
        <w:ind w:firstLineChars="200" w:firstLine="480"/>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14:paraId="5096FAF2" w14:textId="77777777" w:rsidR="008F5E04" w:rsidRDefault="005D0437">
      <w:pPr>
        <w:pStyle w:val="2"/>
        <w:spacing w:before="120"/>
      </w:pPr>
      <w:bookmarkStart w:id="11" w:name="_Toc105563303"/>
      <w:bookmarkStart w:id="12" w:name="_Toc527969340"/>
      <w:r>
        <w:rPr>
          <w:rFonts w:hint="eastAsia"/>
        </w:rPr>
        <w:t>1.4  章节标题格式</w:t>
      </w:r>
      <w:bookmarkEnd w:id="11"/>
      <w:bookmarkEnd w:id="12"/>
    </w:p>
    <w:p w14:paraId="4B25EA35"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14:paraId="0896DA5C" w14:textId="77777777" w:rsidR="008F5E04" w:rsidRDefault="005D0437">
      <w:pPr>
        <w:ind w:firstLineChars="200" w:firstLine="480"/>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1E43AC8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14:paraId="253D835E" w14:textId="77777777" w:rsidR="008F5E04" w:rsidRDefault="005D0437">
      <w:pPr>
        <w:ind w:firstLineChars="200" w:firstLine="480"/>
      </w:pPr>
      <w:r>
        <w:rPr>
          <w:rFonts w:hint="eastAsia"/>
        </w:rPr>
        <w:t>正文各级标题编号的示例如图</w:t>
      </w:r>
      <w:r>
        <w:rPr>
          <w:rFonts w:hint="eastAsia"/>
        </w:rPr>
        <w:t>1.1</w:t>
      </w:r>
      <w:r>
        <w:rPr>
          <w:rFonts w:hint="eastAsia"/>
        </w:rPr>
        <w:t>所示。</w:t>
      </w:r>
    </w:p>
    <w:p w14:paraId="43E570F5" w14:textId="77777777" w:rsidR="008F5E04" w:rsidRDefault="008F5E04"/>
    <w:p w14:paraId="542B4F9A" w14:textId="46520736" w:rsidR="008F5E04" w:rsidRDefault="00BA38B5">
      <w:pPr>
        <w:jc w:val="center"/>
      </w:pPr>
      <w:r>
        <w:rPr>
          <w:rFonts w:hint="eastAsia"/>
          <w:noProof/>
        </w:rPr>
        <w:drawing>
          <wp:inline distT="0" distB="0" distL="0" distR="0" wp14:anchorId="626E6383" wp14:editId="36E9E70F">
            <wp:extent cx="4257675" cy="2333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l="13084" t="20039" r="12929" b="19150"/>
                    <a:stretch>
                      <a:fillRect/>
                    </a:stretch>
                  </pic:blipFill>
                  <pic:spPr bwMode="auto">
                    <a:xfrm>
                      <a:off x="0" y="0"/>
                      <a:ext cx="4257675" cy="2333625"/>
                    </a:xfrm>
                    <a:prstGeom prst="rect">
                      <a:avLst/>
                    </a:prstGeom>
                    <a:noFill/>
                    <a:ln>
                      <a:noFill/>
                    </a:ln>
                  </pic:spPr>
                </pic:pic>
              </a:graphicData>
            </a:graphic>
          </wp:inline>
        </w:drawing>
      </w:r>
    </w:p>
    <w:p w14:paraId="1C99B6AA" w14:textId="77777777" w:rsidR="008F5E04" w:rsidRDefault="005D0437">
      <w:pPr>
        <w:jc w:val="center"/>
        <w:rPr>
          <w:rFonts w:ascii="宋体" w:hAnsi="宋体"/>
          <w:sz w:val="21"/>
          <w:szCs w:val="21"/>
        </w:rPr>
      </w:pPr>
      <w:r>
        <w:rPr>
          <w:rFonts w:ascii="宋体" w:hAnsi="宋体" w:hint="eastAsia"/>
          <w:sz w:val="21"/>
          <w:szCs w:val="21"/>
        </w:rPr>
        <w:t>图1.1  标题编号的示例</w:t>
      </w:r>
    </w:p>
    <w:p w14:paraId="50016AED" w14:textId="77777777" w:rsidR="008F5E04" w:rsidRDefault="008F5E04"/>
    <w:p w14:paraId="616FF7C3" w14:textId="77777777" w:rsidR="008F5E04" w:rsidRDefault="005D0437">
      <w:pPr>
        <w:pStyle w:val="2"/>
        <w:spacing w:before="120"/>
      </w:pPr>
      <w:bookmarkStart w:id="13" w:name="_Toc105563304"/>
      <w:bookmarkStart w:id="14" w:name="_Toc527969341"/>
      <w:r>
        <w:rPr>
          <w:rFonts w:hint="eastAsia"/>
        </w:rPr>
        <w:t>1.5  各章之间的分隔符设置</w:t>
      </w:r>
      <w:bookmarkEnd w:id="13"/>
      <w:bookmarkEnd w:id="14"/>
    </w:p>
    <w:p w14:paraId="1F80E2BC" w14:textId="77777777" w:rsidR="008F5E04" w:rsidRDefault="005D0437">
      <w:pPr>
        <w:ind w:firstLineChars="200" w:firstLine="480"/>
      </w:pPr>
      <w:r>
        <w:rPr>
          <w:rFonts w:hint="eastAsia"/>
        </w:rPr>
        <w:t>各章之间应重新分页，使用“分页符”进行分隔。</w:t>
      </w:r>
    </w:p>
    <w:p w14:paraId="2E87198B" w14:textId="77777777" w:rsidR="008F5E04" w:rsidRDefault="005D0437">
      <w:pPr>
        <w:ind w:firstLineChars="200" w:firstLine="480"/>
      </w:pPr>
      <w:r>
        <w:rPr>
          <w:rFonts w:hint="eastAsia"/>
        </w:rPr>
        <w:t>设置方法：在“插入”菜单中选择“分隔符</w:t>
      </w:r>
      <w:r>
        <w:rPr>
          <w:rFonts w:hint="eastAsia"/>
        </w:rPr>
        <w:t>(B)</w:t>
      </w:r>
      <w:r>
        <w:rPr>
          <w:rFonts w:hint="eastAsia"/>
        </w:rPr>
        <w:t>…”，在弹出的窗口中选择分隔符类型为“分页符”，确定即可另起一页。</w:t>
      </w:r>
    </w:p>
    <w:p w14:paraId="0FEBBBC5" w14:textId="77777777" w:rsidR="008F5E04" w:rsidRDefault="005D0437">
      <w:pPr>
        <w:pStyle w:val="2"/>
        <w:spacing w:before="120"/>
      </w:pPr>
      <w:bookmarkStart w:id="15" w:name="_Toc105563305"/>
      <w:bookmarkStart w:id="16" w:name="_Toc527969342"/>
      <w:r>
        <w:rPr>
          <w:rFonts w:hint="eastAsia"/>
        </w:rPr>
        <w:t>1.6  正文中的编号</w:t>
      </w:r>
      <w:bookmarkEnd w:id="15"/>
      <w:bookmarkEnd w:id="16"/>
    </w:p>
    <w:p w14:paraId="618F38F9" w14:textId="77777777" w:rsidR="008F5E04" w:rsidRDefault="005D0437">
      <w:pPr>
        <w:ind w:firstLineChars="200" w:firstLine="480"/>
      </w:pPr>
      <w:r>
        <w:rPr>
          <w:rFonts w:hint="eastAsia"/>
        </w:rPr>
        <w:t>正文中的图、表、附注、公式一律采用阿拉伯数字分章编号。</w:t>
      </w:r>
    </w:p>
    <w:p w14:paraId="4E89A271" w14:textId="77777777" w:rsidR="008F5E04" w:rsidRDefault="005D0437">
      <w:pPr>
        <w:ind w:firstLineChars="200" w:firstLine="480"/>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14:paraId="112997CE" w14:textId="77777777" w:rsidR="008F5E04" w:rsidRDefault="008F5E04"/>
    <w:p w14:paraId="03B169A5" w14:textId="77777777" w:rsidR="008F5E04" w:rsidRDefault="008F5E04"/>
    <w:p w14:paraId="482E8E12" w14:textId="77777777" w:rsidR="008F5E04" w:rsidRDefault="005D0437">
      <w:pPr>
        <w:pStyle w:val="1"/>
      </w:pPr>
      <w:r>
        <w:br w:type="page"/>
      </w:r>
      <w:bookmarkStart w:id="17" w:name="_Toc527969343"/>
      <w:r>
        <w:rPr>
          <w:rFonts w:hint="eastAsia"/>
        </w:rPr>
        <w:lastRenderedPageBreak/>
        <w:t>2  图表及公式的格式说明</w:t>
      </w:r>
      <w:bookmarkEnd w:id="17"/>
    </w:p>
    <w:p w14:paraId="3D0D2C0B" w14:textId="77777777" w:rsidR="008F5E04" w:rsidRDefault="005D0437">
      <w:pPr>
        <w:pStyle w:val="2"/>
        <w:spacing w:before="120"/>
      </w:pPr>
      <w:bookmarkStart w:id="18" w:name="_Toc527969344"/>
      <w:r>
        <w:rPr>
          <w:rFonts w:hint="eastAsia"/>
        </w:rPr>
        <w:t>2.1  图的格式说明</w:t>
      </w:r>
      <w:bookmarkEnd w:id="18"/>
    </w:p>
    <w:p w14:paraId="3D5F843A" w14:textId="77777777" w:rsidR="008F5E04" w:rsidRDefault="005D0437">
      <w:pPr>
        <w:pStyle w:val="3"/>
        <w:spacing w:before="120"/>
      </w:pPr>
      <w:bookmarkStart w:id="19" w:name="_Toc527969345"/>
      <w:r>
        <w:rPr>
          <w:rFonts w:hint="eastAsia"/>
        </w:rPr>
        <w:t>2.1.1  图的格式示例</w:t>
      </w:r>
      <w:bookmarkEnd w:id="19"/>
    </w:p>
    <w:p w14:paraId="146083EF" w14:textId="77777777" w:rsidR="008F5E04" w:rsidRDefault="005D0437">
      <w:pPr>
        <w:ind w:firstLineChars="200" w:firstLine="480"/>
      </w:pPr>
      <w:r>
        <w:rPr>
          <w:rFonts w:hint="eastAsia"/>
        </w:rPr>
        <w:t>图在正文中的格式示例如图</w:t>
      </w:r>
      <w:r>
        <w:rPr>
          <w:rFonts w:hint="eastAsia"/>
        </w:rPr>
        <w:t>2.1</w:t>
      </w:r>
      <w:r>
        <w:rPr>
          <w:rFonts w:hint="eastAsia"/>
        </w:rPr>
        <w:t>所示。</w:t>
      </w:r>
    </w:p>
    <w:p w14:paraId="55B219A7" w14:textId="77777777" w:rsidR="008F5E04" w:rsidRDefault="008F5E04"/>
    <w:p w14:paraId="2C8EED7E" w14:textId="706E278E" w:rsidR="008F5E04" w:rsidRDefault="00BA38B5">
      <w:pPr>
        <w:jc w:val="center"/>
        <w:rPr>
          <w:rFonts w:ascii="宋体" w:hAnsi="宋体"/>
          <w:sz w:val="21"/>
          <w:szCs w:val="21"/>
        </w:rPr>
      </w:pPr>
      <w:r>
        <w:rPr>
          <w:noProof/>
        </w:rPr>
        <w:drawing>
          <wp:inline distT="0" distB="0" distL="0" distR="0" wp14:anchorId="3FEC9186" wp14:editId="3C7BB226">
            <wp:extent cx="2238375"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2876550"/>
                    </a:xfrm>
                    <a:prstGeom prst="rect">
                      <a:avLst/>
                    </a:prstGeom>
                    <a:noFill/>
                    <a:ln>
                      <a:noFill/>
                    </a:ln>
                  </pic:spPr>
                </pic:pic>
              </a:graphicData>
            </a:graphic>
          </wp:inline>
        </w:drawing>
      </w:r>
    </w:p>
    <w:p w14:paraId="0239BBBE" w14:textId="77777777" w:rsidR="008F5E04" w:rsidRDefault="005D0437">
      <w:pPr>
        <w:jc w:val="center"/>
        <w:rPr>
          <w:rFonts w:ascii="宋体" w:hAnsi="宋体"/>
          <w:sz w:val="21"/>
          <w:szCs w:val="21"/>
        </w:rPr>
      </w:pPr>
      <w:r>
        <w:rPr>
          <w:rFonts w:ascii="宋体" w:hAnsi="宋体" w:hint="eastAsia"/>
          <w:sz w:val="21"/>
          <w:szCs w:val="21"/>
        </w:rPr>
        <w:t>图2.1  样式</w:t>
      </w:r>
    </w:p>
    <w:p w14:paraId="7BE407A4" w14:textId="77777777" w:rsidR="008F5E04" w:rsidRDefault="008F5E04">
      <w:pPr>
        <w:ind w:firstLineChars="200" w:firstLine="480"/>
      </w:pPr>
    </w:p>
    <w:p w14:paraId="76061171" w14:textId="77777777" w:rsidR="008F5E04" w:rsidRDefault="005D0437">
      <w:pPr>
        <w:ind w:firstLineChars="200" w:firstLine="480"/>
      </w:pPr>
      <w:r>
        <w:rPr>
          <w:rFonts w:hint="eastAsia"/>
        </w:rPr>
        <w:t>表、图序号后面，同样适当留空（汉字状态敲两次空格键）。</w:t>
      </w:r>
    </w:p>
    <w:p w14:paraId="61D81E59" w14:textId="77777777" w:rsidR="008F5E04" w:rsidRDefault="005D0437">
      <w:pPr>
        <w:ind w:firstLineChars="200" w:firstLine="480"/>
      </w:pPr>
      <w:r>
        <w:rPr>
          <w:rFonts w:hint="eastAsia"/>
        </w:rPr>
        <w:t>图</w:t>
      </w:r>
      <w:r>
        <w:rPr>
          <w:rFonts w:hint="eastAsia"/>
        </w:rPr>
        <w:t>2.1</w:t>
      </w:r>
      <w:r>
        <w:rPr>
          <w:rFonts w:hint="eastAsia"/>
        </w:rPr>
        <w:t>显示了论文模板中所定义的样式选择方法。使用鼠标选择相应的样式，对应的文字格式就发生相应改变。</w:t>
      </w:r>
    </w:p>
    <w:p w14:paraId="3B1137BD" w14:textId="77777777" w:rsidR="008F5E04" w:rsidRDefault="005D0437">
      <w:pPr>
        <w:pStyle w:val="3"/>
        <w:spacing w:before="120"/>
      </w:pPr>
      <w:bookmarkStart w:id="20" w:name="_Toc527969346"/>
      <w:r>
        <w:rPr>
          <w:rFonts w:hint="eastAsia"/>
        </w:rPr>
        <w:t>2.1.2  图的格式描述</w:t>
      </w:r>
      <w:bookmarkEnd w:id="20"/>
    </w:p>
    <w:p w14:paraId="1E942DB8"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14:paraId="35AAC070" w14:textId="77777777" w:rsidR="008F5E04" w:rsidRDefault="005D0437">
      <w:pPr>
        <w:ind w:firstLineChars="200" w:firstLine="480"/>
      </w:pPr>
      <w:r>
        <w:rPr>
          <w:rFonts w:ascii="宋体" w:hAnsi="宋体" w:hint="eastAsia"/>
        </w:rPr>
        <w:t xml:space="preserve">① </w:t>
      </w:r>
      <w:r>
        <w:rPr>
          <w:rFonts w:hint="eastAsia"/>
        </w:rPr>
        <w:t>插图、照片应尽量通过扫描粘贴进本文。</w:t>
      </w:r>
    </w:p>
    <w:p w14:paraId="72A5654C" w14:textId="77777777" w:rsidR="008F5E04" w:rsidRDefault="005D0437">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直接绘制，复杂的图考虑使用相应的图形绘制软件完成，提高图形表达质量。</w:t>
      </w:r>
    </w:p>
    <w:p w14:paraId="4E2C01EE"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14:paraId="0952E1E7" w14:textId="77777777" w:rsidR="008F5E04" w:rsidRDefault="005D0437">
      <w:pPr>
        <w:ind w:firstLineChars="200" w:firstLine="480"/>
      </w:pPr>
      <w:r>
        <w:rPr>
          <w:rFonts w:ascii="宋体" w:hAnsi="宋体" w:hint="eastAsia"/>
        </w:rPr>
        <w:t xml:space="preserve">① </w:t>
      </w:r>
      <w:r>
        <w:rPr>
          <w:rFonts w:hint="eastAsia"/>
        </w:rPr>
        <w:t>图居中排列。</w:t>
      </w:r>
    </w:p>
    <w:p w14:paraId="4BB1179C" w14:textId="77777777" w:rsidR="008F5E04" w:rsidRDefault="005D0437">
      <w:pPr>
        <w:ind w:firstLineChars="200" w:firstLine="480"/>
      </w:pPr>
      <w:r>
        <w:rPr>
          <w:rFonts w:hint="eastAsia"/>
        </w:rPr>
        <w:t>②</w:t>
      </w:r>
      <w:r>
        <w:rPr>
          <w:rFonts w:hint="eastAsia"/>
        </w:rPr>
        <w:t xml:space="preserve"> </w:t>
      </w:r>
      <w:r>
        <w:rPr>
          <w:rFonts w:hint="eastAsia"/>
        </w:rPr>
        <w:t>图与上文之间应留一空行。</w:t>
      </w:r>
    </w:p>
    <w:p w14:paraId="63E39A74" w14:textId="77777777" w:rsidR="008F5E04" w:rsidRDefault="005D0437">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14:paraId="2DA94BB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14:paraId="52CAF483" w14:textId="77777777" w:rsidR="008F5E04" w:rsidRDefault="005D0437">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14:paraId="4F132C8A" w14:textId="77777777" w:rsidR="008F5E04" w:rsidRDefault="005D0437">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14:paraId="2DA09A01"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14:paraId="0540D31C" w14:textId="77777777" w:rsidR="008F5E04" w:rsidRDefault="005D0437">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14:paraId="22EF9C3C" w14:textId="77777777" w:rsidR="008F5E04" w:rsidRDefault="005D0437">
      <w:pPr>
        <w:ind w:firstLineChars="200" w:firstLine="480"/>
      </w:pPr>
      <w:r>
        <w:rPr>
          <w:rFonts w:hint="eastAsia"/>
        </w:rPr>
        <w:t>②</w:t>
      </w:r>
      <w:r>
        <w:rPr>
          <w:rFonts w:hint="eastAsia"/>
        </w:rPr>
        <w:t xml:space="preserve"> </w:t>
      </w:r>
      <w:r>
        <w:rPr>
          <w:rFonts w:hint="eastAsia"/>
        </w:rPr>
        <w:t>图名与下文留一空行。</w:t>
      </w:r>
    </w:p>
    <w:p w14:paraId="5D497313" w14:textId="77777777" w:rsidR="008F5E04" w:rsidRDefault="005D0437">
      <w:pPr>
        <w:ind w:firstLineChars="200" w:firstLine="480"/>
      </w:pPr>
      <w:r>
        <w:rPr>
          <w:rFonts w:ascii="宋体" w:hAnsi="宋体" w:hint="eastAsia"/>
        </w:rPr>
        <w:t xml:space="preserve">③ </w:t>
      </w:r>
      <w:r>
        <w:rPr>
          <w:rFonts w:hint="eastAsia"/>
        </w:rPr>
        <w:t>图及其名称要放在同一页中，不能跨接两页。</w:t>
      </w:r>
    </w:p>
    <w:p w14:paraId="65D09277" w14:textId="77777777" w:rsidR="008F5E04" w:rsidRDefault="005D0437">
      <w:pPr>
        <w:ind w:firstLineChars="200" w:firstLine="480"/>
      </w:pPr>
      <w:r>
        <w:rPr>
          <w:rFonts w:hint="eastAsia"/>
        </w:rPr>
        <w:t>④</w:t>
      </w:r>
      <w:r>
        <w:rPr>
          <w:rFonts w:hint="eastAsia"/>
        </w:rPr>
        <w:t xml:space="preserve"> </w:t>
      </w:r>
      <w:r>
        <w:rPr>
          <w:rFonts w:hint="eastAsia"/>
        </w:rPr>
        <w:t>图内文字清晰、美观。</w:t>
      </w:r>
    </w:p>
    <w:p w14:paraId="0D8FD505" w14:textId="77777777" w:rsidR="008F5E04" w:rsidRDefault="005D0437">
      <w:pPr>
        <w:ind w:firstLineChars="200" w:firstLine="480"/>
      </w:pPr>
      <w:r>
        <w:rPr>
          <w:rFonts w:hint="eastAsia"/>
        </w:rPr>
        <w:t>⑤</w:t>
      </w:r>
      <w:r>
        <w:rPr>
          <w:rFonts w:hint="eastAsia"/>
        </w:rPr>
        <w:t xml:space="preserve"> </w:t>
      </w:r>
      <w:r>
        <w:rPr>
          <w:rFonts w:hint="eastAsia"/>
        </w:rPr>
        <w:t>图名设置为宋体，五号，居中。</w:t>
      </w:r>
    </w:p>
    <w:p w14:paraId="61EBE8F8" w14:textId="77777777" w:rsidR="008F5E04" w:rsidRDefault="005D0437">
      <w:pPr>
        <w:pStyle w:val="2"/>
        <w:spacing w:before="120"/>
      </w:pPr>
      <w:bookmarkStart w:id="21" w:name="_Toc527969347"/>
      <w:r>
        <w:rPr>
          <w:rFonts w:hint="eastAsia"/>
        </w:rPr>
        <w:t>2.2  表的格式说明</w:t>
      </w:r>
      <w:bookmarkEnd w:id="21"/>
    </w:p>
    <w:p w14:paraId="32556F3A" w14:textId="77777777" w:rsidR="008F5E04" w:rsidRDefault="005D0437">
      <w:pPr>
        <w:pStyle w:val="3"/>
        <w:spacing w:before="120"/>
      </w:pPr>
      <w:bookmarkStart w:id="22" w:name="_Toc527969348"/>
      <w:r>
        <w:rPr>
          <w:rFonts w:hint="eastAsia"/>
        </w:rPr>
        <w:t>2.2.1  表的格式示例</w:t>
      </w:r>
      <w:bookmarkEnd w:id="22"/>
    </w:p>
    <w:p w14:paraId="1298C496" w14:textId="77777777" w:rsidR="008F5E04" w:rsidRDefault="005D0437">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14:paraId="09BA7108" w14:textId="77777777" w:rsidR="008F5E04" w:rsidRDefault="005D0437">
      <w:pPr>
        <w:ind w:firstLineChars="200" w:firstLine="480"/>
      </w:pPr>
      <w:r>
        <w:rPr>
          <w:rFonts w:hint="eastAsia"/>
        </w:rPr>
        <w:t>物流的概念和范围如表</w:t>
      </w:r>
      <w:r>
        <w:rPr>
          <w:rFonts w:hint="eastAsia"/>
        </w:rPr>
        <w:t>2.1</w:t>
      </w:r>
      <w:r>
        <w:rPr>
          <w:rFonts w:hint="eastAsia"/>
        </w:rPr>
        <w:t>表述。</w:t>
      </w:r>
    </w:p>
    <w:p w14:paraId="508EFEC5" w14:textId="77777777" w:rsidR="008F5E04" w:rsidRDefault="005D0437">
      <w:pPr>
        <w:ind w:firstLineChars="200" w:firstLine="480"/>
      </w:pPr>
      <w:r>
        <w:rPr>
          <w:rFonts w:hint="eastAsia"/>
        </w:rPr>
        <w:t>表、图序号与后面文字同样应当适当留空（两次空格键）。</w:t>
      </w:r>
    </w:p>
    <w:p w14:paraId="18D0B49E" w14:textId="77777777" w:rsidR="008F5E04" w:rsidRDefault="008F5E04"/>
    <w:p w14:paraId="19ADDE34" w14:textId="77777777" w:rsidR="008F5E04" w:rsidRDefault="005D0437">
      <w:pPr>
        <w:pStyle w:val="a3"/>
        <w:ind w:firstLineChars="0" w:firstLine="0"/>
        <w:rPr>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37C2F883" w14:textId="77777777">
        <w:trPr>
          <w:trHeight w:val="375"/>
          <w:jc w:val="center"/>
        </w:trPr>
        <w:tc>
          <w:tcPr>
            <w:tcW w:w="1396" w:type="dxa"/>
            <w:tcBorders>
              <w:bottom w:val="single" w:sz="4" w:space="0" w:color="auto"/>
              <w:right w:val="nil"/>
            </w:tcBorders>
            <w:vAlign w:val="center"/>
          </w:tcPr>
          <w:p w14:paraId="3E322B56" w14:textId="77777777" w:rsidR="008F5E04" w:rsidRDefault="005D0437">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14:paraId="25B54FCB" w14:textId="77777777" w:rsidR="008F5E04" w:rsidRDefault="005D0437">
            <w:pPr>
              <w:spacing w:line="240" w:lineRule="auto"/>
              <w:ind w:leftChars="-1" w:left="-2"/>
              <w:jc w:val="center"/>
              <w:rPr>
                <w:sz w:val="21"/>
                <w:szCs w:val="21"/>
              </w:rPr>
            </w:pPr>
            <w:r>
              <w:rPr>
                <w:rFonts w:hint="eastAsia"/>
                <w:sz w:val="21"/>
                <w:szCs w:val="21"/>
              </w:rPr>
              <w:t>过程</w:t>
            </w:r>
          </w:p>
        </w:tc>
      </w:tr>
      <w:tr w:rsidR="008F5E04" w14:paraId="2786F654" w14:textId="77777777">
        <w:trPr>
          <w:trHeight w:val="375"/>
          <w:jc w:val="center"/>
        </w:trPr>
        <w:tc>
          <w:tcPr>
            <w:tcW w:w="1396" w:type="dxa"/>
            <w:tcBorders>
              <w:bottom w:val="nil"/>
              <w:right w:val="nil"/>
            </w:tcBorders>
            <w:vAlign w:val="center"/>
          </w:tcPr>
          <w:p w14:paraId="4DC4844B" w14:textId="77777777" w:rsidR="008F5E04" w:rsidRDefault="005D0437">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14:paraId="07140EC3" w14:textId="77777777" w:rsidR="008F5E04" w:rsidRDefault="005D0437">
            <w:pPr>
              <w:spacing w:line="240" w:lineRule="auto"/>
              <w:jc w:val="center"/>
              <w:rPr>
                <w:sz w:val="21"/>
                <w:szCs w:val="21"/>
              </w:rPr>
            </w:pPr>
            <w:r>
              <w:rPr>
                <w:rFonts w:hint="eastAsia"/>
                <w:sz w:val="21"/>
                <w:szCs w:val="21"/>
              </w:rPr>
              <w:t>规划、实施、控制</w:t>
            </w:r>
          </w:p>
        </w:tc>
      </w:tr>
      <w:tr w:rsidR="008F5E04" w14:paraId="3AB06ED1" w14:textId="77777777">
        <w:trPr>
          <w:trHeight w:val="375"/>
          <w:jc w:val="center"/>
        </w:trPr>
        <w:tc>
          <w:tcPr>
            <w:tcW w:w="1396" w:type="dxa"/>
            <w:tcBorders>
              <w:top w:val="nil"/>
              <w:bottom w:val="nil"/>
              <w:right w:val="nil"/>
            </w:tcBorders>
            <w:vAlign w:val="center"/>
          </w:tcPr>
          <w:p w14:paraId="7FA4C3C9" w14:textId="77777777" w:rsidR="008F5E04" w:rsidRDefault="005D0437">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14:paraId="6EF7FCF6" w14:textId="77777777" w:rsidR="008F5E04" w:rsidRDefault="005D0437">
            <w:pPr>
              <w:spacing w:line="240" w:lineRule="auto"/>
              <w:jc w:val="center"/>
              <w:rPr>
                <w:sz w:val="21"/>
                <w:szCs w:val="21"/>
              </w:rPr>
            </w:pPr>
            <w:r>
              <w:rPr>
                <w:rFonts w:hint="eastAsia"/>
                <w:sz w:val="21"/>
                <w:szCs w:val="21"/>
              </w:rPr>
              <w:t>效率、成本效益</w:t>
            </w:r>
          </w:p>
        </w:tc>
      </w:tr>
      <w:tr w:rsidR="008F5E04" w14:paraId="7E93B388" w14:textId="77777777">
        <w:trPr>
          <w:trHeight w:val="375"/>
          <w:jc w:val="center"/>
        </w:trPr>
        <w:tc>
          <w:tcPr>
            <w:tcW w:w="1396" w:type="dxa"/>
            <w:tcBorders>
              <w:top w:val="nil"/>
              <w:bottom w:val="nil"/>
              <w:right w:val="nil"/>
            </w:tcBorders>
            <w:vAlign w:val="center"/>
          </w:tcPr>
          <w:p w14:paraId="1D980EBC" w14:textId="77777777" w:rsidR="008F5E04" w:rsidRDefault="005D0437">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14:paraId="6D7A0EB9" w14:textId="77777777" w:rsidR="008F5E04" w:rsidRDefault="005D0437">
            <w:pPr>
              <w:spacing w:line="240" w:lineRule="auto"/>
              <w:jc w:val="center"/>
              <w:rPr>
                <w:sz w:val="21"/>
                <w:szCs w:val="21"/>
              </w:rPr>
            </w:pPr>
            <w:r>
              <w:rPr>
                <w:rFonts w:hint="eastAsia"/>
                <w:sz w:val="21"/>
                <w:szCs w:val="21"/>
              </w:rPr>
              <w:t>流动与储存</w:t>
            </w:r>
          </w:p>
        </w:tc>
      </w:tr>
      <w:tr w:rsidR="008F5E04" w14:paraId="4C0A0EFC" w14:textId="77777777">
        <w:trPr>
          <w:trHeight w:val="375"/>
          <w:jc w:val="center"/>
        </w:trPr>
        <w:tc>
          <w:tcPr>
            <w:tcW w:w="1396" w:type="dxa"/>
            <w:tcBorders>
              <w:top w:val="nil"/>
              <w:bottom w:val="nil"/>
              <w:right w:val="nil"/>
            </w:tcBorders>
            <w:vAlign w:val="center"/>
          </w:tcPr>
          <w:p w14:paraId="035B7101" w14:textId="77777777" w:rsidR="008F5E04" w:rsidRDefault="005D0437">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14:paraId="660AEBEF" w14:textId="77777777" w:rsidR="008F5E04" w:rsidRDefault="005D0437">
            <w:pPr>
              <w:spacing w:line="240" w:lineRule="auto"/>
              <w:jc w:val="center"/>
              <w:rPr>
                <w:sz w:val="21"/>
                <w:szCs w:val="21"/>
              </w:rPr>
            </w:pPr>
            <w:r>
              <w:rPr>
                <w:rFonts w:hint="eastAsia"/>
                <w:sz w:val="21"/>
                <w:szCs w:val="21"/>
              </w:rPr>
              <w:t>原材料、在制品、产成品、相关信息</w:t>
            </w:r>
          </w:p>
        </w:tc>
      </w:tr>
      <w:tr w:rsidR="008F5E04" w14:paraId="03347A52" w14:textId="77777777">
        <w:trPr>
          <w:trHeight w:val="375"/>
          <w:jc w:val="center"/>
        </w:trPr>
        <w:tc>
          <w:tcPr>
            <w:tcW w:w="1396" w:type="dxa"/>
            <w:tcBorders>
              <w:top w:val="nil"/>
              <w:bottom w:val="nil"/>
              <w:right w:val="nil"/>
            </w:tcBorders>
            <w:vAlign w:val="center"/>
          </w:tcPr>
          <w:p w14:paraId="38EDA740" w14:textId="77777777" w:rsidR="008F5E04" w:rsidRDefault="005D0437">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14:paraId="10360397" w14:textId="77777777" w:rsidR="008F5E04" w:rsidRDefault="005D0437">
            <w:pPr>
              <w:spacing w:line="240" w:lineRule="auto"/>
              <w:jc w:val="center"/>
              <w:rPr>
                <w:sz w:val="21"/>
                <w:szCs w:val="21"/>
              </w:rPr>
            </w:pPr>
            <w:r>
              <w:rPr>
                <w:rFonts w:hint="eastAsia"/>
                <w:sz w:val="21"/>
                <w:szCs w:val="21"/>
              </w:rPr>
              <w:t>从原点（供应商）到终点（最终顾客）</w:t>
            </w:r>
          </w:p>
        </w:tc>
      </w:tr>
      <w:tr w:rsidR="008F5E04" w14:paraId="60BB7BD1" w14:textId="77777777">
        <w:trPr>
          <w:trHeight w:val="375"/>
          <w:jc w:val="center"/>
        </w:trPr>
        <w:tc>
          <w:tcPr>
            <w:tcW w:w="1396" w:type="dxa"/>
            <w:tcBorders>
              <w:top w:val="nil"/>
              <w:right w:val="nil"/>
            </w:tcBorders>
            <w:vAlign w:val="center"/>
          </w:tcPr>
          <w:p w14:paraId="0F4553B0" w14:textId="77777777" w:rsidR="008F5E04" w:rsidRDefault="005D0437">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14:paraId="71A84DBF" w14:textId="77777777" w:rsidR="008F5E04" w:rsidRDefault="005D0437">
            <w:pPr>
              <w:spacing w:line="240" w:lineRule="auto"/>
              <w:jc w:val="center"/>
              <w:rPr>
                <w:sz w:val="21"/>
                <w:szCs w:val="21"/>
              </w:rPr>
            </w:pPr>
            <w:r>
              <w:rPr>
                <w:rFonts w:hint="eastAsia"/>
                <w:sz w:val="21"/>
                <w:szCs w:val="21"/>
              </w:rPr>
              <w:t>适应顾客的需求（产品、功能、数量、质量、时间、价格）</w:t>
            </w:r>
          </w:p>
        </w:tc>
      </w:tr>
    </w:tbl>
    <w:p w14:paraId="1389DC44" w14:textId="77777777" w:rsidR="008F5E04" w:rsidRDefault="008F5E04"/>
    <w:p w14:paraId="2AD3E04A" w14:textId="77777777" w:rsidR="008F5E04" w:rsidRDefault="005D0437">
      <w:pPr>
        <w:pStyle w:val="10"/>
        <w:rPr>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1D504A95" w14:textId="77777777" w:rsidR="008F5E04" w:rsidRDefault="008F5E04">
      <w:pPr>
        <w:pStyle w:val="10"/>
        <w:rPr>
          <w:lang w:eastAsia="zh-CN"/>
        </w:rPr>
      </w:pPr>
    </w:p>
    <w:p w14:paraId="2C49E57C" w14:textId="77777777" w:rsidR="008F5E04" w:rsidRDefault="005D0437">
      <w:pPr>
        <w:pStyle w:val="a3"/>
        <w:ind w:firstLineChars="0" w:firstLine="0"/>
        <w:rPr>
          <w:lang w:eastAsia="zh-CN"/>
        </w:rPr>
      </w:pPr>
      <w:proofErr w:type="gramStart"/>
      <w:r>
        <w:rPr>
          <w:rFonts w:hint="eastAsia"/>
        </w:rPr>
        <w:lastRenderedPageBreak/>
        <w:t xml:space="preserve">表2.2  </w:t>
      </w:r>
      <w:proofErr w:type="spellStart"/>
      <w:r>
        <w:rPr>
          <w:rFonts w:hint="eastAsia"/>
        </w:rPr>
        <w:t>统计表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8F5E04" w14:paraId="7CEA7FE2" w14:textId="77777777">
        <w:trPr>
          <w:trHeight w:val="374"/>
          <w:jc w:val="center"/>
        </w:trPr>
        <w:tc>
          <w:tcPr>
            <w:tcW w:w="1383" w:type="dxa"/>
            <w:tcBorders>
              <w:top w:val="single" w:sz="4" w:space="0" w:color="auto"/>
              <w:bottom w:val="single" w:sz="4" w:space="0" w:color="auto"/>
              <w:right w:val="nil"/>
            </w:tcBorders>
            <w:vAlign w:val="center"/>
          </w:tcPr>
          <w:p w14:paraId="29F59818"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14:paraId="4DD8A696"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14:paraId="0B7BA87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14:paraId="21FB1DF3" w14:textId="77777777" w:rsidR="008F5E04" w:rsidRDefault="005D0437">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14:paraId="39B8ADA6" w14:textId="77777777" w:rsidR="008F5E04" w:rsidRDefault="005D0437">
            <w:pPr>
              <w:spacing w:line="240" w:lineRule="auto"/>
              <w:jc w:val="center"/>
              <w:rPr>
                <w:rFonts w:ascii="宋体" w:hAnsi="宋体"/>
                <w:sz w:val="21"/>
              </w:rPr>
            </w:pPr>
            <w:r>
              <w:rPr>
                <w:rFonts w:ascii="宋体" w:hAnsi="宋体" w:hint="eastAsia"/>
                <w:sz w:val="21"/>
              </w:rPr>
              <w:t>比重</w:t>
            </w:r>
          </w:p>
        </w:tc>
      </w:tr>
      <w:tr w:rsidR="008F5E04" w14:paraId="5B4E6688" w14:textId="77777777">
        <w:trPr>
          <w:trHeight w:val="374"/>
          <w:jc w:val="center"/>
        </w:trPr>
        <w:tc>
          <w:tcPr>
            <w:tcW w:w="1383" w:type="dxa"/>
            <w:tcBorders>
              <w:top w:val="single" w:sz="4" w:space="0" w:color="auto"/>
            </w:tcBorders>
            <w:vAlign w:val="center"/>
          </w:tcPr>
          <w:p w14:paraId="4B39055A"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14:paraId="658F1819"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14:paraId="3D9C5F15"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14:paraId="32F886F7" w14:textId="77777777" w:rsidR="008F5E04" w:rsidRDefault="005D0437">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14:paraId="035E7F83" w14:textId="77777777" w:rsidR="008F5E04" w:rsidRDefault="005D0437">
            <w:pPr>
              <w:spacing w:line="240" w:lineRule="auto"/>
              <w:jc w:val="center"/>
              <w:rPr>
                <w:rFonts w:ascii="宋体" w:hAnsi="宋体"/>
                <w:sz w:val="21"/>
              </w:rPr>
            </w:pPr>
            <w:r>
              <w:rPr>
                <w:rFonts w:ascii="宋体" w:hAnsi="宋体" w:hint="eastAsia"/>
                <w:sz w:val="21"/>
              </w:rPr>
              <w:t>50%</w:t>
            </w:r>
          </w:p>
        </w:tc>
      </w:tr>
      <w:tr w:rsidR="008F5E04" w14:paraId="43E7EDC3" w14:textId="77777777">
        <w:trPr>
          <w:trHeight w:val="374"/>
          <w:jc w:val="center"/>
        </w:trPr>
        <w:tc>
          <w:tcPr>
            <w:tcW w:w="1383" w:type="dxa"/>
            <w:vAlign w:val="center"/>
          </w:tcPr>
          <w:p w14:paraId="69C0541C" w14:textId="77777777" w:rsidR="008F5E04" w:rsidRDefault="005D0437">
            <w:pPr>
              <w:spacing w:line="240" w:lineRule="auto"/>
              <w:jc w:val="center"/>
              <w:rPr>
                <w:rFonts w:ascii="宋体" w:hAnsi="宋体"/>
                <w:sz w:val="21"/>
              </w:rPr>
            </w:pPr>
            <w:r>
              <w:rPr>
                <w:rFonts w:ascii="宋体" w:hAnsi="宋体" w:hint="eastAsia"/>
                <w:sz w:val="21"/>
              </w:rPr>
              <w:t>电视机</w:t>
            </w:r>
          </w:p>
        </w:tc>
        <w:tc>
          <w:tcPr>
            <w:tcW w:w="1383" w:type="dxa"/>
            <w:vAlign w:val="center"/>
          </w:tcPr>
          <w:p w14:paraId="126794CF" w14:textId="77777777" w:rsidR="008F5E04" w:rsidRDefault="005D0437">
            <w:pPr>
              <w:spacing w:line="240" w:lineRule="auto"/>
              <w:jc w:val="center"/>
              <w:rPr>
                <w:rFonts w:ascii="宋体" w:hAnsi="宋体"/>
                <w:sz w:val="21"/>
              </w:rPr>
            </w:pPr>
            <w:r>
              <w:rPr>
                <w:rFonts w:ascii="宋体" w:hAnsi="宋体" w:hint="eastAsia"/>
                <w:sz w:val="21"/>
              </w:rPr>
              <w:t>5500</w:t>
            </w:r>
          </w:p>
        </w:tc>
        <w:tc>
          <w:tcPr>
            <w:tcW w:w="1383" w:type="dxa"/>
            <w:vAlign w:val="center"/>
          </w:tcPr>
          <w:p w14:paraId="2AC48C7D" w14:textId="77777777" w:rsidR="008F5E04" w:rsidRDefault="005D0437">
            <w:pPr>
              <w:spacing w:line="240" w:lineRule="auto"/>
              <w:jc w:val="center"/>
              <w:rPr>
                <w:rFonts w:ascii="宋体" w:hAnsi="宋体"/>
                <w:sz w:val="21"/>
              </w:rPr>
            </w:pPr>
            <w:r>
              <w:rPr>
                <w:rFonts w:ascii="宋体" w:hAnsi="宋体" w:hint="eastAsia"/>
                <w:sz w:val="21"/>
              </w:rPr>
              <w:t>5000</w:t>
            </w:r>
          </w:p>
        </w:tc>
        <w:tc>
          <w:tcPr>
            <w:tcW w:w="1383" w:type="dxa"/>
            <w:vAlign w:val="center"/>
          </w:tcPr>
          <w:p w14:paraId="514E4F3B" w14:textId="77777777" w:rsidR="008F5E04" w:rsidRDefault="005D0437">
            <w:pPr>
              <w:spacing w:line="240" w:lineRule="auto"/>
              <w:jc w:val="center"/>
              <w:rPr>
                <w:rFonts w:ascii="宋体" w:hAnsi="宋体"/>
                <w:sz w:val="21"/>
              </w:rPr>
            </w:pPr>
            <w:r>
              <w:rPr>
                <w:rFonts w:ascii="宋体" w:hAnsi="宋体" w:hint="eastAsia"/>
                <w:sz w:val="21"/>
              </w:rPr>
              <w:t>220</w:t>
            </w:r>
          </w:p>
        </w:tc>
        <w:tc>
          <w:tcPr>
            <w:tcW w:w="1383" w:type="dxa"/>
            <w:vAlign w:val="center"/>
          </w:tcPr>
          <w:p w14:paraId="444270A3" w14:textId="77777777" w:rsidR="008F5E04" w:rsidRDefault="005D0437">
            <w:pPr>
              <w:spacing w:line="240" w:lineRule="auto"/>
              <w:jc w:val="center"/>
              <w:rPr>
                <w:rFonts w:ascii="宋体" w:hAnsi="宋体"/>
                <w:sz w:val="21"/>
              </w:rPr>
            </w:pPr>
            <w:r>
              <w:rPr>
                <w:rFonts w:ascii="宋体" w:hAnsi="宋体" w:hint="eastAsia"/>
                <w:sz w:val="21"/>
              </w:rPr>
              <w:t>22%</w:t>
            </w:r>
          </w:p>
        </w:tc>
      </w:tr>
      <w:tr w:rsidR="008F5E04" w14:paraId="2A6E7576" w14:textId="77777777">
        <w:trPr>
          <w:trHeight w:val="374"/>
          <w:jc w:val="center"/>
        </w:trPr>
        <w:tc>
          <w:tcPr>
            <w:tcW w:w="1383" w:type="dxa"/>
            <w:vAlign w:val="center"/>
          </w:tcPr>
          <w:p w14:paraId="339935CC"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3" w:type="dxa"/>
            <w:vAlign w:val="center"/>
          </w:tcPr>
          <w:p w14:paraId="17B1926D" w14:textId="77777777" w:rsidR="008F5E04" w:rsidRDefault="005D0437">
            <w:pPr>
              <w:spacing w:line="240" w:lineRule="auto"/>
              <w:jc w:val="center"/>
              <w:rPr>
                <w:rFonts w:ascii="宋体" w:hAnsi="宋体"/>
                <w:sz w:val="21"/>
              </w:rPr>
            </w:pPr>
            <w:r>
              <w:rPr>
                <w:rFonts w:ascii="宋体" w:hAnsi="宋体" w:hint="eastAsia"/>
                <w:sz w:val="21"/>
              </w:rPr>
              <w:t>1100</w:t>
            </w:r>
          </w:p>
        </w:tc>
        <w:tc>
          <w:tcPr>
            <w:tcW w:w="1383" w:type="dxa"/>
            <w:vAlign w:val="center"/>
          </w:tcPr>
          <w:p w14:paraId="124B25BC"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vAlign w:val="center"/>
          </w:tcPr>
          <w:p w14:paraId="67F3515F" w14:textId="77777777" w:rsidR="008F5E04" w:rsidRDefault="005D0437">
            <w:pPr>
              <w:spacing w:line="240" w:lineRule="auto"/>
              <w:jc w:val="center"/>
              <w:rPr>
                <w:rFonts w:ascii="宋体" w:hAnsi="宋体"/>
                <w:sz w:val="21"/>
              </w:rPr>
            </w:pPr>
            <w:r>
              <w:rPr>
                <w:rFonts w:ascii="宋体" w:hAnsi="宋体" w:hint="eastAsia"/>
                <w:sz w:val="21"/>
              </w:rPr>
              <w:t>280</w:t>
            </w:r>
          </w:p>
        </w:tc>
        <w:tc>
          <w:tcPr>
            <w:tcW w:w="1383" w:type="dxa"/>
            <w:vAlign w:val="center"/>
          </w:tcPr>
          <w:p w14:paraId="7C858C90" w14:textId="77777777" w:rsidR="008F5E04" w:rsidRDefault="005D0437">
            <w:pPr>
              <w:spacing w:line="240" w:lineRule="auto"/>
              <w:jc w:val="center"/>
              <w:rPr>
                <w:rFonts w:ascii="宋体" w:hAnsi="宋体"/>
                <w:sz w:val="21"/>
              </w:rPr>
            </w:pPr>
            <w:r>
              <w:rPr>
                <w:rFonts w:ascii="宋体" w:hAnsi="宋体" w:hint="eastAsia"/>
                <w:sz w:val="21"/>
              </w:rPr>
              <w:t>28%</w:t>
            </w:r>
          </w:p>
        </w:tc>
      </w:tr>
      <w:tr w:rsidR="008F5E04" w14:paraId="345B123D" w14:textId="77777777">
        <w:trPr>
          <w:trHeight w:val="374"/>
          <w:jc w:val="center"/>
        </w:trPr>
        <w:tc>
          <w:tcPr>
            <w:tcW w:w="1383" w:type="dxa"/>
            <w:tcBorders>
              <w:top w:val="single" w:sz="4" w:space="0" w:color="auto"/>
              <w:bottom w:val="single" w:sz="4" w:space="0" w:color="auto"/>
            </w:tcBorders>
            <w:vAlign w:val="center"/>
          </w:tcPr>
          <w:p w14:paraId="6A9D012A" w14:textId="77777777" w:rsidR="008F5E04" w:rsidRDefault="005D0437">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14:paraId="2442852C" w14:textId="77777777" w:rsidR="008F5E04" w:rsidRDefault="005D0437">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14:paraId="26FBA574"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14:paraId="1F071D06" w14:textId="77777777" w:rsidR="008F5E04" w:rsidRDefault="005D0437">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14:paraId="6EF12666" w14:textId="77777777" w:rsidR="008F5E04" w:rsidRDefault="005D0437">
            <w:pPr>
              <w:spacing w:line="240" w:lineRule="auto"/>
              <w:jc w:val="center"/>
              <w:rPr>
                <w:rFonts w:ascii="宋体" w:hAnsi="宋体"/>
                <w:sz w:val="21"/>
              </w:rPr>
            </w:pPr>
            <w:r>
              <w:rPr>
                <w:rFonts w:ascii="宋体" w:hAnsi="宋体" w:hint="eastAsia"/>
                <w:sz w:val="21"/>
              </w:rPr>
              <w:t>100%</w:t>
            </w:r>
          </w:p>
        </w:tc>
      </w:tr>
    </w:tbl>
    <w:p w14:paraId="24D77951" w14:textId="77777777" w:rsidR="008F5E04" w:rsidRDefault="008F5E04"/>
    <w:p w14:paraId="7955D304" w14:textId="77777777" w:rsidR="008F5E04" w:rsidRDefault="005D0437">
      <w:pPr>
        <w:pStyle w:val="a9"/>
        <w:ind w:firstLineChars="0" w:firstLine="0"/>
      </w:pPr>
      <w:proofErr w:type="gramStart"/>
      <w:r>
        <w:rPr>
          <w:rFonts w:hint="eastAsia"/>
        </w:rPr>
        <w:t>表</w:t>
      </w:r>
      <w:r>
        <w:rPr>
          <w:rFonts w:ascii="宋体" w:hAnsi="宋体" w:hint="eastAsia"/>
        </w:rPr>
        <w:t>2.3</w:t>
      </w:r>
      <w:r>
        <w:rPr>
          <w:rFonts w:hint="eastAsia"/>
        </w:rPr>
        <w:t xml:space="preserve">  </w:t>
      </w:r>
      <w:proofErr w:type="spellStart"/>
      <w:r>
        <w:rPr>
          <w:rFonts w:hint="eastAsia"/>
        </w:rPr>
        <w:t>分栏表</w:t>
      </w:r>
      <w:proofErr w:type="spellEnd"/>
      <w:proofErr w:type="gram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8F5E04" w14:paraId="77F59058" w14:textId="77777777">
        <w:trPr>
          <w:trHeight w:val="374"/>
          <w:jc w:val="center"/>
        </w:trPr>
        <w:tc>
          <w:tcPr>
            <w:tcW w:w="1386" w:type="dxa"/>
            <w:tcBorders>
              <w:bottom w:val="single" w:sz="4" w:space="0" w:color="auto"/>
              <w:right w:val="nil"/>
            </w:tcBorders>
            <w:vAlign w:val="center"/>
          </w:tcPr>
          <w:p w14:paraId="6C8D424D" w14:textId="77777777" w:rsidR="008F5E04" w:rsidRDefault="005D0437">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14:paraId="02357BF0" w14:textId="77777777" w:rsidR="008F5E04" w:rsidRDefault="005D0437">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14:paraId="58E05252" w14:textId="77777777" w:rsidR="008F5E04" w:rsidRDefault="005D0437">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14:paraId="30C2ED1B" w14:textId="77777777" w:rsidR="008F5E04" w:rsidRDefault="005D0437">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14:paraId="410F0312" w14:textId="77777777" w:rsidR="008F5E04" w:rsidRDefault="005D0437">
            <w:pPr>
              <w:spacing w:line="240" w:lineRule="auto"/>
              <w:jc w:val="center"/>
              <w:rPr>
                <w:rFonts w:ascii="宋体" w:hAnsi="宋体"/>
                <w:sz w:val="21"/>
              </w:rPr>
            </w:pPr>
            <w:r>
              <w:rPr>
                <w:rFonts w:ascii="宋体" w:hAnsi="宋体" w:hint="eastAsia"/>
                <w:sz w:val="21"/>
              </w:rPr>
              <w:t>产值</w:t>
            </w:r>
          </w:p>
        </w:tc>
      </w:tr>
      <w:tr w:rsidR="008F5E04" w14:paraId="065D257D" w14:textId="77777777">
        <w:trPr>
          <w:trHeight w:val="374"/>
          <w:jc w:val="center"/>
        </w:trPr>
        <w:tc>
          <w:tcPr>
            <w:tcW w:w="1386" w:type="dxa"/>
            <w:vMerge w:val="restart"/>
            <w:tcBorders>
              <w:top w:val="single" w:sz="4" w:space="0" w:color="auto"/>
              <w:right w:val="nil"/>
            </w:tcBorders>
            <w:vAlign w:val="center"/>
          </w:tcPr>
          <w:p w14:paraId="22AF72C3" w14:textId="77777777" w:rsidR="008F5E04" w:rsidRDefault="005D0437">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14:paraId="3FD260CE"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04D8A0FF" w14:textId="77777777" w:rsidR="008F5E04" w:rsidRDefault="005D0437">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14:paraId="05A5082B" w14:textId="77777777" w:rsidR="008F5E04" w:rsidRDefault="005D0437">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14:paraId="27370F92" w14:textId="77777777" w:rsidR="008F5E04" w:rsidRDefault="005D0437">
            <w:pPr>
              <w:spacing w:line="240" w:lineRule="auto"/>
              <w:jc w:val="center"/>
              <w:rPr>
                <w:rFonts w:ascii="宋体" w:hAnsi="宋体"/>
                <w:sz w:val="21"/>
              </w:rPr>
            </w:pPr>
            <w:r>
              <w:rPr>
                <w:rFonts w:ascii="宋体" w:hAnsi="宋体" w:hint="eastAsia"/>
                <w:sz w:val="21"/>
              </w:rPr>
              <w:t>500</w:t>
            </w:r>
          </w:p>
        </w:tc>
      </w:tr>
      <w:tr w:rsidR="008F5E04" w14:paraId="4ABD7E11" w14:textId="77777777">
        <w:trPr>
          <w:trHeight w:val="374"/>
          <w:jc w:val="center"/>
        </w:trPr>
        <w:tc>
          <w:tcPr>
            <w:tcW w:w="1386" w:type="dxa"/>
            <w:vMerge/>
            <w:tcBorders>
              <w:bottom w:val="single" w:sz="4" w:space="0" w:color="auto"/>
              <w:right w:val="nil"/>
            </w:tcBorders>
            <w:vAlign w:val="center"/>
          </w:tcPr>
          <w:p w14:paraId="3E73F0E5"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00ED5BC9"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2CE6D249" w14:textId="77777777" w:rsidR="008F5E04" w:rsidRDefault="005D0437">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14:paraId="2E1E1110" w14:textId="77777777" w:rsidR="008F5E04" w:rsidRDefault="005D0437">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14:paraId="52817049" w14:textId="77777777" w:rsidR="008F5E04" w:rsidRDefault="005D0437">
            <w:pPr>
              <w:spacing w:line="240" w:lineRule="auto"/>
              <w:jc w:val="center"/>
              <w:rPr>
                <w:rFonts w:ascii="宋体" w:hAnsi="宋体"/>
                <w:sz w:val="21"/>
              </w:rPr>
            </w:pPr>
            <w:r>
              <w:rPr>
                <w:rFonts w:ascii="宋体" w:hAnsi="宋体" w:hint="eastAsia"/>
                <w:sz w:val="21"/>
              </w:rPr>
              <w:t>280</w:t>
            </w:r>
          </w:p>
        </w:tc>
      </w:tr>
      <w:tr w:rsidR="008F5E04" w14:paraId="3E410454" w14:textId="77777777">
        <w:trPr>
          <w:trHeight w:val="374"/>
          <w:jc w:val="center"/>
        </w:trPr>
        <w:tc>
          <w:tcPr>
            <w:tcW w:w="1386" w:type="dxa"/>
            <w:vMerge w:val="restart"/>
            <w:tcBorders>
              <w:top w:val="single" w:sz="4" w:space="0" w:color="auto"/>
              <w:right w:val="nil"/>
            </w:tcBorders>
            <w:vAlign w:val="center"/>
          </w:tcPr>
          <w:p w14:paraId="629A36BA" w14:textId="77777777" w:rsidR="008F5E04" w:rsidRDefault="005D0437">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14:paraId="513274A1" w14:textId="77777777" w:rsidR="008F5E04" w:rsidRDefault="005D0437">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14:paraId="17B13662" w14:textId="77777777" w:rsidR="008F5E04" w:rsidRDefault="005D0437">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14:paraId="048004AE" w14:textId="77777777" w:rsidR="008F5E04" w:rsidRDefault="005D0437">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14:paraId="3E4027BB" w14:textId="77777777" w:rsidR="008F5E04" w:rsidRDefault="005D0437">
            <w:pPr>
              <w:spacing w:line="240" w:lineRule="auto"/>
              <w:jc w:val="center"/>
              <w:rPr>
                <w:rFonts w:ascii="宋体" w:hAnsi="宋体"/>
                <w:sz w:val="21"/>
              </w:rPr>
            </w:pPr>
            <w:r>
              <w:rPr>
                <w:rFonts w:ascii="宋体" w:hAnsi="宋体" w:hint="eastAsia"/>
                <w:sz w:val="21"/>
              </w:rPr>
              <w:t>550</w:t>
            </w:r>
          </w:p>
        </w:tc>
      </w:tr>
      <w:tr w:rsidR="008F5E04" w14:paraId="20D6482C" w14:textId="77777777">
        <w:trPr>
          <w:trHeight w:val="374"/>
          <w:jc w:val="center"/>
        </w:trPr>
        <w:tc>
          <w:tcPr>
            <w:tcW w:w="1386" w:type="dxa"/>
            <w:vMerge/>
            <w:tcBorders>
              <w:bottom w:val="single" w:sz="4" w:space="0" w:color="auto"/>
              <w:right w:val="nil"/>
            </w:tcBorders>
            <w:vAlign w:val="center"/>
          </w:tcPr>
          <w:p w14:paraId="5F4FEAB9" w14:textId="77777777" w:rsidR="008F5E04" w:rsidRDefault="008F5E04">
            <w:pPr>
              <w:spacing w:line="240" w:lineRule="auto"/>
              <w:jc w:val="center"/>
              <w:rPr>
                <w:rFonts w:ascii="宋体" w:hAnsi="宋体"/>
                <w:sz w:val="21"/>
              </w:rPr>
            </w:pPr>
          </w:p>
        </w:tc>
        <w:tc>
          <w:tcPr>
            <w:tcW w:w="1386" w:type="dxa"/>
            <w:tcBorders>
              <w:top w:val="nil"/>
              <w:left w:val="nil"/>
              <w:bottom w:val="single" w:sz="4" w:space="0" w:color="auto"/>
            </w:tcBorders>
            <w:vAlign w:val="center"/>
          </w:tcPr>
          <w:p w14:paraId="17EC9DBE" w14:textId="77777777" w:rsidR="008F5E04" w:rsidRDefault="005D0437">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14:paraId="6B6C3007" w14:textId="77777777" w:rsidR="008F5E04" w:rsidRDefault="005D0437">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14:paraId="307B6A9D" w14:textId="77777777" w:rsidR="008F5E04" w:rsidRDefault="005D0437">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14:paraId="09B5DC6F" w14:textId="77777777" w:rsidR="008F5E04" w:rsidRDefault="005D0437">
            <w:pPr>
              <w:spacing w:line="240" w:lineRule="auto"/>
              <w:jc w:val="center"/>
              <w:rPr>
                <w:rFonts w:ascii="宋体" w:hAnsi="宋体"/>
                <w:sz w:val="21"/>
              </w:rPr>
            </w:pPr>
            <w:r>
              <w:rPr>
                <w:rFonts w:ascii="宋体" w:hAnsi="宋体" w:hint="eastAsia"/>
                <w:sz w:val="21"/>
              </w:rPr>
              <w:t>320</w:t>
            </w:r>
          </w:p>
        </w:tc>
      </w:tr>
    </w:tbl>
    <w:p w14:paraId="579B7C27" w14:textId="77777777" w:rsidR="008F5E04" w:rsidRDefault="008F5E04"/>
    <w:p w14:paraId="02F6B88B" w14:textId="77777777" w:rsidR="008F5E04" w:rsidRDefault="005D0437">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14:paraId="4E124DD7" w14:textId="77777777" w:rsidR="008F5E04" w:rsidRDefault="008F5E04"/>
    <w:p w14:paraId="2F41046E" w14:textId="77777777" w:rsidR="008F5E04" w:rsidRDefault="005D0437">
      <w:pPr>
        <w:pStyle w:val="3"/>
        <w:spacing w:before="120"/>
      </w:pPr>
      <w:bookmarkStart w:id="23" w:name="_Toc527969349"/>
      <w:r>
        <w:rPr>
          <w:rFonts w:hint="eastAsia"/>
        </w:rPr>
        <w:t>2.2.2  表的格式描述</w:t>
      </w:r>
      <w:bookmarkEnd w:id="23"/>
    </w:p>
    <w:p w14:paraId="6C53B9D6"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14:paraId="630D4AB0" w14:textId="77777777" w:rsidR="008F5E04" w:rsidRDefault="005D0437">
      <w:pPr>
        <w:ind w:firstLineChars="200" w:firstLine="480"/>
      </w:pPr>
      <w:r>
        <w:rPr>
          <w:rFonts w:hint="eastAsia"/>
        </w:rPr>
        <w:t>表要用</w:t>
      </w:r>
      <w:r>
        <w:rPr>
          <w:rFonts w:hint="eastAsia"/>
        </w:rPr>
        <w:t>WORD</w:t>
      </w:r>
      <w:r>
        <w:rPr>
          <w:rFonts w:hint="eastAsia"/>
        </w:rPr>
        <w:t>绘制，不要粘贴。</w:t>
      </w:r>
    </w:p>
    <w:p w14:paraId="0FF73D33"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14:paraId="1AF3794A" w14:textId="77777777" w:rsidR="008F5E04" w:rsidRDefault="005D0437">
      <w:pPr>
        <w:ind w:firstLineChars="200" w:firstLine="480"/>
      </w:pPr>
      <w:r>
        <w:rPr>
          <w:rFonts w:hint="eastAsia"/>
        </w:rPr>
        <w:t>①</w:t>
      </w:r>
      <w:r>
        <w:rPr>
          <w:rFonts w:hint="eastAsia"/>
        </w:rPr>
        <w:t xml:space="preserve"> </w:t>
      </w:r>
      <w:r>
        <w:rPr>
          <w:rFonts w:hint="eastAsia"/>
        </w:rPr>
        <w:t>表格居中排列。</w:t>
      </w:r>
    </w:p>
    <w:p w14:paraId="0980C25C" w14:textId="77777777" w:rsidR="008F5E04" w:rsidRDefault="005D0437">
      <w:pPr>
        <w:ind w:firstLineChars="200" w:firstLine="480"/>
      </w:pPr>
      <w:r>
        <w:rPr>
          <w:rFonts w:hint="eastAsia"/>
        </w:rPr>
        <w:t>②</w:t>
      </w:r>
      <w:r>
        <w:rPr>
          <w:rFonts w:hint="eastAsia"/>
        </w:rPr>
        <w:t xml:space="preserve"> </w:t>
      </w:r>
      <w:r>
        <w:rPr>
          <w:rFonts w:hint="eastAsia"/>
        </w:rPr>
        <w:t>表格与下文应留一行空格。</w:t>
      </w:r>
    </w:p>
    <w:p w14:paraId="2BACF8EC" w14:textId="77777777" w:rsidR="008F5E04" w:rsidRDefault="005D0437">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14:paraId="25D643BD"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14:paraId="27F16082" w14:textId="77777777" w:rsidR="008F5E04" w:rsidRDefault="005D0437">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14:paraId="72103390"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14:paraId="7297216E" w14:textId="77777777" w:rsidR="008F5E04" w:rsidRDefault="005D0437">
      <w:pPr>
        <w:ind w:firstLineChars="200" w:firstLine="480"/>
      </w:pPr>
      <w:r>
        <w:rPr>
          <w:rFonts w:hint="eastAsia"/>
        </w:rPr>
        <w:t>①</w:t>
      </w:r>
      <w:r>
        <w:rPr>
          <w:rFonts w:hint="eastAsia"/>
        </w:rPr>
        <w:t xml:space="preserve"> </w:t>
      </w:r>
      <w:r>
        <w:rPr>
          <w:rFonts w:hint="eastAsia"/>
        </w:rPr>
        <w:t>表名应当在表的上方并且居中。编号应分章编号，如表</w:t>
      </w:r>
      <w:r>
        <w:rPr>
          <w:rFonts w:hint="eastAsia"/>
        </w:rPr>
        <w:t>2.1</w:t>
      </w:r>
      <w:r>
        <w:rPr>
          <w:rFonts w:hint="eastAsia"/>
        </w:rPr>
        <w:t>、表</w:t>
      </w:r>
      <w:r>
        <w:rPr>
          <w:rFonts w:hint="eastAsia"/>
        </w:rPr>
        <w:t>2.2</w:t>
      </w:r>
      <w:r>
        <w:rPr>
          <w:rFonts w:hint="eastAsia"/>
        </w:rPr>
        <w:t>。</w:t>
      </w:r>
    </w:p>
    <w:p w14:paraId="2AEA7E8F" w14:textId="77777777" w:rsidR="008F5E04" w:rsidRDefault="005D0437">
      <w:pPr>
        <w:ind w:firstLineChars="200" w:firstLine="480"/>
      </w:pPr>
      <w:r>
        <w:rPr>
          <w:rFonts w:hint="eastAsia"/>
        </w:rPr>
        <w:t>②</w:t>
      </w:r>
      <w:r>
        <w:rPr>
          <w:rFonts w:hint="eastAsia"/>
        </w:rPr>
        <w:t xml:space="preserve"> </w:t>
      </w:r>
      <w:r>
        <w:rPr>
          <w:rFonts w:hint="eastAsia"/>
        </w:rPr>
        <w:t>表名与上文留一空行。</w:t>
      </w:r>
    </w:p>
    <w:p w14:paraId="010608B3" w14:textId="77777777" w:rsidR="008F5E04" w:rsidRDefault="005D0437">
      <w:pPr>
        <w:ind w:firstLineChars="200" w:firstLine="480"/>
      </w:pPr>
      <w:r>
        <w:rPr>
          <w:rFonts w:hint="eastAsia"/>
        </w:rPr>
        <w:t>③</w:t>
      </w:r>
      <w:r>
        <w:rPr>
          <w:rFonts w:hint="eastAsia"/>
        </w:rPr>
        <w:t xml:space="preserve"> </w:t>
      </w:r>
      <w:r>
        <w:rPr>
          <w:rFonts w:hint="eastAsia"/>
        </w:rPr>
        <w:t>表及其名称要放在同一页中，不能跨接两页。</w:t>
      </w:r>
    </w:p>
    <w:p w14:paraId="5F8858D9" w14:textId="77777777" w:rsidR="008F5E04" w:rsidRDefault="005D0437">
      <w:pPr>
        <w:ind w:firstLineChars="200" w:firstLine="480"/>
      </w:pPr>
      <w:r>
        <w:rPr>
          <w:rFonts w:hint="eastAsia"/>
        </w:rPr>
        <w:t>④</w:t>
      </w:r>
      <w:r>
        <w:rPr>
          <w:rFonts w:hint="eastAsia"/>
        </w:rPr>
        <w:t xml:space="preserve"> </w:t>
      </w:r>
      <w:r>
        <w:rPr>
          <w:rFonts w:hint="eastAsia"/>
        </w:rPr>
        <w:t>表内文字全文统一，设置为宋体，五号。</w:t>
      </w:r>
    </w:p>
    <w:p w14:paraId="0CC561EA" w14:textId="77777777" w:rsidR="008F5E04" w:rsidRDefault="005D0437">
      <w:pPr>
        <w:ind w:firstLineChars="200" w:firstLine="480"/>
        <w:rPr>
          <w:color w:val="0000FF"/>
        </w:rPr>
      </w:pPr>
      <w:r>
        <w:rPr>
          <w:rFonts w:hint="eastAsia"/>
        </w:rPr>
        <w:t>⑤</w:t>
      </w:r>
      <w:r>
        <w:rPr>
          <w:rFonts w:hint="eastAsia"/>
        </w:rPr>
        <w:t xml:space="preserve"> </w:t>
      </w:r>
      <w:r>
        <w:rPr>
          <w:rFonts w:hint="eastAsia"/>
        </w:rPr>
        <w:t>表名设置为宋体，五号，且居中。</w:t>
      </w:r>
    </w:p>
    <w:p w14:paraId="0B4A0E3A" w14:textId="77777777" w:rsidR="008F5E04" w:rsidRDefault="005D0437">
      <w:pPr>
        <w:pStyle w:val="2"/>
        <w:spacing w:before="120"/>
      </w:pPr>
      <w:bookmarkStart w:id="24" w:name="_Toc527969350"/>
      <w:r>
        <w:rPr>
          <w:rFonts w:hint="eastAsia"/>
        </w:rPr>
        <w:lastRenderedPageBreak/>
        <w:t>2.3  公式的格式说明</w:t>
      </w:r>
      <w:bookmarkEnd w:id="24"/>
    </w:p>
    <w:p w14:paraId="33106DBC" w14:textId="77777777" w:rsidR="008F5E04" w:rsidRDefault="005D0437">
      <w:pPr>
        <w:pStyle w:val="3"/>
        <w:spacing w:before="120"/>
      </w:pPr>
      <w:bookmarkStart w:id="25" w:name="_Toc527969351"/>
      <w:r>
        <w:rPr>
          <w:rFonts w:hint="eastAsia"/>
        </w:rPr>
        <w:t>2.3.1  公式的格式示例</w:t>
      </w:r>
      <w:bookmarkEnd w:id="25"/>
    </w:p>
    <w:p w14:paraId="184E94A6" w14:textId="77777777" w:rsidR="008F5E04" w:rsidRDefault="005D0437">
      <w:pPr>
        <w:ind w:firstLineChars="200" w:firstLine="480"/>
        <w:rPr>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14:paraId="19A9657F" w14:textId="77777777" w:rsidR="008F5E04" w:rsidRDefault="005D0437">
      <w:pPr>
        <w:spacing w:beforeLines="50" w:before="120" w:afterLines="50" w:after="120"/>
        <w:jc w:val="center"/>
        <w:rPr>
          <w:rFonts w:ascii="宋体" w:hAnsi="宋体"/>
          <w:bCs/>
        </w:rPr>
      </w:pPr>
      <w:r>
        <w:rPr>
          <w:rFonts w:hint="eastAsia"/>
          <w:bCs/>
        </w:rPr>
        <w:t xml:space="preserve">                    </w:t>
      </w:r>
      <w:r w:rsidR="009838B0">
        <w:rPr>
          <w:bCs/>
          <w:noProof/>
          <w:position w:val="-34"/>
        </w:rPr>
        <w:object w:dxaOrig="2780" w:dyaOrig="879" w14:anchorId="7197A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139.35pt;height:44.65pt;mso-wrap-style:square;mso-width-percent:0;mso-height-percent:0;mso-position-horizontal-relative:page;mso-position-vertical-relative:page;mso-width-percent:0;mso-height-percent:0" o:ole="">
            <v:imagedata r:id="rId18" o:title=""/>
          </v:shape>
          <o:OLEObject Type="Embed" ProgID="Equation.3" ShapeID="对象 3" DrawAspect="Content" ObjectID="_1709930880" r:id="rId19"/>
        </w:object>
      </w:r>
      <w:r>
        <w:rPr>
          <w:rFonts w:hint="eastAsia"/>
          <w:bCs/>
        </w:rPr>
        <w:t xml:space="preserve">                     </w:t>
      </w:r>
      <w:r>
        <w:rPr>
          <w:rFonts w:ascii="宋体" w:hAnsi="宋体" w:hint="eastAsia"/>
          <w:bCs/>
        </w:rPr>
        <w:t>(2.1)</w:t>
      </w:r>
    </w:p>
    <w:p w14:paraId="12A76DAA" w14:textId="77777777" w:rsidR="008F5E04" w:rsidRDefault="005D0437">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14:paraId="3C26D2E6" w14:textId="77777777" w:rsidR="008F5E04" w:rsidRDefault="005D0437">
      <w:pPr>
        <w:pStyle w:val="3"/>
        <w:spacing w:before="120"/>
      </w:pPr>
      <w:bookmarkStart w:id="26" w:name="_Toc527969352"/>
      <w:r>
        <w:rPr>
          <w:rFonts w:hint="eastAsia"/>
        </w:rPr>
        <w:t>2.3.2  公式的格式描述</w:t>
      </w:r>
      <w:bookmarkEnd w:id="26"/>
    </w:p>
    <w:p w14:paraId="3875879D"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14:paraId="0FE06582"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14:paraId="2EA2ED0A"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14:paraId="3B6C770B" w14:textId="77777777" w:rsidR="008F5E04" w:rsidRDefault="005D0437">
      <w:pPr>
        <w:pStyle w:val="2"/>
        <w:spacing w:before="120"/>
      </w:pPr>
      <w:bookmarkStart w:id="27" w:name="_Toc527969353"/>
      <w:r>
        <w:rPr>
          <w:rFonts w:hint="eastAsia"/>
        </w:rPr>
        <w:t>2.4  参考文献的格式说明</w:t>
      </w:r>
      <w:bookmarkEnd w:id="27"/>
    </w:p>
    <w:p w14:paraId="4B1FB5BD" w14:textId="77777777" w:rsidR="008F5E04" w:rsidRDefault="005D0437">
      <w:pPr>
        <w:pStyle w:val="3"/>
        <w:spacing w:before="120"/>
      </w:pPr>
      <w:bookmarkStart w:id="28" w:name="_Toc527969354"/>
      <w:r>
        <w:rPr>
          <w:rFonts w:hint="eastAsia"/>
        </w:rPr>
        <w:t>2.4.1  参考文献在正文中引用的示例</w:t>
      </w:r>
      <w:bookmarkEnd w:id="28"/>
    </w:p>
    <w:p w14:paraId="1A8BFE36" w14:textId="77777777" w:rsidR="008F5E04" w:rsidRDefault="005D0437">
      <w:pPr>
        <w:ind w:firstLineChars="200" w:firstLine="480"/>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14:paraId="07A41C56" w14:textId="77777777" w:rsidR="008F5E04" w:rsidRDefault="005D0437">
      <w:pPr>
        <w:pStyle w:val="3"/>
        <w:spacing w:before="120"/>
      </w:pPr>
      <w:bookmarkStart w:id="29" w:name="_Toc527969355"/>
      <w:r>
        <w:rPr>
          <w:rFonts w:hint="eastAsia"/>
        </w:rPr>
        <w:t>2.4.2  参考文献在正文中引用的书写格式</w:t>
      </w:r>
      <w:bookmarkEnd w:id="29"/>
    </w:p>
    <w:p w14:paraId="3DDFC3FE" w14:textId="77777777" w:rsidR="008F5E04" w:rsidRDefault="005D0437">
      <w:pPr>
        <w:ind w:firstLineChars="200" w:firstLine="480"/>
      </w:pPr>
      <w:r>
        <w:rPr>
          <w:rFonts w:hint="eastAsia"/>
        </w:rPr>
        <w:t>引用的文献在正文中用方括号和阿拉伯数字按顺序以右上角标形式标注在引用处。</w:t>
      </w:r>
    </w:p>
    <w:p w14:paraId="4C6EBC51" w14:textId="77777777" w:rsidR="008F5E04" w:rsidRDefault="005D0437">
      <w:pPr>
        <w:pStyle w:val="3"/>
        <w:spacing w:before="120"/>
      </w:pPr>
      <w:bookmarkStart w:id="30" w:name="_Toc527969356"/>
      <w:r>
        <w:rPr>
          <w:rFonts w:hint="eastAsia"/>
        </w:rPr>
        <w:t>2.4.3  参考文献的书写格式</w:t>
      </w:r>
      <w:bookmarkEnd w:id="30"/>
    </w:p>
    <w:p w14:paraId="4F3B4F7C"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14:paraId="31651CA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14:paraId="0F089C31"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585CCAC2" w14:textId="77777777" w:rsidR="008F5E04" w:rsidRDefault="005D0437">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14:paraId="7ADB4ED6"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14:paraId="4A6C6A31" w14:textId="77777777" w:rsidR="008F5E04" w:rsidRDefault="005D0437">
      <w:pPr>
        <w:ind w:firstLineChars="200" w:firstLine="480"/>
      </w:pPr>
      <w:r>
        <w:rPr>
          <w:rFonts w:hint="eastAsia"/>
        </w:rPr>
        <w:t>①</w:t>
      </w:r>
      <w:r>
        <w:rPr>
          <w:rFonts w:hint="eastAsia"/>
        </w:rPr>
        <w:t xml:space="preserve"> </w:t>
      </w:r>
      <w:r>
        <w:rPr>
          <w:rFonts w:hint="eastAsia"/>
        </w:rPr>
        <w:t>专著（注意应标明出版地及所参阅内容在原文献中的位置），表示方法为：</w:t>
      </w:r>
    </w:p>
    <w:p w14:paraId="3C32BCC8"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14:paraId="01811C7A" w14:textId="77777777" w:rsidR="008F5E04" w:rsidRDefault="005D0437">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14:paraId="512E234D"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14:paraId="720D168A" w14:textId="77777777" w:rsidR="008F5E04" w:rsidRDefault="005D0437">
      <w:pPr>
        <w:ind w:firstLineChars="200" w:firstLine="480"/>
      </w:pPr>
      <w:r>
        <w:rPr>
          <w:rFonts w:hint="eastAsia"/>
        </w:rPr>
        <w:t>③</w:t>
      </w:r>
      <w:r>
        <w:rPr>
          <w:rFonts w:hint="eastAsia"/>
        </w:rPr>
        <w:t xml:space="preserve"> </w:t>
      </w:r>
      <w:r>
        <w:rPr>
          <w:rFonts w:hint="eastAsia"/>
        </w:rPr>
        <w:t>会议论文，表示方法为：</w:t>
      </w:r>
    </w:p>
    <w:p w14:paraId="7B26A21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14:paraId="142462C9" w14:textId="77777777" w:rsidR="008F5E04" w:rsidRDefault="005D0437">
      <w:pPr>
        <w:ind w:firstLineChars="200" w:firstLine="480"/>
      </w:pPr>
      <w:r>
        <w:rPr>
          <w:rFonts w:hint="eastAsia"/>
        </w:rPr>
        <w:t>④</w:t>
      </w:r>
      <w:r>
        <w:rPr>
          <w:rFonts w:hint="eastAsia"/>
        </w:rPr>
        <w:t xml:space="preserve"> </w:t>
      </w:r>
      <w:r>
        <w:rPr>
          <w:rFonts w:hint="eastAsia"/>
        </w:rPr>
        <w:t>专著（文集）中析出的文献，表示方法为：</w:t>
      </w:r>
    </w:p>
    <w:p w14:paraId="52EE6F31"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14:paraId="202C9128" w14:textId="77777777" w:rsidR="008F5E04" w:rsidRDefault="005D0437">
      <w:pPr>
        <w:ind w:firstLineChars="200" w:firstLine="480"/>
      </w:pPr>
      <w:r>
        <w:rPr>
          <w:rFonts w:hint="eastAsia"/>
        </w:rPr>
        <w:t>⑤</w:t>
      </w:r>
      <w:r>
        <w:rPr>
          <w:rFonts w:hint="eastAsia"/>
        </w:rPr>
        <w:t xml:space="preserve"> </w:t>
      </w:r>
      <w:r>
        <w:rPr>
          <w:rFonts w:hint="eastAsia"/>
        </w:rPr>
        <w:t>学位论文，表示方法为：</w:t>
      </w:r>
    </w:p>
    <w:p w14:paraId="68C963A6" w14:textId="77777777" w:rsidR="008F5E04" w:rsidRDefault="005D0437">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14:paraId="1100D962" w14:textId="77777777" w:rsidR="008F5E04" w:rsidRDefault="005D0437">
      <w:pPr>
        <w:ind w:firstLineChars="200" w:firstLine="480"/>
      </w:pPr>
      <w:r>
        <w:rPr>
          <w:rFonts w:hint="eastAsia"/>
        </w:rPr>
        <w:t>⑥</w:t>
      </w:r>
      <w:r>
        <w:rPr>
          <w:rFonts w:hint="eastAsia"/>
        </w:rPr>
        <w:t xml:space="preserve"> </w:t>
      </w:r>
      <w:r>
        <w:rPr>
          <w:rFonts w:hint="eastAsia"/>
        </w:rPr>
        <w:t>专利文献，表示方法为：</w:t>
      </w:r>
    </w:p>
    <w:p w14:paraId="68A044AA" w14:textId="77777777" w:rsidR="008F5E04" w:rsidRDefault="005D0437">
      <w:pPr>
        <w:ind w:firstLineChars="200" w:firstLine="480"/>
        <w:rPr>
          <w:rFonts w:ascii="宋体" w:hAnsi="宋体"/>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14:paraId="67771335" w14:textId="77777777" w:rsidR="008F5E04" w:rsidRDefault="005D0437">
      <w:pPr>
        <w:pStyle w:val="3"/>
        <w:spacing w:before="120"/>
      </w:pPr>
      <w:bookmarkStart w:id="31" w:name="_Toc527969357"/>
      <w:r>
        <w:rPr>
          <w:rFonts w:hint="eastAsia"/>
        </w:rPr>
        <w:t>2.4.4  参考文献的书写格式示例</w:t>
      </w:r>
      <w:bookmarkEnd w:id="31"/>
    </w:p>
    <w:p w14:paraId="5E28D635" w14:textId="77777777" w:rsidR="008F5E04" w:rsidRDefault="005D0437">
      <w:pPr>
        <w:ind w:firstLine="480"/>
      </w:pPr>
      <w:r>
        <w:rPr>
          <w:rFonts w:hint="eastAsia"/>
        </w:rPr>
        <w:t>文献类型标志及参考文献书写示例请见“参考文献”部分。</w:t>
      </w:r>
    </w:p>
    <w:p w14:paraId="5FAE960E" w14:textId="77777777" w:rsidR="008F5E04" w:rsidRDefault="005D0437">
      <w:pPr>
        <w:pStyle w:val="2"/>
        <w:spacing w:before="120"/>
      </w:pPr>
      <w:bookmarkStart w:id="32" w:name="_Toc527969358"/>
      <w:r>
        <w:rPr>
          <w:rFonts w:hint="eastAsia"/>
        </w:rPr>
        <w:t>2.5  量和单位的使用</w:t>
      </w:r>
      <w:bookmarkEnd w:id="32"/>
    </w:p>
    <w:p w14:paraId="47BF7904" w14:textId="77777777" w:rsidR="008F5E04" w:rsidRDefault="005D0437">
      <w:pPr>
        <w:pStyle w:val="3"/>
        <w:spacing w:before="120"/>
      </w:pPr>
      <w:bookmarkStart w:id="33" w:name="_Toc527969359"/>
      <w:r>
        <w:rPr>
          <w:rFonts w:hint="eastAsia"/>
        </w:rPr>
        <w:t>2.5.1  使用方法</w:t>
      </w:r>
      <w:bookmarkEnd w:id="33"/>
    </w:p>
    <w:p w14:paraId="179277CE" w14:textId="77777777" w:rsidR="008F5E04" w:rsidRDefault="005D0437">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14:paraId="690ADC25"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14:paraId="60AC6E20" w14:textId="77777777" w:rsidR="008F5E04" w:rsidRDefault="005D0437">
      <w:pPr>
        <w:pStyle w:val="3"/>
        <w:spacing w:before="120"/>
      </w:pPr>
      <w:bookmarkStart w:id="34" w:name="_Toc527969360"/>
      <w:r>
        <w:rPr>
          <w:rFonts w:hint="eastAsia"/>
        </w:rPr>
        <w:t>2.5.2  中华人民共和国法定计量单位</w:t>
      </w:r>
      <w:bookmarkEnd w:id="34"/>
    </w:p>
    <w:p w14:paraId="5209B709" w14:textId="77777777" w:rsidR="008F5E04" w:rsidRDefault="005D0437">
      <w:pPr>
        <w:ind w:firstLineChars="200" w:firstLine="480"/>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14:paraId="59BFC64F" w14:textId="77777777" w:rsidR="008F5E04" w:rsidRDefault="008F5E04"/>
    <w:p w14:paraId="2D27B013"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8F5E04" w14:paraId="03BB1FB6" w14:textId="77777777">
        <w:trPr>
          <w:trHeight w:val="374"/>
          <w:jc w:val="center"/>
        </w:trPr>
        <w:tc>
          <w:tcPr>
            <w:tcW w:w="2379" w:type="dxa"/>
            <w:tcBorders>
              <w:bottom w:val="single" w:sz="4" w:space="0" w:color="auto"/>
              <w:right w:val="nil"/>
            </w:tcBorders>
            <w:vAlign w:val="center"/>
          </w:tcPr>
          <w:p w14:paraId="669A87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14:paraId="514EB3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14:paraId="534E73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5A9DF5E7" w14:textId="77777777">
        <w:trPr>
          <w:trHeight w:val="374"/>
          <w:jc w:val="center"/>
        </w:trPr>
        <w:tc>
          <w:tcPr>
            <w:tcW w:w="2379" w:type="dxa"/>
            <w:tcBorders>
              <w:bottom w:val="nil"/>
              <w:right w:val="nil"/>
            </w:tcBorders>
            <w:vAlign w:val="center"/>
          </w:tcPr>
          <w:p w14:paraId="3CBC3AD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14:paraId="1C2B47D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14:paraId="4370D4BC" w14:textId="77777777" w:rsidR="008F5E04" w:rsidRDefault="005D0437">
            <w:pPr>
              <w:spacing w:line="240" w:lineRule="auto"/>
              <w:jc w:val="center"/>
              <w:rPr>
                <w:rFonts w:ascii="宋体" w:hAnsi="宋体"/>
                <w:bCs/>
                <w:sz w:val="21"/>
                <w:szCs w:val="21"/>
              </w:rPr>
            </w:pPr>
            <w:r>
              <w:rPr>
                <w:rFonts w:ascii="宋体" w:hAnsi="宋体" w:hint="eastAsia"/>
                <w:bCs/>
                <w:sz w:val="21"/>
                <w:szCs w:val="21"/>
              </w:rPr>
              <w:t>rad</w:t>
            </w:r>
          </w:p>
        </w:tc>
      </w:tr>
      <w:tr w:rsidR="008F5E04" w14:paraId="51AE6483" w14:textId="77777777">
        <w:trPr>
          <w:trHeight w:val="374"/>
          <w:jc w:val="center"/>
        </w:trPr>
        <w:tc>
          <w:tcPr>
            <w:tcW w:w="2379" w:type="dxa"/>
            <w:tcBorders>
              <w:top w:val="nil"/>
              <w:right w:val="nil"/>
            </w:tcBorders>
            <w:vAlign w:val="center"/>
          </w:tcPr>
          <w:p w14:paraId="78EF95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14:paraId="1A3FAA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14:paraId="178B2F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sr</w:t>
            </w:r>
            <w:proofErr w:type="spellEnd"/>
          </w:p>
        </w:tc>
      </w:tr>
    </w:tbl>
    <w:p w14:paraId="2A52E48F" w14:textId="77777777" w:rsidR="008F5E04" w:rsidRDefault="008F5E04"/>
    <w:p w14:paraId="49171C2A"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8F5E04" w14:paraId="1774558C" w14:textId="77777777">
        <w:trPr>
          <w:trHeight w:val="375"/>
          <w:jc w:val="center"/>
        </w:trPr>
        <w:tc>
          <w:tcPr>
            <w:tcW w:w="2596" w:type="dxa"/>
            <w:tcBorders>
              <w:left w:val="nil"/>
              <w:bottom w:val="single" w:sz="4" w:space="0" w:color="auto"/>
              <w:right w:val="nil"/>
            </w:tcBorders>
            <w:vAlign w:val="center"/>
          </w:tcPr>
          <w:p w14:paraId="16A04569"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14:paraId="1D9391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14:paraId="4152278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14:paraId="07C4797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其他表示式例</w:t>
            </w:r>
          </w:p>
        </w:tc>
      </w:tr>
      <w:tr w:rsidR="008F5E04" w14:paraId="706F2BCB" w14:textId="77777777">
        <w:trPr>
          <w:trHeight w:val="375"/>
          <w:jc w:val="center"/>
        </w:trPr>
        <w:tc>
          <w:tcPr>
            <w:tcW w:w="2596" w:type="dxa"/>
            <w:tcBorders>
              <w:left w:val="nil"/>
              <w:bottom w:val="nil"/>
              <w:right w:val="nil"/>
            </w:tcBorders>
            <w:vAlign w:val="center"/>
          </w:tcPr>
          <w:p w14:paraId="65029FB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14:paraId="30B72B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赫［兹］</w:t>
            </w:r>
          </w:p>
        </w:tc>
        <w:tc>
          <w:tcPr>
            <w:tcW w:w="1196" w:type="dxa"/>
            <w:tcBorders>
              <w:left w:val="nil"/>
              <w:bottom w:val="nil"/>
              <w:right w:val="nil"/>
            </w:tcBorders>
            <w:vAlign w:val="center"/>
          </w:tcPr>
          <w:p w14:paraId="7E102B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14:paraId="4D5FD4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3EF89AFC" w14:textId="77777777">
        <w:trPr>
          <w:trHeight w:val="386"/>
          <w:jc w:val="center"/>
        </w:trPr>
        <w:tc>
          <w:tcPr>
            <w:tcW w:w="2596" w:type="dxa"/>
            <w:tcBorders>
              <w:top w:val="nil"/>
              <w:left w:val="nil"/>
              <w:bottom w:val="nil"/>
              <w:right w:val="nil"/>
            </w:tcBorders>
            <w:vAlign w:val="center"/>
          </w:tcPr>
          <w:p w14:paraId="73EFEC0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14:paraId="563DB3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14:paraId="181C77A4" w14:textId="77777777" w:rsidR="008F5E04" w:rsidRDefault="005D0437">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14:paraId="17269A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8F5E04" w14:paraId="3CB58D94" w14:textId="77777777">
        <w:trPr>
          <w:trHeight w:val="375"/>
          <w:jc w:val="center"/>
        </w:trPr>
        <w:tc>
          <w:tcPr>
            <w:tcW w:w="2596" w:type="dxa"/>
            <w:tcBorders>
              <w:top w:val="nil"/>
              <w:left w:val="nil"/>
              <w:bottom w:val="nil"/>
              <w:right w:val="nil"/>
            </w:tcBorders>
            <w:vAlign w:val="center"/>
          </w:tcPr>
          <w:p w14:paraId="625E9A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14:paraId="625BE75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14:paraId="7AC7DA4F" w14:textId="77777777" w:rsidR="008F5E04" w:rsidRDefault="005D0437">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14:paraId="600F0E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8F5E04" w14:paraId="414265C2" w14:textId="77777777">
        <w:trPr>
          <w:trHeight w:val="375"/>
          <w:jc w:val="center"/>
        </w:trPr>
        <w:tc>
          <w:tcPr>
            <w:tcW w:w="2596" w:type="dxa"/>
            <w:tcBorders>
              <w:top w:val="nil"/>
              <w:left w:val="nil"/>
              <w:bottom w:val="nil"/>
              <w:right w:val="nil"/>
            </w:tcBorders>
            <w:vAlign w:val="center"/>
          </w:tcPr>
          <w:p w14:paraId="1C0538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14:paraId="0F58B9D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14:paraId="59DD73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14:paraId="1F9C10EF" w14:textId="77777777" w:rsidR="008F5E04" w:rsidRDefault="005D0437">
            <w:pPr>
              <w:spacing w:line="240" w:lineRule="auto"/>
              <w:jc w:val="center"/>
              <w:rPr>
                <w:rFonts w:ascii="宋体" w:hAnsi="宋体"/>
                <w:bCs/>
                <w:sz w:val="21"/>
                <w:szCs w:val="21"/>
              </w:rPr>
            </w:pPr>
            <w:r>
              <w:rPr>
                <w:rFonts w:ascii="宋体" w:hAnsi="宋体" w:hint="eastAsia"/>
                <w:bCs/>
                <w:sz w:val="21"/>
                <w:szCs w:val="21"/>
              </w:rPr>
              <w:t>N·m</w:t>
            </w:r>
          </w:p>
        </w:tc>
      </w:tr>
      <w:tr w:rsidR="008F5E04" w14:paraId="3C15717E" w14:textId="77777777">
        <w:trPr>
          <w:trHeight w:val="375"/>
          <w:jc w:val="center"/>
        </w:trPr>
        <w:tc>
          <w:tcPr>
            <w:tcW w:w="2596" w:type="dxa"/>
            <w:tcBorders>
              <w:top w:val="nil"/>
              <w:left w:val="nil"/>
              <w:bottom w:val="nil"/>
              <w:right w:val="nil"/>
            </w:tcBorders>
            <w:vAlign w:val="center"/>
          </w:tcPr>
          <w:p w14:paraId="2B46A1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14:paraId="4FAEF6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14:paraId="064108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14:paraId="07EA21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J/s</w:t>
            </w:r>
          </w:p>
        </w:tc>
      </w:tr>
      <w:tr w:rsidR="008F5E04" w14:paraId="5D50F7D9" w14:textId="77777777">
        <w:trPr>
          <w:trHeight w:val="375"/>
          <w:jc w:val="center"/>
        </w:trPr>
        <w:tc>
          <w:tcPr>
            <w:tcW w:w="2596" w:type="dxa"/>
            <w:tcBorders>
              <w:top w:val="nil"/>
              <w:left w:val="nil"/>
              <w:bottom w:val="nil"/>
              <w:right w:val="nil"/>
            </w:tcBorders>
            <w:vAlign w:val="center"/>
          </w:tcPr>
          <w:p w14:paraId="1DAFB7C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14:paraId="79293D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库［仑］</w:t>
            </w:r>
          </w:p>
        </w:tc>
        <w:tc>
          <w:tcPr>
            <w:tcW w:w="1196" w:type="dxa"/>
            <w:tcBorders>
              <w:top w:val="nil"/>
              <w:left w:val="nil"/>
              <w:bottom w:val="nil"/>
              <w:right w:val="nil"/>
            </w:tcBorders>
            <w:vAlign w:val="center"/>
          </w:tcPr>
          <w:p w14:paraId="3E34E7BF" w14:textId="77777777" w:rsidR="008F5E04" w:rsidRDefault="005D0437">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14:paraId="0EAB510C" w14:textId="77777777" w:rsidR="008F5E04" w:rsidRDefault="005D0437">
            <w:pPr>
              <w:spacing w:line="240" w:lineRule="auto"/>
              <w:jc w:val="center"/>
              <w:rPr>
                <w:rFonts w:ascii="宋体" w:hAnsi="宋体"/>
                <w:bCs/>
                <w:sz w:val="21"/>
                <w:szCs w:val="21"/>
              </w:rPr>
            </w:pPr>
            <w:r>
              <w:rPr>
                <w:rFonts w:ascii="宋体" w:hAnsi="宋体" w:hint="eastAsia"/>
                <w:bCs/>
                <w:sz w:val="21"/>
                <w:szCs w:val="21"/>
              </w:rPr>
              <w:t>A·s</w:t>
            </w:r>
          </w:p>
        </w:tc>
      </w:tr>
      <w:tr w:rsidR="008F5E04" w14:paraId="1160CA60" w14:textId="77777777">
        <w:trPr>
          <w:trHeight w:val="375"/>
          <w:jc w:val="center"/>
        </w:trPr>
        <w:tc>
          <w:tcPr>
            <w:tcW w:w="2596" w:type="dxa"/>
            <w:tcBorders>
              <w:top w:val="nil"/>
              <w:left w:val="nil"/>
              <w:bottom w:val="nil"/>
              <w:right w:val="nil"/>
            </w:tcBorders>
            <w:vAlign w:val="center"/>
          </w:tcPr>
          <w:p w14:paraId="06412C6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14:paraId="0D514CD4" w14:textId="77777777" w:rsidR="008F5E04" w:rsidRDefault="005D0437">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14:paraId="02FD19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14:paraId="42CB6EA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W/A</w:t>
            </w:r>
          </w:p>
        </w:tc>
      </w:tr>
      <w:tr w:rsidR="008F5E04" w14:paraId="0211F2CC" w14:textId="77777777">
        <w:trPr>
          <w:trHeight w:val="375"/>
          <w:jc w:val="center"/>
        </w:trPr>
        <w:tc>
          <w:tcPr>
            <w:tcW w:w="2596" w:type="dxa"/>
            <w:tcBorders>
              <w:top w:val="nil"/>
              <w:left w:val="nil"/>
              <w:bottom w:val="nil"/>
              <w:right w:val="nil"/>
            </w:tcBorders>
            <w:vAlign w:val="center"/>
          </w:tcPr>
          <w:p w14:paraId="494076D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14:paraId="491C68F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14:paraId="61F337B9" w14:textId="77777777" w:rsidR="008F5E04" w:rsidRDefault="005D0437">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14:paraId="4AADA1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C/V</w:t>
            </w:r>
          </w:p>
        </w:tc>
      </w:tr>
      <w:tr w:rsidR="008F5E04" w14:paraId="16E7AA83" w14:textId="77777777">
        <w:trPr>
          <w:trHeight w:val="375"/>
          <w:jc w:val="center"/>
        </w:trPr>
        <w:tc>
          <w:tcPr>
            <w:tcW w:w="2596" w:type="dxa"/>
            <w:tcBorders>
              <w:top w:val="nil"/>
              <w:left w:val="nil"/>
              <w:bottom w:val="nil"/>
              <w:right w:val="nil"/>
            </w:tcBorders>
            <w:vAlign w:val="center"/>
          </w:tcPr>
          <w:p w14:paraId="059C3E3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14:paraId="560AE5F2" w14:textId="77777777" w:rsidR="008F5E04" w:rsidRDefault="005D0437">
            <w:pPr>
              <w:spacing w:line="240" w:lineRule="auto"/>
              <w:jc w:val="center"/>
              <w:rPr>
                <w:rFonts w:ascii="宋体" w:hAnsi="宋体"/>
                <w:bCs/>
                <w:sz w:val="21"/>
                <w:szCs w:val="21"/>
              </w:rPr>
            </w:pPr>
            <w:r>
              <w:rPr>
                <w:rFonts w:ascii="宋体" w:hAnsi="宋体" w:hint="eastAsia"/>
                <w:bCs/>
                <w:sz w:val="21"/>
                <w:szCs w:val="21"/>
              </w:rPr>
              <w:t>欧［姆］</w:t>
            </w:r>
          </w:p>
        </w:tc>
        <w:tc>
          <w:tcPr>
            <w:tcW w:w="1196" w:type="dxa"/>
            <w:tcBorders>
              <w:top w:val="nil"/>
              <w:left w:val="nil"/>
              <w:bottom w:val="nil"/>
              <w:right w:val="nil"/>
            </w:tcBorders>
            <w:vAlign w:val="center"/>
          </w:tcPr>
          <w:p w14:paraId="7B246751" w14:textId="77777777" w:rsidR="008F5E04" w:rsidRDefault="005D0437">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14:paraId="3E9C8D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V/A</w:t>
            </w:r>
          </w:p>
        </w:tc>
      </w:tr>
      <w:tr w:rsidR="008F5E04" w14:paraId="47108928" w14:textId="77777777">
        <w:trPr>
          <w:trHeight w:val="375"/>
          <w:jc w:val="center"/>
        </w:trPr>
        <w:tc>
          <w:tcPr>
            <w:tcW w:w="2596" w:type="dxa"/>
            <w:tcBorders>
              <w:top w:val="nil"/>
              <w:left w:val="nil"/>
              <w:bottom w:val="nil"/>
              <w:right w:val="nil"/>
            </w:tcBorders>
            <w:vAlign w:val="center"/>
          </w:tcPr>
          <w:p w14:paraId="50851DE2"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14:paraId="1DD84D1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14:paraId="0E11DA46"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14:paraId="5DEF7962" w14:textId="77777777" w:rsidR="008F5E04" w:rsidRDefault="005D0437">
            <w:pPr>
              <w:spacing w:line="240" w:lineRule="auto"/>
              <w:jc w:val="center"/>
              <w:rPr>
                <w:rFonts w:ascii="宋体" w:hAnsi="宋体"/>
                <w:bCs/>
                <w:sz w:val="21"/>
                <w:szCs w:val="21"/>
              </w:rPr>
            </w:pPr>
            <w:r>
              <w:rPr>
                <w:rFonts w:ascii="宋体" w:hAnsi="宋体" w:hint="eastAsia"/>
                <w:bCs/>
                <w:sz w:val="21"/>
                <w:szCs w:val="21"/>
              </w:rPr>
              <w:t>A/V</w:t>
            </w:r>
          </w:p>
        </w:tc>
      </w:tr>
      <w:tr w:rsidR="008F5E04" w14:paraId="576C3F2F" w14:textId="77777777">
        <w:trPr>
          <w:trHeight w:val="375"/>
          <w:jc w:val="center"/>
        </w:trPr>
        <w:tc>
          <w:tcPr>
            <w:tcW w:w="2596" w:type="dxa"/>
            <w:tcBorders>
              <w:top w:val="nil"/>
              <w:left w:val="nil"/>
              <w:bottom w:val="nil"/>
              <w:right w:val="nil"/>
            </w:tcBorders>
            <w:vAlign w:val="center"/>
          </w:tcPr>
          <w:p w14:paraId="606A94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14:paraId="73C566F5" w14:textId="77777777" w:rsidR="008F5E04" w:rsidRDefault="005D0437">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14:paraId="770BC8CD"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14:paraId="1A234D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V·s</w:t>
            </w:r>
          </w:p>
        </w:tc>
      </w:tr>
      <w:tr w:rsidR="008F5E04" w14:paraId="1BF76EE3" w14:textId="77777777">
        <w:trPr>
          <w:trHeight w:val="375"/>
          <w:jc w:val="center"/>
        </w:trPr>
        <w:tc>
          <w:tcPr>
            <w:tcW w:w="2596" w:type="dxa"/>
            <w:tcBorders>
              <w:top w:val="nil"/>
              <w:left w:val="nil"/>
              <w:bottom w:val="nil"/>
              <w:right w:val="nil"/>
            </w:tcBorders>
            <w:vAlign w:val="center"/>
          </w:tcPr>
          <w:p w14:paraId="6EC0D120" w14:textId="77777777" w:rsidR="008F5E04" w:rsidRDefault="005D0437">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14:paraId="7623BDC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14:paraId="543426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14:paraId="6FAB5C0E"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8F5E04" w14:paraId="36CD6145" w14:textId="77777777">
        <w:trPr>
          <w:trHeight w:val="375"/>
          <w:jc w:val="center"/>
        </w:trPr>
        <w:tc>
          <w:tcPr>
            <w:tcW w:w="2596" w:type="dxa"/>
            <w:tcBorders>
              <w:top w:val="nil"/>
              <w:left w:val="nil"/>
              <w:bottom w:val="nil"/>
              <w:right w:val="nil"/>
            </w:tcBorders>
            <w:vAlign w:val="center"/>
          </w:tcPr>
          <w:p w14:paraId="7E65C03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14:paraId="208C28AB" w14:textId="77777777" w:rsidR="008F5E04" w:rsidRDefault="005D0437">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14:paraId="3C00F992"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14:paraId="0C731A8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Wb/A</w:t>
            </w:r>
          </w:p>
        </w:tc>
      </w:tr>
      <w:tr w:rsidR="008F5E04" w14:paraId="21CFC1AA" w14:textId="77777777">
        <w:trPr>
          <w:trHeight w:val="375"/>
          <w:jc w:val="center"/>
        </w:trPr>
        <w:tc>
          <w:tcPr>
            <w:tcW w:w="2596" w:type="dxa"/>
            <w:tcBorders>
              <w:top w:val="nil"/>
              <w:left w:val="nil"/>
              <w:bottom w:val="nil"/>
              <w:right w:val="nil"/>
            </w:tcBorders>
            <w:vAlign w:val="center"/>
          </w:tcPr>
          <w:p w14:paraId="00195E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14:paraId="6852A93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14:paraId="463228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14:paraId="0D3E159C" w14:textId="77777777" w:rsidR="008F5E04" w:rsidRDefault="008F5E04">
            <w:pPr>
              <w:spacing w:line="240" w:lineRule="auto"/>
              <w:jc w:val="center"/>
              <w:rPr>
                <w:rFonts w:ascii="宋体" w:hAnsi="宋体"/>
                <w:bCs/>
                <w:sz w:val="21"/>
                <w:szCs w:val="21"/>
              </w:rPr>
            </w:pPr>
          </w:p>
        </w:tc>
      </w:tr>
      <w:tr w:rsidR="008F5E04" w14:paraId="34383690" w14:textId="77777777">
        <w:trPr>
          <w:trHeight w:val="375"/>
          <w:jc w:val="center"/>
        </w:trPr>
        <w:tc>
          <w:tcPr>
            <w:tcW w:w="2596" w:type="dxa"/>
            <w:tcBorders>
              <w:top w:val="nil"/>
              <w:left w:val="nil"/>
              <w:bottom w:val="nil"/>
              <w:right w:val="nil"/>
            </w:tcBorders>
            <w:vAlign w:val="center"/>
          </w:tcPr>
          <w:p w14:paraId="3A454EE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14:paraId="0FEFE9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14:paraId="01DBC73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p>
        </w:tc>
        <w:tc>
          <w:tcPr>
            <w:tcW w:w="1691" w:type="dxa"/>
            <w:tcBorders>
              <w:top w:val="nil"/>
              <w:left w:val="nil"/>
              <w:bottom w:val="nil"/>
              <w:right w:val="nil"/>
            </w:tcBorders>
            <w:vAlign w:val="center"/>
          </w:tcPr>
          <w:p w14:paraId="6775FB57"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roofErr w:type="spellStart"/>
            <w:r>
              <w:rPr>
                <w:rFonts w:ascii="宋体" w:hAnsi="宋体" w:hint="eastAsia"/>
                <w:bCs/>
                <w:sz w:val="21"/>
                <w:szCs w:val="21"/>
              </w:rPr>
              <w:t>sr</w:t>
            </w:r>
            <w:proofErr w:type="spellEnd"/>
          </w:p>
        </w:tc>
      </w:tr>
      <w:tr w:rsidR="008F5E04" w14:paraId="7E45D382" w14:textId="77777777">
        <w:trPr>
          <w:trHeight w:val="375"/>
          <w:jc w:val="center"/>
        </w:trPr>
        <w:tc>
          <w:tcPr>
            <w:tcW w:w="2596" w:type="dxa"/>
            <w:tcBorders>
              <w:top w:val="nil"/>
              <w:left w:val="nil"/>
              <w:bottom w:val="nil"/>
              <w:right w:val="nil"/>
            </w:tcBorders>
            <w:vAlign w:val="center"/>
          </w:tcPr>
          <w:p w14:paraId="6B9209C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14:paraId="5C8D09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14:paraId="29C4A6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14:paraId="7826A99D"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r>
              <w:rPr>
                <w:rFonts w:ascii="宋体" w:hAnsi="宋体" w:hint="eastAsia"/>
                <w:bCs/>
                <w:sz w:val="21"/>
                <w:szCs w:val="21"/>
              </w:rPr>
              <w:t>/m</w:t>
            </w:r>
            <w:r>
              <w:rPr>
                <w:rFonts w:ascii="宋体" w:hAnsi="宋体" w:hint="eastAsia"/>
                <w:bCs/>
                <w:sz w:val="21"/>
                <w:szCs w:val="21"/>
                <w:vertAlign w:val="superscript"/>
              </w:rPr>
              <w:t>2</w:t>
            </w:r>
          </w:p>
        </w:tc>
      </w:tr>
      <w:tr w:rsidR="008F5E04" w14:paraId="62255DEC" w14:textId="77777777">
        <w:trPr>
          <w:trHeight w:val="375"/>
          <w:jc w:val="center"/>
        </w:trPr>
        <w:tc>
          <w:tcPr>
            <w:tcW w:w="2596" w:type="dxa"/>
            <w:tcBorders>
              <w:top w:val="nil"/>
              <w:left w:val="nil"/>
              <w:bottom w:val="nil"/>
              <w:right w:val="nil"/>
            </w:tcBorders>
            <w:vAlign w:val="center"/>
          </w:tcPr>
          <w:p w14:paraId="57D01C95" w14:textId="77777777" w:rsidR="008F5E04" w:rsidRDefault="005D0437">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14:paraId="65E571C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14:paraId="2E4B67A4"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Bq</w:t>
            </w:r>
            <w:proofErr w:type="spellEnd"/>
          </w:p>
        </w:tc>
        <w:tc>
          <w:tcPr>
            <w:tcW w:w="1691" w:type="dxa"/>
            <w:tcBorders>
              <w:top w:val="nil"/>
              <w:left w:val="nil"/>
              <w:bottom w:val="nil"/>
              <w:right w:val="nil"/>
            </w:tcBorders>
            <w:vAlign w:val="center"/>
          </w:tcPr>
          <w:p w14:paraId="1DD3D1D3"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8F5E04" w14:paraId="19CF0D1B" w14:textId="77777777">
        <w:trPr>
          <w:trHeight w:val="375"/>
          <w:jc w:val="center"/>
        </w:trPr>
        <w:tc>
          <w:tcPr>
            <w:tcW w:w="2596" w:type="dxa"/>
            <w:tcBorders>
              <w:top w:val="nil"/>
              <w:left w:val="nil"/>
              <w:bottom w:val="nil"/>
              <w:right w:val="nil"/>
            </w:tcBorders>
            <w:vAlign w:val="center"/>
          </w:tcPr>
          <w:p w14:paraId="4E911182"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14:paraId="2E597B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14:paraId="39F10295"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Gy</w:t>
            </w:r>
            <w:proofErr w:type="spellEnd"/>
          </w:p>
        </w:tc>
        <w:tc>
          <w:tcPr>
            <w:tcW w:w="1691" w:type="dxa"/>
            <w:tcBorders>
              <w:top w:val="nil"/>
              <w:left w:val="nil"/>
              <w:bottom w:val="nil"/>
              <w:right w:val="nil"/>
            </w:tcBorders>
            <w:vAlign w:val="center"/>
          </w:tcPr>
          <w:p w14:paraId="6DFCE4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017F3F45" w14:textId="77777777">
        <w:trPr>
          <w:trHeight w:val="375"/>
          <w:jc w:val="center"/>
        </w:trPr>
        <w:tc>
          <w:tcPr>
            <w:tcW w:w="2596" w:type="dxa"/>
            <w:tcBorders>
              <w:top w:val="nil"/>
              <w:left w:val="nil"/>
              <w:right w:val="nil"/>
            </w:tcBorders>
            <w:vAlign w:val="center"/>
          </w:tcPr>
          <w:p w14:paraId="373682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4127096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119FA8FB"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35225763"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r w:rsidR="008F5E04" w14:paraId="72DD2C46" w14:textId="77777777">
        <w:trPr>
          <w:trHeight w:val="375"/>
          <w:jc w:val="center"/>
        </w:trPr>
        <w:tc>
          <w:tcPr>
            <w:tcW w:w="2596" w:type="dxa"/>
            <w:tcBorders>
              <w:top w:val="nil"/>
              <w:left w:val="nil"/>
              <w:right w:val="nil"/>
            </w:tcBorders>
            <w:vAlign w:val="center"/>
          </w:tcPr>
          <w:p w14:paraId="09AAE66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14:paraId="7C56AB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14:paraId="23FC6DE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14:paraId="2610F0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J/kg</w:t>
            </w:r>
          </w:p>
        </w:tc>
      </w:tr>
    </w:tbl>
    <w:p w14:paraId="29F86AA6" w14:textId="77777777" w:rsidR="008F5E04" w:rsidRDefault="008F5E04"/>
    <w:p w14:paraId="3A202777"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8F5E04" w14:paraId="7692FA01" w14:textId="77777777">
        <w:trPr>
          <w:trHeight w:val="375"/>
          <w:jc w:val="center"/>
        </w:trPr>
        <w:tc>
          <w:tcPr>
            <w:tcW w:w="2386" w:type="dxa"/>
            <w:tcBorders>
              <w:bottom w:val="single" w:sz="4" w:space="0" w:color="auto"/>
              <w:right w:val="nil"/>
            </w:tcBorders>
            <w:vAlign w:val="center"/>
          </w:tcPr>
          <w:p w14:paraId="7E96CCCE"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14:paraId="7A3BED19"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14:paraId="6803D86F"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r>
      <w:tr w:rsidR="008F5E04" w14:paraId="1DCF09A4" w14:textId="77777777">
        <w:trPr>
          <w:trHeight w:val="375"/>
          <w:jc w:val="center"/>
        </w:trPr>
        <w:tc>
          <w:tcPr>
            <w:tcW w:w="2386" w:type="dxa"/>
            <w:tcBorders>
              <w:bottom w:val="nil"/>
              <w:right w:val="nil"/>
            </w:tcBorders>
            <w:vAlign w:val="center"/>
          </w:tcPr>
          <w:p w14:paraId="7F8DF6D7"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14:paraId="0443875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14:paraId="2DAB4050" w14:textId="77777777" w:rsidR="008F5E04" w:rsidRDefault="005D0437">
            <w:pPr>
              <w:spacing w:line="240" w:lineRule="auto"/>
              <w:jc w:val="center"/>
              <w:rPr>
                <w:rFonts w:ascii="宋体" w:hAnsi="宋体"/>
                <w:bCs/>
                <w:sz w:val="21"/>
                <w:szCs w:val="21"/>
              </w:rPr>
            </w:pPr>
            <w:r>
              <w:rPr>
                <w:rFonts w:ascii="宋体" w:hAnsi="宋体" w:hint="eastAsia"/>
                <w:bCs/>
                <w:sz w:val="21"/>
                <w:szCs w:val="21"/>
              </w:rPr>
              <w:t>m</w:t>
            </w:r>
          </w:p>
        </w:tc>
      </w:tr>
      <w:tr w:rsidR="008F5E04" w14:paraId="2BC80A0D" w14:textId="77777777">
        <w:trPr>
          <w:trHeight w:val="375"/>
          <w:jc w:val="center"/>
        </w:trPr>
        <w:tc>
          <w:tcPr>
            <w:tcW w:w="2386" w:type="dxa"/>
            <w:tcBorders>
              <w:top w:val="nil"/>
              <w:bottom w:val="nil"/>
              <w:right w:val="nil"/>
            </w:tcBorders>
            <w:vAlign w:val="center"/>
          </w:tcPr>
          <w:p w14:paraId="2AB1A47B"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14:paraId="7BFFDC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14:paraId="21BEB239" w14:textId="77777777" w:rsidR="008F5E04" w:rsidRDefault="005D0437">
            <w:pPr>
              <w:spacing w:line="240" w:lineRule="auto"/>
              <w:jc w:val="center"/>
              <w:rPr>
                <w:rFonts w:ascii="宋体" w:hAnsi="宋体"/>
                <w:bCs/>
                <w:sz w:val="21"/>
                <w:szCs w:val="21"/>
              </w:rPr>
            </w:pPr>
            <w:r>
              <w:rPr>
                <w:rFonts w:ascii="宋体" w:hAnsi="宋体" w:hint="eastAsia"/>
                <w:bCs/>
                <w:sz w:val="21"/>
                <w:szCs w:val="21"/>
              </w:rPr>
              <w:t>kg</w:t>
            </w:r>
          </w:p>
        </w:tc>
      </w:tr>
      <w:tr w:rsidR="008F5E04" w14:paraId="065008DC" w14:textId="77777777">
        <w:trPr>
          <w:trHeight w:val="375"/>
          <w:jc w:val="center"/>
        </w:trPr>
        <w:tc>
          <w:tcPr>
            <w:tcW w:w="2386" w:type="dxa"/>
            <w:tcBorders>
              <w:top w:val="nil"/>
              <w:bottom w:val="nil"/>
              <w:right w:val="nil"/>
            </w:tcBorders>
            <w:vAlign w:val="center"/>
          </w:tcPr>
          <w:p w14:paraId="34366A4B"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14:paraId="269883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14:paraId="43F4182B" w14:textId="77777777" w:rsidR="008F5E04" w:rsidRDefault="005D0437">
            <w:pPr>
              <w:spacing w:line="240" w:lineRule="auto"/>
              <w:jc w:val="center"/>
              <w:rPr>
                <w:rFonts w:ascii="宋体" w:hAnsi="宋体"/>
                <w:bCs/>
                <w:sz w:val="21"/>
                <w:szCs w:val="21"/>
              </w:rPr>
            </w:pPr>
            <w:r>
              <w:rPr>
                <w:rFonts w:ascii="宋体" w:hAnsi="宋体" w:hint="eastAsia"/>
                <w:bCs/>
                <w:sz w:val="21"/>
                <w:szCs w:val="21"/>
              </w:rPr>
              <w:t>s</w:t>
            </w:r>
          </w:p>
        </w:tc>
      </w:tr>
      <w:tr w:rsidR="008F5E04" w14:paraId="10082E9B" w14:textId="77777777">
        <w:trPr>
          <w:trHeight w:val="375"/>
          <w:jc w:val="center"/>
        </w:trPr>
        <w:tc>
          <w:tcPr>
            <w:tcW w:w="2386" w:type="dxa"/>
            <w:tcBorders>
              <w:top w:val="nil"/>
              <w:bottom w:val="nil"/>
              <w:right w:val="nil"/>
            </w:tcBorders>
            <w:vAlign w:val="center"/>
          </w:tcPr>
          <w:p w14:paraId="47708E3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14:paraId="440D2AA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14:paraId="482A0B81" w14:textId="77777777" w:rsidR="008F5E04" w:rsidRDefault="005D0437">
            <w:pPr>
              <w:spacing w:line="240" w:lineRule="auto"/>
              <w:jc w:val="center"/>
              <w:rPr>
                <w:rFonts w:ascii="宋体" w:hAnsi="宋体"/>
                <w:bCs/>
                <w:sz w:val="21"/>
                <w:szCs w:val="21"/>
              </w:rPr>
            </w:pPr>
            <w:r>
              <w:rPr>
                <w:rFonts w:ascii="宋体" w:hAnsi="宋体" w:hint="eastAsia"/>
                <w:bCs/>
                <w:sz w:val="21"/>
                <w:szCs w:val="21"/>
              </w:rPr>
              <w:t>A</w:t>
            </w:r>
          </w:p>
        </w:tc>
      </w:tr>
      <w:tr w:rsidR="008F5E04" w14:paraId="416F2314" w14:textId="77777777">
        <w:trPr>
          <w:trHeight w:val="375"/>
          <w:jc w:val="center"/>
        </w:trPr>
        <w:tc>
          <w:tcPr>
            <w:tcW w:w="2386" w:type="dxa"/>
            <w:tcBorders>
              <w:top w:val="nil"/>
              <w:bottom w:val="nil"/>
              <w:right w:val="nil"/>
            </w:tcBorders>
            <w:vAlign w:val="center"/>
          </w:tcPr>
          <w:p w14:paraId="24F0A283" w14:textId="77777777" w:rsidR="008F5E04" w:rsidRDefault="005D0437">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14:paraId="3E9749E4" w14:textId="77777777" w:rsidR="008F5E04" w:rsidRDefault="005D0437">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14:paraId="4CFA828C" w14:textId="77777777" w:rsidR="008F5E04" w:rsidRDefault="005D0437">
            <w:pPr>
              <w:spacing w:line="240" w:lineRule="auto"/>
              <w:jc w:val="center"/>
              <w:rPr>
                <w:rFonts w:ascii="宋体" w:hAnsi="宋体"/>
                <w:bCs/>
                <w:sz w:val="21"/>
                <w:szCs w:val="21"/>
              </w:rPr>
            </w:pPr>
            <w:r>
              <w:rPr>
                <w:rFonts w:ascii="宋体" w:hAnsi="宋体" w:hint="eastAsia"/>
                <w:bCs/>
                <w:sz w:val="21"/>
                <w:szCs w:val="21"/>
              </w:rPr>
              <w:t>K</w:t>
            </w:r>
          </w:p>
        </w:tc>
      </w:tr>
      <w:tr w:rsidR="008F5E04" w14:paraId="3DAE2834" w14:textId="77777777">
        <w:trPr>
          <w:trHeight w:val="375"/>
          <w:jc w:val="center"/>
        </w:trPr>
        <w:tc>
          <w:tcPr>
            <w:tcW w:w="2386" w:type="dxa"/>
            <w:tcBorders>
              <w:top w:val="nil"/>
              <w:bottom w:val="nil"/>
              <w:right w:val="nil"/>
            </w:tcBorders>
            <w:vAlign w:val="center"/>
          </w:tcPr>
          <w:p w14:paraId="5FA19785"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14:paraId="553EC0AD" w14:textId="77777777" w:rsidR="008F5E04" w:rsidRDefault="005D0437">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14:paraId="637294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mol</w:t>
            </w:r>
          </w:p>
        </w:tc>
      </w:tr>
      <w:tr w:rsidR="008F5E04" w14:paraId="75393401" w14:textId="77777777">
        <w:trPr>
          <w:trHeight w:val="375"/>
          <w:jc w:val="center"/>
        </w:trPr>
        <w:tc>
          <w:tcPr>
            <w:tcW w:w="2386" w:type="dxa"/>
            <w:tcBorders>
              <w:top w:val="nil"/>
              <w:right w:val="nil"/>
            </w:tcBorders>
            <w:vAlign w:val="center"/>
          </w:tcPr>
          <w:p w14:paraId="5D491B45"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14:paraId="58A811B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14:paraId="42BD5A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cd</w:t>
            </w:r>
          </w:p>
        </w:tc>
      </w:tr>
    </w:tbl>
    <w:p w14:paraId="2E8D0B64" w14:textId="77777777" w:rsidR="008F5E04" w:rsidRDefault="008F5E04"/>
    <w:p w14:paraId="73FACD12" w14:textId="77777777" w:rsidR="008F5E04" w:rsidRDefault="005D0437">
      <w:pPr>
        <w:pStyle w:val="a9"/>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8F5E04" w14:paraId="29169216" w14:textId="77777777">
        <w:trPr>
          <w:trHeight w:val="374"/>
          <w:jc w:val="center"/>
        </w:trPr>
        <w:tc>
          <w:tcPr>
            <w:tcW w:w="1596" w:type="dxa"/>
            <w:tcBorders>
              <w:left w:val="nil"/>
              <w:bottom w:val="single" w:sz="4" w:space="0" w:color="auto"/>
              <w:right w:val="nil"/>
            </w:tcBorders>
            <w:vAlign w:val="center"/>
          </w:tcPr>
          <w:p w14:paraId="779A3242" w14:textId="77777777" w:rsidR="008F5E04" w:rsidRDefault="005D0437">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14:paraId="7186FE97"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14:paraId="62E1E75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14:paraId="0F757BAF" w14:textId="77777777" w:rsidR="008F5E04" w:rsidRDefault="005D0437">
            <w:pPr>
              <w:spacing w:line="240" w:lineRule="auto"/>
              <w:jc w:val="center"/>
              <w:rPr>
                <w:rFonts w:ascii="宋体" w:hAnsi="宋体"/>
                <w:bCs/>
                <w:sz w:val="21"/>
                <w:szCs w:val="21"/>
              </w:rPr>
            </w:pPr>
            <w:r>
              <w:rPr>
                <w:rFonts w:ascii="宋体" w:hAnsi="宋体" w:hint="eastAsia"/>
                <w:bCs/>
                <w:sz w:val="21"/>
                <w:szCs w:val="21"/>
              </w:rPr>
              <w:t>换算关系和说明</w:t>
            </w:r>
          </w:p>
        </w:tc>
      </w:tr>
      <w:tr w:rsidR="008F5E04" w14:paraId="23810909" w14:textId="77777777">
        <w:trPr>
          <w:trHeight w:val="374"/>
          <w:jc w:val="center"/>
        </w:trPr>
        <w:tc>
          <w:tcPr>
            <w:tcW w:w="1596" w:type="dxa"/>
            <w:tcBorders>
              <w:left w:val="nil"/>
              <w:bottom w:val="nil"/>
              <w:right w:val="nil"/>
            </w:tcBorders>
            <w:vAlign w:val="center"/>
          </w:tcPr>
          <w:p w14:paraId="61EF2198"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14:paraId="2DE8A8A0"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w:t>
            </w:r>
          </w:p>
          <w:p w14:paraId="5199C4E3" w14:textId="77777777" w:rsidR="008F5E04" w:rsidRDefault="005D0437">
            <w:pPr>
              <w:spacing w:line="240" w:lineRule="auto"/>
              <w:jc w:val="center"/>
              <w:rPr>
                <w:rFonts w:ascii="宋体" w:hAnsi="宋体"/>
                <w:bCs/>
                <w:sz w:val="21"/>
                <w:szCs w:val="21"/>
              </w:rPr>
            </w:pPr>
            <w:r>
              <w:rPr>
                <w:rFonts w:ascii="宋体" w:hAnsi="宋体" w:hint="eastAsia"/>
                <w:bCs/>
                <w:sz w:val="21"/>
                <w:szCs w:val="21"/>
              </w:rPr>
              <w:t>［小］时</w:t>
            </w:r>
          </w:p>
          <w:p w14:paraId="13230C3D" w14:textId="77777777" w:rsidR="008F5E04" w:rsidRDefault="005D0437">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14:paraId="4299367C" w14:textId="77777777" w:rsidR="008F5E04" w:rsidRDefault="005D0437">
            <w:pPr>
              <w:spacing w:line="240" w:lineRule="auto"/>
              <w:jc w:val="center"/>
              <w:rPr>
                <w:rFonts w:ascii="宋体" w:hAnsi="宋体"/>
                <w:bCs/>
                <w:sz w:val="21"/>
                <w:szCs w:val="21"/>
              </w:rPr>
            </w:pPr>
            <w:r>
              <w:rPr>
                <w:rFonts w:ascii="宋体" w:hAnsi="宋体" w:hint="eastAsia"/>
                <w:bCs/>
                <w:sz w:val="21"/>
                <w:szCs w:val="21"/>
              </w:rPr>
              <w:t>min</w:t>
            </w:r>
          </w:p>
          <w:p w14:paraId="0ACC00FA" w14:textId="77777777" w:rsidR="008F5E04" w:rsidRDefault="005D0437">
            <w:pPr>
              <w:spacing w:line="240" w:lineRule="auto"/>
              <w:jc w:val="center"/>
              <w:rPr>
                <w:rFonts w:ascii="宋体" w:hAnsi="宋体"/>
                <w:bCs/>
                <w:sz w:val="21"/>
                <w:szCs w:val="21"/>
              </w:rPr>
            </w:pPr>
            <w:r>
              <w:rPr>
                <w:rFonts w:ascii="宋体" w:hAnsi="宋体" w:hint="eastAsia"/>
                <w:bCs/>
                <w:sz w:val="21"/>
                <w:szCs w:val="21"/>
              </w:rPr>
              <w:t>h</w:t>
            </w:r>
          </w:p>
          <w:p w14:paraId="4F4E26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14:paraId="042F7D7E" w14:textId="77777777" w:rsidR="008F5E04" w:rsidRDefault="005D0437">
            <w:pPr>
              <w:spacing w:line="240" w:lineRule="auto"/>
              <w:jc w:val="center"/>
              <w:rPr>
                <w:rFonts w:ascii="宋体" w:hAnsi="宋体"/>
                <w:bCs/>
                <w:sz w:val="21"/>
                <w:szCs w:val="21"/>
              </w:rPr>
            </w:pPr>
            <w:r>
              <w:rPr>
                <w:rFonts w:ascii="宋体" w:hAnsi="宋体" w:hint="eastAsia"/>
                <w:bCs/>
                <w:sz w:val="21"/>
                <w:szCs w:val="21"/>
              </w:rPr>
              <w:t>1min=60s</w:t>
            </w:r>
          </w:p>
          <w:p w14:paraId="2CEE03CC" w14:textId="77777777" w:rsidR="008F5E04" w:rsidRDefault="005D0437">
            <w:pPr>
              <w:spacing w:line="240" w:lineRule="auto"/>
              <w:jc w:val="center"/>
              <w:rPr>
                <w:rFonts w:ascii="宋体" w:hAnsi="宋体"/>
                <w:bCs/>
                <w:sz w:val="21"/>
                <w:szCs w:val="21"/>
              </w:rPr>
            </w:pPr>
            <w:r>
              <w:rPr>
                <w:rFonts w:ascii="宋体" w:hAnsi="宋体" w:hint="eastAsia"/>
                <w:bCs/>
                <w:sz w:val="21"/>
                <w:szCs w:val="21"/>
              </w:rPr>
              <w:t>1h=60min=3600s</w:t>
            </w:r>
          </w:p>
          <w:p w14:paraId="4214655A" w14:textId="77777777" w:rsidR="008F5E04" w:rsidRDefault="005D0437">
            <w:pPr>
              <w:spacing w:line="240" w:lineRule="auto"/>
              <w:jc w:val="center"/>
              <w:rPr>
                <w:rFonts w:ascii="宋体" w:hAnsi="宋体"/>
                <w:bCs/>
                <w:sz w:val="21"/>
                <w:szCs w:val="21"/>
              </w:rPr>
            </w:pPr>
            <w:r>
              <w:rPr>
                <w:rFonts w:ascii="宋体" w:hAnsi="宋体" w:hint="eastAsia"/>
                <w:bCs/>
                <w:sz w:val="21"/>
                <w:szCs w:val="21"/>
              </w:rPr>
              <w:t>1d=24h=86400s</w:t>
            </w:r>
          </w:p>
        </w:tc>
      </w:tr>
      <w:tr w:rsidR="008F5E04" w14:paraId="38C8DF7F" w14:textId="77777777">
        <w:trPr>
          <w:trHeight w:val="374"/>
          <w:jc w:val="center"/>
        </w:trPr>
        <w:tc>
          <w:tcPr>
            <w:tcW w:w="1596" w:type="dxa"/>
            <w:tcBorders>
              <w:top w:val="nil"/>
              <w:left w:val="nil"/>
              <w:bottom w:val="nil"/>
              <w:right w:val="nil"/>
            </w:tcBorders>
            <w:vAlign w:val="center"/>
          </w:tcPr>
          <w:p w14:paraId="284461D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14:paraId="626AE24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［角］秒</w:t>
            </w:r>
          </w:p>
          <w:p w14:paraId="3976AD55" w14:textId="77777777" w:rsidR="008F5E04" w:rsidRDefault="005D0437">
            <w:pPr>
              <w:spacing w:line="240" w:lineRule="auto"/>
              <w:jc w:val="center"/>
              <w:rPr>
                <w:rFonts w:ascii="宋体" w:hAnsi="宋体"/>
                <w:bCs/>
                <w:sz w:val="21"/>
                <w:szCs w:val="21"/>
              </w:rPr>
            </w:pPr>
            <w:r>
              <w:rPr>
                <w:rFonts w:ascii="宋体" w:hAnsi="宋体" w:hint="eastAsia"/>
                <w:bCs/>
                <w:sz w:val="21"/>
                <w:szCs w:val="21"/>
              </w:rPr>
              <w:t>［角］分</w:t>
            </w:r>
          </w:p>
          <w:p w14:paraId="18E467E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14:paraId="0D73C4F8"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D5817B7"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p w14:paraId="279295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14:paraId="3D6F0D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1"=（π/648000）rad</w:t>
            </w:r>
          </w:p>
          <w:p w14:paraId="68675414"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1'=60"=（π/10800）rad</w:t>
            </w:r>
          </w:p>
          <w:p w14:paraId="5F116126" w14:textId="77777777" w:rsidR="008F5E04" w:rsidRDefault="005D0437">
            <w:pPr>
              <w:spacing w:line="240" w:lineRule="auto"/>
              <w:jc w:val="center"/>
              <w:rPr>
                <w:rFonts w:ascii="宋体" w:hAnsi="宋体"/>
                <w:bCs/>
                <w:sz w:val="21"/>
                <w:szCs w:val="21"/>
              </w:rPr>
            </w:pPr>
            <w:r>
              <w:rPr>
                <w:rFonts w:ascii="宋体" w:hAnsi="宋体" w:hint="eastAsia"/>
                <w:bCs/>
                <w:sz w:val="21"/>
                <w:szCs w:val="21"/>
              </w:rPr>
              <w:t>1°=60'=（π/180）rad</w:t>
            </w:r>
          </w:p>
        </w:tc>
      </w:tr>
      <w:tr w:rsidR="008F5E04" w14:paraId="69957817" w14:textId="77777777">
        <w:trPr>
          <w:trHeight w:val="374"/>
          <w:jc w:val="center"/>
        </w:trPr>
        <w:tc>
          <w:tcPr>
            <w:tcW w:w="1596" w:type="dxa"/>
            <w:tcBorders>
              <w:top w:val="nil"/>
              <w:left w:val="nil"/>
              <w:bottom w:val="nil"/>
              <w:right w:val="nil"/>
            </w:tcBorders>
            <w:vAlign w:val="center"/>
          </w:tcPr>
          <w:p w14:paraId="0D32EC2C" w14:textId="77777777" w:rsidR="008F5E04" w:rsidRDefault="005D0437">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14:paraId="759B101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14:paraId="58C49CAA" w14:textId="77777777" w:rsidR="008F5E04" w:rsidRDefault="005D0437">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14:paraId="09BB1807" w14:textId="77777777" w:rsidR="008F5E04" w:rsidRDefault="005D0437">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8F5E04" w14:paraId="3E9D90F7" w14:textId="77777777">
        <w:trPr>
          <w:trHeight w:val="374"/>
          <w:jc w:val="center"/>
        </w:trPr>
        <w:tc>
          <w:tcPr>
            <w:tcW w:w="1596" w:type="dxa"/>
            <w:tcBorders>
              <w:top w:val="nil"/>
              <w:left w:val="nil"/>
              <w:bottom w:val="nil"/>
              <w:right w:val="nil"/>
            </w:tcBorders>
            <w:vAlign w:val="center"/>
          </w:tcPr>
          <w:p w14:paraId="262D095C" w14:textId="77777777" w:rsidR="008F5E04" w:rsidRDefault="005D0437">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14:paraId="28CCE3B1" w14:textId="77777777" w:rsidR="008F5E04" w:rsidRDefault="005D0437">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14:paraId="5747CBE6" w14:textId="77777777" w:rsidR="008F5E04" w:rsidRDefault="005D0437">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14:paraId="78662525" w14:textId="77777777" w:rsidR="008F5E04" w:rsidRDefault="005D0437">
            <w:pPr>
              <w:spacing w:line="240" w:lineRule="auto"/>
              <w:jc w:val="center"/>
              <w:rPr>
                <w:rFonts w:ascii="宋体" w:hAnsi="宋体"/>
                <w:bCs/>
                <w:sz w:val="21"/>
                <w:szCs w:val="21"/>
              </w:rPr>
            </w:pPr>
            <w:r>
              <w:rPr>
                <w:rFonts w:ascii="宋体" w:hAnsi="宋体" w:hint="eastAsia"/>
                <w:bCs/>
                <w:sz w:val="21"/>
                <w:szCs w:val="21"/>
              </w:rPr>
              <w:t>1n mile=1852m</w:t>
            </w:r>
          </w:p>
          <w:p w14:paraId="01AC008B"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55DA4AA9" w14:textId="77777777">
        <w:trPr>
          <w:trHeight w:val="374"/>
          <w:jc w:val="center"/>
        </w:trPr>
        <w:tc>
          <w:tcPr>
            <w:tcW w:w="1596" w:type="dxa"/>
            <w:tcBorders>
              <w:top w:val="nil"/>
              <w:left w:val="nil"/>
              <w:bottom w:val="nil"/>
              <w:right w:val="nil"/>
            </w:tcBorders>
            <w:vAlign w:val="center"/>
          </w:tcPr>
          <w:p w14:paraId="3DCF1D9D" w14:textId="77777777" w:rsidR="008F5E04" w:rsidRDefault="005D0437">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14:paraId="4DAFDE43" w14:textId="77777777" w:rsidR="008F5E04" w:rsidRDefault="005D0437">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14:paraId="6EEE7C17"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kn</w:t>
            </w:r>
            <w:proofErr w:type="spellEnd"/>
          </w:p>
        </w:tc>
        <w:tc>
          <w:tcPr>
            <w:tcW w:w="2613" w:type="dxa"/>
            <w:tcBorders>
              <w:top w:val="nil"/>
              <w:left w:val="nil"/>
              <w:bottom w:val="nil"/>
              <w:right w:val="nil"/>
            </w:tcBorders>
            <w:vAlign w:val="center"/>
          </w:tcPr>
          <w:p w14:paraId="4E1B70B2" w14:textId="77777777" w:rsidR="008F5E04" w:rsidRDefault="005D0437">
            <w:pPr>
              <w:spacing w:line="240" w:lineRule="auto"/>
              <w:jc w:val="center"/>
              <w:rPr>
                <w:rFonts w:ascii="宋体" w:hAnsi="宋体"/>
                <w:bCs/>
                <w:sz w:val="21"/>
                <w:szCs w:val="21"/>
              </w:rPr>
            </w:pPr>
            <w:r>
              <w:rPr>
                <w:rFonts w:ascii="宋体" w:hAnsi="宋体" w:hint="eastAsia"/>
                <w:bCs/>
                <w:sz w:val="21"/>
                <w:szCs w:val="21"/>
              </w:rPr>
              <w:t>1kn=1 n mile/h</w:t>
            </w:r>
          </w:p>
          <w:p w14:paraId="0DBF3DB3" w14:textId="77777777" w:rsidR="008F5E04" w:rsidRDefault="005D0437">
            <w:pPr>
              <w:spacing w:line="240" w:lineRule="auto"/>
              <w:jc w:val="center"/>
              <w:rPr>
                <w:rFonts w:ascii="宋体" w:hAnsi="宋体"/>
                <w:bCs/>
                <w:sz w:val="21"/>
                <w:szCs w:val="21"/>
              </w:rPr>
            </w:pPr>
            <w:r>
              <w:rPr>
                <w:rFonts w:ascii="宋体" w:hAnsi="宋体" w:hint="eastAsia"/>
                <w:bCs/>
                <w:sz w:val="21"/>
                <w:szCs w:val="21"/>
              </w:rPr>
              <w:t>=（1852/3600）m/s</w:t>
            </w:r>
          </w:p>
          <w:p w14:paraId="7CAEB81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（只用于航行）</w:t>
            </w:r>
          </w:p>
        </w:tc>
      </w:tr>
      <w:tr w:rsidR="008F5E04" w14:paraId="1956FDA2" w14:textId="77777777">
        <w:trPr>
          <w:trHeight w:val="374"/>
          <w:jc w:val="center"/>
        </w:trPr>
        <w:tc>
          <w:tcPr>
            <w:tcW w:w="1596" w:type="dxa"/>
            <w:tcBorders>
              <w:top w:val="nil"/>
              <w:left w:val="nil"/>
              <w:bottom w:val="nil"/>
              <w:right w:val="nil"/>
            </w:tcBorders>
            <w:vAlign w:val="center"/>
          </w:tcPr>
          <w:p w14:paraId="326F2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14:paraId="6D51584E" w14:textId="77777777" w:rsidR="008F5E04" w:rsidRDefault="005D0437">
            <w:pPr>
              <w:spacing w:line="240" w:lineRule="auto"/>
              <w:jc w:val="center"/>
              <w:rPr>
                <w:rFonts w:ascii="宋体" w:hAnsi="宋体"/>
                <w:bCs/>
                <w:sz w:val="21"/>
                <w:szCs w:val="21"/>
              </w:rPr>
            </w:pPr>
            <w:r>
              <w:rPr>
                <w:rFonts w:ascii="宋体" w:hAnsi="宋体" w:hint="eastAsia"/>
                <w:bCs/>
                <w:sz w:val="21"/>
                <w:szCs w:val="21"/>
              </w:rPr>
              <w:t>吨</w:t>
            </w:r>
          </w:p>
          <w:p w14:paraId="64B5A756" w14:textId="77777777" w:rsidR="008F5E04" w:rsidRDefault="005D0437">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14:paraId="27E189F3" w14:textId="77777777" w:rsidR="008F5E04" w:rsidRDefault="005D0437">
            <w:pPr>
              <w:spacing w:line="240" w:lineRule="auto"/>
              <w:jc w:val="center"/>
              <w:rPr>
                <w:rFonts w:ascii="宋体" w:hAnsi="宋体"/>
                <w:bCs/>
                <w:sz w:val="21"/>
                <w:szCs w:val="21"/>
              </w:rPr>
            </w:pPr>
            <w:r>
              <w:rPr>
                <w:rFonts w:ascii="宋体" w:hAnsi="宋体" w:hint="eastAsia"/>
                <w:bCs/>
                <w:sz w:val="21"/>
                <w:szCs w:val="21"/>
              </w:rPr>
              <w:t>t</w:t>
            </w:r>
          </w:p>
          <w:p w14:paraId="127604D9" w14:textId="77777777" w:rsidR="008F5E04" w:rsidRDefault="005D0437">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14:paraId="54A4BCF1" w14:textId="77777777" w:rsidR="008F5E04" w:rsidRDefault="005D0437">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14:paraId="4EF147A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8F5E04" w14:paraId="02B6A5D2" w14:textId="77777777">
        <w:trPr>
          <w:trHeight w:val="374"/>
          <w:jc w:val="center"/>
        </w:trPr>
        <w:tc>
          <w:tcPr>
            <w:tcW w:w="1596" w:type="dxa"/>
            <w:tcBorders>
              <w:top w:val="nil"/>
              <w:left w:val="nil"/>
              <w:bottom w:val="nil"/>
              <w:right w:val="nil"/>
            </w:tcBorders>
            <w:vAlign w:val="center"/>
          </w:tcPr>
          <w:p w14:paraId="394CDE28" w14:textId="77777777" w:rsidR="008F5E04" w:rsidRDefault="005D0437">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14:paraId="54F3881C" w14:textId="77777777" w:rsidR="008F5E04" w:rsidRDefault="005D0437">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14:paraId="1DB983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14:paraId="70F1AE3F" w14:textId="77777777" w:rsidR="008F5E04" w:rsidRDefault="005D0437">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8F5E04" w14:paraId="68B3C30F" w14:textId="77777777">
        <w:trPr>
          <w:trHeight w:val="374"/>
          <w:jc w:val="center"/>
        </w:trPr>
        <w:tc>
          <w:tcPr>
            <w:tcW w:w="1596" w:type="dxa"/>
            <w:tcBorders>
              <w:top w:val="nil"/>
              <w:left w:val="nil"/>
              <w:bottom w:val="nil"/>
              <w:right w:val="nil"/>
            </w:tcBorders>
            <w:vAlign w:val="center"/>
          </w:tcPr>
          <w:p w14:paraId="34041160" w14:textId="77777777" w:rsidR="008F5E04" w:rsidRDefault="005D0437">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14:paraId="1B1B708A" w14:textId="77777777" w:rsidR="008F5E04" w:rsidRDefault="005D0437">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14:paraId="06B90E64" w14:textId="77777777" w:rsidR="008F5E04" w:rsidRDefault="005D0437">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14:paraId="0469C4E9" w14:textId="77777777" w:rsidR="008F5E04" w:rsidRDefault="005D0437">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8F5E04" w14:paraId="31EBB783" w14:textId="77777777">
        <w:trPr>
          <w:trHeight w:val="374"/>
          <w:jc w:val="center"/>
        </w:trPr>
        <w:tc>
          <w:tcPr>
            <w:tcW w:w="1596" w:type="dxa"/>
            <w:tcBorders>
              <w:top w:val="nil"/>
              <w:left w:val="nil"/>
              <w:bottom w:val="nil"/>
              <w:right w:val="nil"/>
            </w:tcBorders>
            <w:vAlign w:val="center"/>
          </w:tcPr>
          <w:p w14:paraId="534EFAE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14:paraId="17FD4631" w14:textId="77777777" w:rsidR="008F5E04" w:rsidRDefault="005D0437">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14:paraId="6A7A9573" w14:textId="77777777" w:rsidR="008F5E04" w:rsidRDefault="005D0437">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14:paraId="7BC439D6" w14:textId="77777777" w:rsidR="008F5E04" w:rsidRDefault="008F5E04">
            <w:pPr>
              <w:spacing w:line="240" w:lineRule="auto"/>
              <w:jc w:val="center"/>
              <w:rPr>
                <w:rFonts w:ascii="宋体" w:hAnsi="宋体"/>
                <w:bCs/>
                <w:sz w:val="21"/>
                <w:szCs w:val="21"/>
              </w:rPr>
            </w:pPr>
          </w:p>
        </w:tc>
      </w:tr>
      <w:tr w:rsidR="008F5E04" w14:paraId="298FDBB0" w14:textId="77777777">
        <w:trPr>
          <w:trHeight w:val="374"/>
          <w:jc w:val="center"/>
        </w:trPr>
        <w:tc>
          <w:tcPr>
            <w:tcW w:w="1596" w:type="dxa"/>
            <w:tcBorders>
              <w:top w:val="nil"/>
              <w:left w:val="nil"/>
              <w:right w:val="nil"/>
            </w:tcBorders>
            <w:vAlign w:val="center"/>
          </w:tcPr>
          <w:p w14:paraId="3AEBDE4D" w14:textId="77777777" w:rsidR="008F5E04" w:rsidRDefault="005D0437">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14:paraId="05BC1548" w14:textId="77777777" w:rsidR="008F5E04" w:rsidRDefault="005D0437">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14:paraId="1B890E73" w14:textId="77777777" w:rsidR="008F5E04" w:rsidRDefault="005D0437">
            <w:pPr>
              <w:spacing w:line="240" w:lineRule="auto"/>
              <w:jc w:val="center"/>
              <w:rPr>
                <w:rFonts w:ascii="宋体" w:hAnsi="宋体"/>
                <w:bCs/>
                <w:sz w:val="21"/>
                <w:szCs w:val="21"/>
              </w:rPr>
            </w:pPr>
            <w:proofErr w:type="spellStart"/>
            <w:r>
              <w:rPr>
                <w:rFonts w:ascii="宋体" w:hAnsi="宋体" w:hint="eastAsia"/>
                <w:bCs/>
                <w:sz w:val="21"/>
                <w:szCs w:val="21"/>
              </w:rPr>
              <w:t>tex</w:t>
            </w:r>
            <w:proofErr w:type="spellEnd"/>
          </w:p>
        </w:tc>
        <w:tc>
          <w:tcPr>
            <w:tcW w:w="2613" w:type="dxa"/>
            <w:tcBorders>
              <w:top w:val="nil"/>
              <w:left w:val="nil"/>
              <w:right w:val="nil"/>
            </w:tcBorders>
            <w:vAlign w:val="center"/>
          </w:tcPr>
          <w:p w14:paraId="73FC1A74" w14:textId="77777777" w:rsidR="008F5E04" w:rsidRDefault="005D0437">
            <w:pPr>
              <w:spacing w:line="240" w:lineRule="auto"/>
              <w:jc w:val="center"/>
              <w:rPr>
                <w:rFonts w:ascii="宋体" w:hAnsi="宋体"/>
                <w:bCs/>
                <w:sz w:val="21"/>
                <w:szCs w:val="21"/>
              </w:rPr>
            </w:pPr>
            <w:r>
              <w:rPr>
                <w:rFonts w:ascii="宋体" w:hAnsi="宋体" w:hint="eastAsia"/>
                <w:bCs/>
                <w:sz w:val="21"/>
                <w:szCs w:val="21"/>
              </w:rPr>
              <w:t xml:space="preserve">1 </w:t>
            </w:r>
            <w:proofErr w:type="spellStart"/>
            <w:r>
              <w:rPr>
                <w:rFonts w:ascii="宋体" w:hAnsi="宋体" w:hint="eastAsia"/>
                <w:bCs/>
                <w:sz w:val="21"/>
                <w:szCs w:val="21"/>
              </w:rPr>
              <w:t>tex</w:t>
            </w:r>
            <w:proofErr w:type="spellEnd"/>
            <w:r>
              <w:rPr>
                <w:rFonts w:ascii="宋体" w:hAnsi="宋体" w:hint="eastAsia"/>
                <w:bCs/>
                <w:sz w:val="21"/>
                <w:szCs w:val="21"/>
              </w:rPr>
              <w:t>=1g/km</w:t>
            </w:r>
          </w:p>
        </w:tc>
      </w:tr>
    </w:tbl>
    <w:p w14:paraId="0EEBB90B" w14:textId="77777777" w:rsidR="008F5E04" w:rsidRDefault="008F5E04"/>
    <w:p w14:paraId="0426A721" w14:textId="77777777" w:rsidR="008F5E04" w:rsidRDefault="005D0437">
      <w:pPr>
        <w:pStyle w:val="a9"/>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8F5E04" w14:paraId="6F7616F4" w14:textId="77777777">
        <w:trPr>
          <w:trHeight w:hRule="exact" w:val="380"/>
          <w:jc w:val="center"/>
        </w:trPr>
        <w:tc>
          <w:tcPr>
            <w:tcW w:w="1760" w:type="dxa"/>
            <w:tcBorders>
              <w:left w:val="nil"/>
              <w:bottom w:val="single" w:sz="4" w:space="0" w:color="auto"/>
              <w:right w:val="nil"/>
            </w:tcBorders>
            <w:vAlign w:val="center"/>
          </w:tcPr>
          <w:p w14:paraId="59E63F1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14:paraId="710ED4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14:paraId="610A9EA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词头符号</w:t>
            </w:r>
          </w:p>
        </w:tc>
      </w:tr>
      <w:tr w:rsidR="008F5E04" w14:paraId="1795A187" w14:textId="77777777">
        <w:trPr>
          <w:trHeight w:hRule="exact" w:val="380"/>
          <w:jc w:val="center"/>
        </w:trPr>
        <w:tc>
          <w:tcPr>
            <w:tcW w:w="1760" w:type="dxa"/>
            <w:tcBorders>
              <w:left w:val="nil"/>
              <w:bottom w:val="nil"/>
              <w:right w:val="nil"/>
            </w:tcBorders>
            <w:vAlign w:val="center"/>
          </w:tcPr>
          <w:p w14:paraId="205B931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14:paraId="74279EC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14:paraId="2F02C0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E</w:t>
            </w:r>
          </w:p>
        </w:tc>
      </w:tr>
      <w:tr w:rsidR="008F5E04" w14:paraId="0A46BC7C" w14:textId="77777777">
        <w:trPr>
          <w:trHeight w:hRule="exact" w:val="380"/>
          <w:jc w:val="center"/>
        </w:trPr>
        <w:tc>
          <w:tcPr>
            <w:tcW w:w="1760" w:type="dxa"/>
            <w:tcBorders>
              <w:top w:val="nil"/>
              <w:left w:val="nil"/>
              <w:bottom w:val="nil"/>
              <w:right w:val="nil"/>
            </w:tcBorders>
            <w:vAlign w:val="center"/>
          </w:tcPr>
          <w:p w14:paraId="626288D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79278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14:paraId="7D42E48C"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02EE7775" w14:textId="77777777">
        <w:trPr>
          <w:trHeight w:hRule="exact" w:val="380"/>
          <w:jc w:val="center"/>
        </w:trPr>
        <w:tc>
          <w:tcPr>
            <w:tcW w:w="1760" w:type="dxa"/>
            <w:tcBorders>
              <w:top w:val="nil"/>
              <w:left w:val="nil"/>
              <w:bottom w:val="nil"/>
              <w:right w:val="nil"/>
            </w:tcBorders>
            <w:vAlign w:val="center"/>
          </w:tcPr>
          <w:p w14:paraId="56B98AA2"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27083B6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14:paraId="01DC7E8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T</w:t>
            </w:r>
          </w:p>
        </w:tc>
      </w:tr>
      <w:tr w:rsidR="008F5E04" w14:paraId="7876505A" w14:textId="77777777">
        <w:trPr>
          <w:trHeight w:hRule="exact" w:val="380"/>
          <w:jc w:val="center"/>
        </w:trPr>
        <w:tc>
          <w:tcPr>
            <w:tcW w:w="1760" w:type="dxa"/>
            <w:tcBorders>
              <w:top w:val="nil"/>
              <w:left w:val="nil"/>
              <w:bottom w:val="nil"/>
              <w:right w:val="nil"/>
            </w:tcBorders>
            <w:vAlign w:val="center"/>
          </w:tcPr>
          <w:p w14:paraId="11696D6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1496746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吉［咖］</w:t>
            </w:r>
          </w:p>
        </w:tc>
        <w:tc>
          <w:tcPr>
            <w:tcW w:w="3119" w:type="dxa"/>
            <w:tcBorders>
              <w:top w:val="nil"/>
              <w:left w:val="nil"/>
              <w:bottom w:val="nil"/>
              <w:right w:val="nil"/>
            </w:tcBorders>
            <w:vAlign w:val="center"/>
          </w:tcPr>
          <w:p w14:paraId="6AFC9F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G</w:t>
            </w:r>
          </w:p>
        </w:tc>
      </w:tr>
      <w:tr w:rsidR="008F5E04" w14:paraId="1371FC59" w14:textId="77777777">
        <w:trPr>
          <w:trHeight w:hRule="exact" w:val="380"/>
          <w:jc w:val="center"/>
        </w:trPr>
        <w:tc>
          <w:tcPr>
            <w:tcW w:w="1760" w:type="dxa"/>
            <w:tcBorders>
              <w:top w:val="nil"/>
              <w:left w:val="nil"/>
              <w:bottom w:val="nil"/>
              <w:right w:val="nil"/>
            </w:tcBorders>
            <w:vAlign w:val="center"/>
          </w:tcPr>
          <w:p w14:paraId="6DF58F4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0087212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14:paraId="5B1017E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0C9C45E6" w14:textId="77777777">
        <w:trPr>
          <w:trHeight w:hRule="exact" w:val="380"/>
          <w:jc w:val="center"/>
        </w:trPr>
        <w:tc>
          <w:tcPr>
            <w:tcW w:w="1760" w:type="dxa"/>
            <w:tcBorders>
              <w:top w:val="nil"/>
              <w:left w:val="nil"/>
              <w:bottom w:val="nil"/>
              <w:right w:val="nil"/>
            </w:tcBorders>
            <w:vAlign w:val="center"/>
          </w:tcPr>
          <w:p w14:paraId="16EA91D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3FE99EB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14:paraId="007B133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K</w:t>
            </w:r>
          </w:p>
        </w:tc>
      </w:tr>
      <w:tr w:rsidR="008F5E04" w14:paraId="42E4799D" w14:textId="77777777">
        <w:trPr>
          <w:trHeight w:hRule="exact" w:val="380"/>
          <w:jc w:val="center"/>
        </w:trPr>
        <w:tc>
          <w:tcPr>
            <w:tcW w:w="1760" w:type="dxa"/>
            <w:tcBorders>
              <w:top w:val="nil"/>
              <w:left w:val="nil"/>
              <w:bottom w:val="nil"/>
              <w:right w:val="nil"/>
            </w:tcBorders>
            <w:vAlign w:val="center"/>
          </w:tcPr>
          <w:p w14:paraId="62324F2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3F12DB1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14:paraId="516C4D76"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h</w:t>
            </w:r>
          </w:p>
        </w:tc>
      </w:tr>
      <w:tr w:rsidR="008F5E04" w14:paraId="6A572A9D" w14:textId="77777777">
        <w:trPr>
          <w:trHeight w:hRule="exact" w:val="380"/>
          <w:jc w:val="center"/>
        </w:trPr>
        <w:tc>
          <w:tcPr>
            <w:tcW w:w="1760" w:type="dxa"/>
            <w:tcBorders>
              <w:top w:val="nil"/>
              <w:left w:val="nil"/>
              <w:bottom w:val="nil"/>
              <w:right w:val="nil"/>
            </w:tcBorders>
            <w:vAlign w:val="center"/>
          </w:tcPr>
          <w:p w14:paraId="521A5C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585758C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14:paraId="29F6563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da</w:t>
            </w:r>
          </w:p>
        </w:tc>
      </w:tr>
      <w:tr w:rsidR="008F5E04" w14:paraId="08ED1D18" w14:textId="77777777">
        <w:trPr>
          <w:trHeight w:hRule="exact" w:val="380"/>
          <w:jc w:val="center"/>
        </w:trPr>
        <w:tc>
          <w:tcPr>
            <w:tcW w:w="1760" w:type="dxa"/>
            <w:tcBorders>
              <w:top w:val="nil"/>
              <w:left w:val="nil"/>
              <w:bottom w:val="nil"/>
              <w:right w:val="nil"/>
            </w:tcBorders>
            <w:vAlign w:val="center"/>
          </w:tcPr>
          <w:p w14:paraId="2D0ABBA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14:paraId="0FCEB2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14:paraId="0798B89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d</w:t>
            </w:r>
          </w:p>
        </w:tc>
      </w:tr>
      <w:tr w:rsidR="008F5E04" w14:paraId="31573F54" w14:textId="77777777">
        <w:trPr>
          <w:trHeight w:hRule="exact" w:val="380"/>
          <w:jc w:val="center"/>
        </w:trPr>
        <w:tc>
          <w:tcPr>
            <w:tcW w:w="1760" w:type="dxa"/>
            <w:tcBorders>
              <w:top w:val="nil"/>
              <w:left w:val="nil"/>
              <w:bottom w:val="nil"/>
              <w:right w:val="nil"/>
            </w:tcBorders>
            <w:vAlign w:val="center"/>
          </w:tcPr>
          <w:p w14:paraId="0B81DEB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14:paraId="1049C06A"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14:paraId="7867633E"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c</w:t>
            </w:r>
          </w:p>
        </w:tc>
      </w:tr>
      <w:tr w:rsidR="008F5E04" w14:paraId="3779F1B0" w14:textId="77777777">
        <w:trPr>
          <w:trHeight w:hRule="exact" w:val="380"/>
          <w:jc w:val="center"/>
        </w:trPr>
        <w:tc>
          <w:tcPr>
            <w:tcW w:w="1760" w:type="dxa"/>
            <w:tcBorders>
              <w:top w:val="nil"/>
              <w:left w:val="nil"/>
              <w:bottom w:val="nil"/>
              <w:right w:val="nil"/>
            </w:tcBorders>
            <w:vAlign w:val="center"/>
          </w:tcPr>
          <w:p w14:paraId="7B25527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14:paraId="61D91D4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14:paraId="614537C9"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m</w:t>
            </w:r>
          </w:p>
        </w:tc>
      </w:tr>
      <w:tr w:rsidR="008F5E04" w14:paraId="4549839B" w14:textId="77777777">
        <w:trPr>
          <w:trHeight w:hRule="exact" w:val="380"/>
          <w:jc w:val="center"/>
        </w:trPr>
        <w:tc>
          <w:tcPr>
            <w:tcW w:w="1760" w:type="dxa"/>
            <w:tcBorders>
              <w:top w:val="nil"/>
              <w:left w:val="nil"/>
              <w:bottom w:val="nil"/>
              <w:right w:val="nil"/>
            </w:tcBorders>
            <w:vAlign w:val="center"/>
          </w:tcPr>
          <w:p w14:paraId="5C39B45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14:paraId="2CC871C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14:paraId="20C1C905"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μ</w:t>
            </w:r>
          </w:p>
        </w:tc>
      </w:tr>
      <w:tr w:rsidR="008F5E04" w14:paraId="6074B9A5" w14:textId="77777777">
        <w:trPr>
          <w:trHeight w:hRule="exact" w:val="380"/>
          <w:jc w:val="center"/>
        </w:trPr>
        <w:tc>
          <w:tcPr>
            <w:tcW w:w="1760" w:type="dxa"/>
            <w:tcBorders>
              <w:top w:val="nil"/>
              <w:left w:val="nil"/>
              <w:bottom w:val="nil"/>
              <w:right w:val="nil"/>
            </w:tcBorders>
            <w:vAlign w:val="center"/>
          </w:tcPr>
          <w:p w14:paraId="304AB36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14:paraId="3CD0D440"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14:paraId="326B7BA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n</w:t>
            </w:r>
          </w:p>
        </w:tc>
      </w:tr>
      <w:tr w:rsidR="008F5E04" w14:paraId="449D3F24" w14:textId="77777777">
        <w:trPr>
          <w:trHeight w:hRule="exact" w:val="380"/>
          <w:jc w:val="center"/>
        </w:trPr>
        <w:tc>
          <w:tcPr>
            <w:tcW w:w="1760" w:type="dxa"/>
            <w:tcBorders>
              <w:top w:val="nil"/>
              <w:left w:val="nil"/>
              <w:bottom w:val="nil"/>
              <w:right w:val="nil"/>
            </w:tcBorders>
            <w:vAlign w:val="center"/>
          </w:tcPr>
          <w:p w14:paraId="7902DD4F"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14:paraId="7DF10EE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14:paraId="23D52FF3"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p</w:t>
            </w:r>
          </w:p>
        </w:tc>
      </w:tr>
      <w:tr w:rsidR="008F5E04" w14:paraId="6C884A1C" w14:textId="77777777">
        <w:trPr>
          <w:trHeight w:hRule="exact" w:val="380"/>
          <w:jc w:val="center"/>
        </w:trPr>
        <w:tc>
          <w:tcPr>
            <w:tcW w:w="1760" w:type="dxa"/>
            <w:tcBorders>
              <w:top w:val="nil"/>
              <w:left w:val="nil"/>
              <w:bottom w:val="nil"/>
              <w:right w:val="nil"/>
            </w:tcBorders>
            <w:vAlign w:val="center"/>
          </w:tcPr>
          <w:p w14:paraId="5F8C14F4"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14:paraId="1C0CBC6B"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14:paraId="2FA51E4D"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f</w:t>
            </w:r>
          </w:p>
        </w:tc>
      </w:tr>
      <w:tr w:rsidR="008F5E04" w14:paraId="2A5B72C5" w14:textId="77777777">
        <w:trPr>
          <w:trHeight w:hRule="exact" w:val="380"/>
          <w:jc w:val="center"/>
        </w:trPr>
        <w:tc>
          <w:tcPr>
            <w:tcW w:w="1760" w:type="dxa"/>
            <w:tcBorders>
              <w:top w:val="nil"/>
              <w:left w:val="nil"/>
              <w:right w:val="nil"/>
            </w:tcBorders>
            <w:vAlign w:val="center"/>
          </w:tcPr>
          <w:p w14:paraId="439001B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14:paraId="069EB8E7"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14:paraId="12282D38" w14:textId="77777777" w:rsidR="008F5E04" w:rsidRDefault="005D0437">
            <w:pPr>
              <w:spacing w:line="240" w:lineRule="auto"/>
              <w:ind w:right="104"/>
              <w:jc w:val="center"/>
              <w:rPr>
                <w:rFonts w:ascii="宋体" w:hAnsi="宋体"/>
                <w:bCs/>
                <w:sz w:val="21"/>
                <w:szCs w:val="21"/>
              </w:rPr>
            </w:pPr>
            <w:r>
              <w:rPr>
                <w:rFonts w:ascii="宋体" w:hAnsi="宋体" w:hint="eastAsia"/>
                <w:bCs/>
                <w:sz w:val="21"/>
                <w:szCs w:val="21"/>
              </w:rPr>
              <w:t>a</w:t>
            </w:r>
          </w:p>
        </w:tc>
      </w:tr>
    </w:tbl>
    <w:p w14:paraId="114EB69A" w14:textId="77777777" w:rsidR="008F5E04" w:rsidRDefault="008F5E04"/>
    <w:p w14:paraId="13BFECEB" w14:textId="77777777" w:rsidR="008F5E04" w:rsidRDefault="008F5E04"/>
    <w:p w14:paraId="44F0A4F9" w14:textId="77777777" w:rsidR="008F5E04" w:rsidRDefault="005D0437">
      <w:pPr>
        <w:pStyle w:val="2"/>
        <w:spacing w:before="120"/>
      </w:pPr>
      <w:r>
        <w:br w:type="page"/>
      </w:r>
      <w:bookmarkStart w:id="35" w:name="_Toc527969361"/>
      <w:r>
        <w:rPr>
          <w:rFonts w:hint="eastAsia"/>
        </w:rPr>
        <w:lastRenderedPageBreak/>
        <w:t>2.6  规范表达注意事项</w:t>
      </w:r>
      <w:bookmarkEnd w:id="35"/>
    </w:p>
    <w:p w14:paraId="5EF5C7BC" w14:textId="77777777" w:rsidR="008F5E04" w:rsidRDefault="005D0437">
      <w:pPr>
        <w:pStyle w:val="3"/>
        <w:spacing w:before="120"/>
      </w:pPr>
      <w:bookmarkStart w:id="36" w:name="_Toc216894826"/>
      <w:bookmarkStart w:id="37" w:name="_Toc527969362"/>
      <w:r>
        <w:rPr>
          <w:rFonts w:hint="eastAsia"/>
        </w:rPr>
        <w:t>2.6.1  名词术语</w:t>
      </w:r>
      <w:bookmarkEnd w:id="36"/>
      <w:bookmarkEnd w:id="37"/>
    </w:p>
    <w:p w14:paraId="15FC6AFD" w14:textId="77777777" w:rsidR="008F5E04" w:rsidRDefault="005D0437">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0FA130C6" w14:textId="77777777" w:rsidR="008F5E04" w:rsidRDefault="005D0437">
      <w:pPr>
        <w:pStyle w:val="3"/>
        <w:spacing w:before="120"/>
      </w:pPr>
      <w:bookmarkStart w:id="38" w:name="_Toc216894827"/>
      <w:bookmarkStart w:id="39" w:name="_Toc527969363"/>
      <w:r>
        <w:rPr>
          <w:rFonts w:hint="eastAsia"/>
        </w:rPr>
        <w:t>2.6.2  数字</w:t>
      </w:r>
      <w:bookmarkEnd w:id="38"/>
      <w:bookmarkEnd w:id="39"/>
    </w:p>
    <w:p w14:paraId="35D8CCA2" w14:textId="77777777" w:rsidR="008F5E04" w:rsidRDefault="005D0437">
      <w:pPr>
        <w:ind w:firstLineChars="200" w:firstLine="480"/>
      </w:pPr>
      <w:r>
        <w:rPr>
          <w:rFonts w:hint="eastAsia"/>
        </w:rPr>
        <w:t>数字的使用必须符合新的国家标准</w:t>
      </w:r>
      <w:r>
        <w:rPr>
          <w:rFonts w:hint="eastAsia"/>
        </w:rPr>
        <w:t>GB/T15835-1995</w:t>
      </w:r>
      <w:r>
        <w:rPr>
          <w:rFonts w:hint="eastAsia"/>
        </w:rPr>
        <w:t>《出版物上数字用法的规定》。</w:t>
      </w:r>
    </w:p>
    <w:p w14:paraId="592F3F3D" w14:textId="77777777" w:rsidR="008F5E04" w:rsidRDefault="005D0437">
      <w:pPr>
        <w:pStyle w:val="3"/>
        <w:spacing w:before="120"/>
      </w:pPr>
      <w:bookmarkStart w:id="40" w:name="_Toc216894828"/>
      <w:bookmarkStart w:id="41" w:name="_Toc527969364"/>
      <w:r>
        <w:rPr>
          <w:rFonts w:hint="eastAsia"/>
        </w:rPr>
        <w:t>2.6.3  外文字母</w:t>
      </w:r>
      <w:bookmarkEnd w:id="40"/>
      <w:bookmarkEnd w:id="41"/>
    </w:p>
    <w:p w14:paraId="0499DF94" w14:textId="77777777" w:rsidR="008F5E04" w:rsidRDefault="005D0437">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E22F12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14:paraId="3D8959F4" w14:textId="77777777" w:rsidR="008F5E04" w:rsidRDefault="005D0437">
      <w:pPr>
        <w:ind w:firstLineChars="200" w:firstLine="480"/>
      </w:pPr>
      <w:r>
        <w:rPr>
          <w:rFonts w:hint="eastAsia"/>
        </w:rPr>
        <w:t>斜体外文字母用于表示量的符号，主要用于下列场合：</w:t>
      </w:r>
    </w:p>
    <w:p w14:paraId="594CACBF" w14:textId="77777777" w:rsidR="008F5E04" w:rsidRDefault="005D0437">
      <w:pPr>
        <w:ind w:firstLineChars="200" w:firstLine="480"/>
      </w:pPr>
      <w:r>
        <w:rPr>
          <w:rFonts w:ascii="宋体" w:hAnsi="宋体" w:hint="eastAsia"/>
        </w:rPr>
        <w:t xml:space="preserve">① </w:t>
      </w:r>
      <w:r>
        <w:rPr>
          <w:rFonts w:hint="eastAsia"/>
        </w:rPr>
        <w:t>变量符号、变动附标及函数。</w:t>
      </w:r>
    </w:p>
    <w:p w14:paraId="6D8C03AF" w14:textId="77777777" w:rsidR="008F5E04" w:rsidRDefault="005D0437">
      <w:pPr>
        <w:ind w:firstLineChars="200" w:firstLine="480"/>
      </w:pPr>
      <w:r>
        <w:rPr>
          <w:rFonts w:ascii="宋体" w:hAnsi="宋体" w:hint="eastAsia"/>
        </w:rPr>
        <w:t xml:space="preserve">② </w:t>
      </w:r>
      <w:r>
        <w:rPr>
          <w:rFonts w:hint="eastAsia"/>
        </w:rPr>
        <w:t>用字母表示的数及代表点、线、面、体和图形的字母。</w:t>
      </w:r>
    </w:p>
    <w:p w14:paraId="2F764AC9" w14:textId="77777777" w:rsidR="008F5E04" w:rsidRDefault="005D0437">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proofErr w:type="spellStart"/>
      <w:r>
        <w:rPr>
          <w:rFonts w:hint="eastAsia"/>
        </w:rPr>
        <w:t>Fo</w:t>
      </w:r>
      <w:proofErr w:type="spellEnd"/>
      <w:r>
        <w:rPr>
          <w:rFonts w:hint="eastAsia"/>
        </w:rPr>
        <w:t>（傅里叶数）、</w:t>
      </w:r>
      <w:r>
        <w:rPr>
          <w:rFonts w:hint="eastAsia"/>
        </w:rPr>
        <w:t>Al</w:t>
      </w:r>
      <w:r>
        <w:rPr>
          <w:rFonts w:hint="eastAsia"/>
        </w:rPr>
        <w:t>（阿尔芬数）等。</w:t>
      </w:r>
    </w:p>
    <w:p w14:paraId="681FBE62" w14:textId="77777777" w:rsidR="008F5E04" w:rsidRDefault="005D0437">
      <w:pPr>
        <w:ind w:firstLineChars="200" w:firstLine="480"/>
      </w:pPr>
      <w:r>
        <w:rPr>
          <w:rFonts w:ascii="宋体" w:hAnsi="宋体" w:hint="eastAsia"/>
        </w:rPr>
        <w:t xml:space="preserve">④ </w:t>
      </w:r>
      <w:r>
        <w:rPr>
          <w:rFonts w:hint="eastAsia"/>
        </w:rPr>
        <w:t>在特定场合中视为常数的参数。</w:t>
      </w:r>
    </w:p>
    <w:p w14:paraId="24D7ACBD" w14:textId="77777777" w:rsidR="008F5E04" w:rsidRDefault="005D0437">
      <w:pPr>
        <w:ind w:firstLineChars="200" w:firstLine="480"/>
      </w:pPr>
      <w:r>
        <w:rPr>
          <w:rFonts w:ascii="宋体" w:hAnsi="宋体" w:hint="eastAsia"/>
        </w:rPr>
        <w:t xml:space="preserve">⑤ </w:t>
      </w:r>
      <w:r>
        <w:rPr>
          <w:rFonts w:hint="eastAsia"/>
        </w:rPr>
        <w:t>矢量、矩阵用黑体斜体。</w:t>
      </w:r>
    </w:p>
    <w:p w14:paraId="010AA12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14:paraId="0FD554D9" w14:textId="77777777" w:rsidR="008F5E04" w:rsidRDefault="005D0437">
      <w:pPr>
        <w:ind w:firstLineChars="200" w:firstLine="480"/>
      </w:pPr>
      <w:r>
        <w:rPr>
          <w:rFonts w:hint="eastAsia"/>
        </w:rPr>
        <w:t>正体外文字母用于表示名称及与其有关的代号，主要用于下列场合：</w:t>
      </w:r>
    </w:p>
    <w:p w14:paraId="0624D018" w14:textId="77777777" w:rsidR="008F5E04" w:rsidRDefault="005D0437">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14:paraId="4D4FDDBB" w14:textId="77777777" w:rsidR="008F5E04" w:rsidRDefault="005D0437">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14:paraId="0BFA2930" w14:textId="77777777" w:rsidR="008F5E04" w:rsidRDefault="005D0437">
      <w:pPr>
        <w:ind w:firstLineChars="200" w:firstLine="480"/>
      </w:pPr>
      <w:r>
        <w:rPr>
          <w:rFonts w:ascii="宋体" w:hAnsi="宋体" w:hint="eastAsia"/>
        </w:rPr>
        <w:t xml:space="preserve">③ </w:t>
      </w:r>
      <w:r>
        <w:rPr>
          <w:rFonts w:hint="eastAsia"/>
        </w:rPr>
        <w:t>法定计量单位、词头和量纲符号。</w:t>
      </w:r>
    </w:p>
    <w:p w14:paraId="170AD4EE" w14:textId="77777777" w:rsidR="008F5E04" w:rsidRDefault="005D0437">
      <w:pPr>
        <w:ind w:firstLineChars="200" w:firstLine="480"/>
      </w:pPr>
      <w:r>
        <w:rPr>
          <w:rFonts w:ascii="宋体" w:hAnsi="宋体" w:hint="eastAsia"/>
        </w:rPr>
        <w:t xml:space="preserve">④ </w:t>
      </w:r>
      <w:r>
        <w:rPr>
          <w:rFonts w:hint="eastAsia"/>
        </w:rPr>
        <w:t>数学符号。</w:t>
      </w:r>
    </w:p>
    <w:p w14:paraId="159774AC" w14:textId="77777777" w:rsidR="008F5E04" w:rsidRDefault="005D0437">
      <w:pPr>
        <w:ind w:firstLineChars="200" w:firstLine="480"/>
      </w:pPr>
      <w:r>
        <w:rPr>
          <w:rFonts w:ascii="宋体" w:hAnsi="宋体" w:hint="eastAsia"/>
        </w:rPr>
        <w:t xml:space="preserve">⑤ </w:t>
      </w:r>
      <w:r>
        <w:rPr>
          <w:rFonts w:hint="eastAsia"/>
        </w:rPr>
        <w:t>化学元素符号。</w:t>
      </w:r>
    </w:p>
    <w:p w14:paraId="6E63A586" w14:textId="77777777" w:rsidR="008F5E04" w:rsidRDefault="005D0437">
      <w:pPr>
        <w:ind w:firstLineChars="200" w:firstLine="480"/>
      </w:pPr>
      <w:r>
        <w:rPr>
          <w:rFonts w:ascii="宋体" w:hAnsi="宋体" w:hint="eastAsia"/>
        </w:rPr>
        <w:t xml:space="preserve">⑥ </w:t>
      </w:r>
      <w:r>
        <w:rPr>
          <w:rFonts w:hint="eastAsia"/>
        </w:rPr>
        <w:t>机具、仪器、设备和产品等的型号、代号及材料牌号。</w:t>
      </w:r>
    </w:p>
    <w:p w14:paraId="7FD20AF9" w14:textId="77777777" w:rsidR="008F5E04" w:rsidRDefault="005D0437">
      <w:pPr>
        <w:ind w:firstLineChars="200" w:firstLine="480"/>
      </w:pPr>
      <w:r>
        <w:rPr>
          <w:rFonts w:ascii="宋体" w:hAnsi="宋体" w:hint="eastAsia"/>
        </w:rPr>
        <w:t xml:space="preserve">⑦ </w:t>
      </w:r>
      <w:r>
        <w:rPr>
          <w:rFonts w:hint="eastAsia"/>
        </w:rPr>
        <w:t>硬度符号。</w:t>
      </w:r>
    </w:p>
    <w:p w14:paraId="37FBF80E" w14:textId="77777777" w:rsidR="008F5E04" w:rsidRDefault="005D0437">
      <w:pPr>
        <w:ind w:firstLineChars="200" w:firstLine="480"/>
      </w:pPr>
      <w:r>
        <w:rPr>
          <w:rFonts w:ascii="宋体" w:hAnsi="宋体" w:hint="eastAsia"/>
        </w:rPr>
        <w:t xml:space="preserve">⑧ </w:t>
      </w:r>
      <w:r>
        <w:rPr>
          <w:rFonts w:hint="eastAsia"/>
        </w:rPr>
        <w:t>不表示量的外文缩写字。</w:t>
      </w:r>
    </w:p>
    <w:p w14:paraId="586805D4" w14:textId="77777777" w:rsidR="008F5E04" w:rsidRDefault="005D0437">
      <w:pPr>
        <w:ind w:firstLineChars="200" w:firstLine="480"/>
      </w:pPr>
      <w:r>
        <w:rPr>
          <w:rFonts w:ascii="宋体" w:hAnsi="宋体" w:hint="eastAsia"/>
        </w:rPr>
        <w:lastRenderedPageBreak/>
        <w:t xml:space="preserve">⑨ </w:t>
      </w:r>
      <w:r>
        <w:rPr>
          <w:rFonts w:hint="eastAsia"/>
        </w:rPr>
        <w:t>表示序号的拉丁字母。</w:t>
      </w:r>
    </w:p>
    <w:p w14:paraId="29B48091" w14:textId="77777777" w:rsidR="008F5E04" w:rsidRDefault="005D0437">
      <w:pPr>
        <w:ind w:firstLineChars="200" w:firstLine="480"/>
      </w:pPr>
      <w:r>
        <w:rPr>
          <w:rFonts w:ascii="宋体" w:hAnsi="宋体" w:hint="eastAsia"/>
        </w:rPr>
        <w:t xml:space="preserve">⑩ </w:t>
      </w:r>
      <w:r>
        <w:rPr>
          <w:rFonts w:hint="eastAsia"/>
        </w:rPr>
        <w:t>量符号中为区别其它量而加的具有特定含义的非量符号下角标。</w:t>
      </w:r>
    </w:p>
    <w:p w14:paraId="0CB4F965" w14:textId="77777777" w:rsidR="008F5E04" w:rsidRDefault="005D0437">
      <w:pPr>
        <w:pStyle w:val="3"/>
        <w:spacing w:before="120"/>
      </w:pPr>
      <w:bookmarkStart w:id="42" w:name="_Toc216894829"/>
      <w:bookmarkStart w:id="43" w:name="_Toc527969365"/>
      <w:r>
        <w:rPr>
          <w:rFonts w:hint="eastAsia"/>
        </w:rPr>
        <w:t>2.6.4  量和单位</w:t>
      </w:r>
      <w:bookmarkEnd w:id="42"/>
      <w:bookmarkEnd w:id="43"/>
    </w:p>
    <w:p w14:paraId="15D04C72" w14:textId="77777777" w:rsidR="008F5E04" w:rsidRDefault="005D0437">
      <w:pPr>
        <w:ind w:firstLineChars="200" w:firstLine="480"/>
      </w:pPr>
      <w:r>
        <w:rPr>
          <w:rFonts w:hint="eastAsia"/>
        </w:rPr>
        <w:t>文中涉及的量和单位一律采用新的国家标准</w:t>
      </w:r>
      <w:r>
        <w:rPr>
          <w:rFonts w:hint="eastAsia"/>
        </w:rPr>
        <w:t>GB3100~3102-93</w:t>
      </w:r>
      <w:r>
        <w:rPr>
          <w:rFonts w:hint="eastAsia"/>
        </w:rPr>
        <w:t>《量和单位》。</w:t>
      </w:r>
    </w:p>
    <w:p w14:paraId="73116017" w14:textId="77777777" w:rsidR="008F5E04" w:rsidRDefault="005D0437">
      <w:pPr>
        <w:pStyle w:val="3"/>
        <w:spacing w:before="120"/>
      </w:pPr>
      <w:bookmarkStart w:id="44" w:name="_Toc216894830"/>
      <w:bookmarkStart w:id="45" w:name="_Toc527969366"/>
      <w:r>
        <w:rPr>
          <w:rFonts w:hint="eastAsia"/>
        </w:rPr>
        <w:t>2.6.5  标点符号</w:t>
      </w:r>
      <w:bookmarkEnd w:id="44"/>
      <w:bookmarkEnd w:id="45"/>
    </w:p>
    <w:p w14:paraId="7CA058C6" w14:textId="77777777" w:rsidR="008F5E04" w:rsidRDefault="005D0437">
      <w:pPr>
        <w:ind w:firstLineChars="200" w:firstLine="480"/>
      </w:pPr>
      <w:r>
        <w:rPr>
          <w:rFonts w:hint="eastAsia"/>
        </w:rPr>
        <w:t>标点符号的使用必须符合新的国家标准</w:t>
      </w:r>
      <w:r>
        <w:rPr>
          <w:rFonts w:hint="eastAsia"/>
        </w:rPr>
        <w:t>GB/T15834-1995</w:t>
      </w:r>
      <w:r>
        <w:rPr>
          <w:rFonts w:hint="eastAsia"/>
        </w:rPr>
        <w:t>《标点符号用法》</w:t>
      </w:r>
    </w:p>
    <w:p w14:paraId="2E7A9F0A" w14:textId="77777777" w:rsidR="008F5E04" w:rsidRDefault="008F5E04"/>
    <w:p w14:paraId="313406E5" w14:textId="77777777" w:rsidR="008F5E04" w:rsidRDefault="005D0437">
      <w:pPr>
        <w:pStyle w:val="1"/>
      </w:pPr>
      <w:r>
        <w:br w:type="page"/>
      </w:r>
      <w:bookmarkStart w:id="46" w:name="_Toc527969367"/>
      <w:r>
        <w:rPr>
          <w:rFonts w:hint="eastAsia"/>
        </w:rPr>
        <w:lastRenderedPageBreak/>
        <w:t>3 打印说明</w:t>
      </w:r>
      <w:bookmarkEnd w:id="46"/>
    </w:p>
    <w:p w14:paraId="33F944E0" w14:textId="77777777" w:rsidR="008F5E04" w:rsidRDefault="005D0437">
      <w:pPr>
        <w:pStyle w:val="2"/>
        <w:spacing w:before="120"/>
      </w:pPr>
      <w:bookmarkStart w:id="47" w:name="_Toc216894832"/>
      <w:bookmarkStart w:id="48" w:name="_Toc527969368"/>
      <w:r>
        <w:rPr>
          <w:rFonts w:hint="eastAsia"/>
        </w:rPr>
        <w:t>3.1  封</w:t>
      </w:r>
      <w:bookmarkEnd w:id="47"/>
      <w:r>
        <w:rPr>
          <w:rFonts w:hint="eastAsia"/>
        </w:rPr>
        <w:t>面</w:t>
      </w:r>
      <w:bookmarkEnd w:id="48"/>
    </w:p>
    <w:p w14:paraId="7CD41C5D" w14:textId="77777777" w:rsidR="008F5E04" w:rsidRDefault="005D0437">
      <w:pPr>
        <w:ind w:firstLineChars="200" w:firstLine="480"/>
      </w:pPr>
      <w:r>
        <w:rPr>
          <w:rFonts w:hint="eastAsia"/>
        </w:rPr>
        <w:t>按照首页格式制作封面。</w:t>
      </w:r>
    </w:p>
    <w:p w14:paraId="70511790" w14:textId="77777777" w:rsidR="008F5E04" w:rsidRDefault="005D0437">
      <w:pPr>
        <w:pStyle w:val="2"/>
        <w:spacing w:before="120"/>
      </w:pPr>
      <w:bookmarkStart w:id="49" w:name="_Toc527969369"/>
      <w:r>
        <w:rPr>
          <w:rFonts w:hint="eastAsia"/>
        </w:rPr>
        <w:t>3.2  原创性声明</w:t>
      </w:r>
      <w:bookmarkEnd w:id="49"/>
    </w:p>
    <w:p w14:paraId="7201F236" w14:textId="77777777" w:rsidR="008F5E04" w:rsidRDefault="005D0437">
      <w:pPr>
        <w:ind w:firstLineChars="200" w:firstLine="480"/>
      </w:pPr>
      <w:r>
        <w:rPr>
          <w:rFonts w:hint="eastAsia"/>
        </w:rPr>
        <w:t>单面打印。</w:t>
      </w:r>
    </w:p>
    <w:p w14:paraId="4FB5E80B" w14:textId="77777777" w:rsidR="008F5E04" w:rsidRDefault="005D0437">
      <w:pPr>
        <w:pStyle w:val="2"/>
        <w:spacing w:before="120"/>
      </w:pPr>
      <w:bookmarkStart w:id="50" w:name="_Toc527969370"/>
      <w:r>
        <w:rPr>
          <w:rFonts w:hint="eastAsia"/>
        </w:rPr>
        <w:t>3.3  关于使用授权的声明</w:t>
      </w:r>
      <w:bookmarkEnd w:id="50"/>
    </w:p>
    <w:p w14:paraId="1093D387" w14:textId="77777777" w:rsidR="008F5E04" w:rsidRDefault="005D0437">
      <w:pPr>
        <w:ind w:firstLineChars="200" w:firstLine="480"/>
      </w:pPr>
      <w:r>
        <w:rPr>
          <w:rFonts w:hint="eastAsia"/>
        </w:rPr>
        <w:t>单面打印。</w:t>
      </w:r>
    </w:p>
    <w:p w14:paraId="12269A3E" w14:textId="77777777" w:rsidR="008F5E04" w:rsidRDefault="005D0437">
      <w:pPr>
        <w:pStyle w:val="2"/>
        <w:spacing w:before="120"/>
      </w:pPr>
      <w:bookmarkStart w:id="51" w:name="_Toc216894836"/>
      <w:bookmarkStart w:id="52" w:name="_Toc527969371"/>
      <w:r>
        <w:rPr>
          <w:rFonts w:hint="eastAsia"/>
        </w:rPr>
        <w:t>3.4  中英文摘要</w:t>
      </w:r>
      <w:bookmarkEnd w:id="51"/>
      <w:bookmarkEnd w:id="52"/>
    </w:p>
    <w:p w14:paraId="6DF7F8D7" w14:textId="77777777" w:rsidR="008F5E04" w:rsidRDefault="005D0437">
      <w:pPr>
        <w:ind w:firstLineChars="200" w:firstLine="480"/>
      </w:pPr>
      <w:r>
        <w:rPr>
          <w:rFonts w:hint="eastAsia"/>
        </w:rPr>
        <w:t>单面打印。</w:t>
      </w:r>
    </w:p>
    <w:p w14:paraId="5D123269" w14:textId="77777777" w:rsidR="008F5E04" w:rsidRDefault="005D0437">
      <w:pPr>
        <w:pStyle w:val="2"/>
        <w:spacing w:before="120"/>
      </w:pPr>
      <w:bookmarkStart w:id="53" w:name="_Toc216894839"/>
      <w:bookmarkStart w:id="54" w:name="_Toc527969372"/>
      <w:r>
        <w:rPr>
          <w:rFonts w:hint="eastAsia"/>
        </w:rPr>
        <w:t>3.5  目录</w:t>
      </w:r>
      <w:bookmarkEnd w:id="53"/>
      <w:bookmarkEnd w:id="54"/>
    </w:p>
    <w:p w14:paraId="1E24CBF9" w14:textId="77777777" w:rsidR="008F5E04" w:rsidRDefault="005D0437">
      <w:pPr>
        <w:ind w:firstLineChars="200" w:firstLine="480"/>
      </w:pPr>
      <w:r>
        <w:rPr>
          <w:rFonts w:hint="eastAsia"/>
          <w:highlight w:val="yellow"/>
        </w:rPr>
        <w:t>双面打印。</w:t>
      </w:r>
    </w:p>
    <w:p w14:paraId="04B1E388" w14:textId="77777777" w:rsidR="008F5E04" w:rsidRDefault="005D0437">
      <w:pPr>
        <w:pStyle w:val="2"/>
        <w:spacing w:before="120"/>
      </w:pPr>
      <w:bookmarkStart w:id="55" w:name="_Toc216894840"/>
      <w:bookmarkStart w:id="56" w:name="_Toc527969373"/>
      <w:r>
        <w:rPr>
          <w:rFonts w:hint="eastAsia"/>
        </w:rPr>
        <w:t>3.6  正文</w:t>
      </w:r>
      <w:bookmarkEnd w:id="55"/>
      <w:bookmarkEnd w:id="56"/>
    </w:p>
    <w:p w14:paraId="3772843D" w14:textId="77777777" w:rsidR="008F5E04" w:rsidRDefault="005D0437">
      <w:pPr>
        <w:ind w:firstLineChars="200" w:firstLine="480"/>
      </w:pPr>
      <w:r>
        <w:rPr>
          <w:rFonts w:hint="eastAsia"/>
        </w:rPr>
        <w:t>正文从引言开始到致谢结束，</w:t>
      </w:r>
      <w:r>
        <w:rPr>
          <w:rFonts w:hint="eastAsia"/>
          <w:highlight w:val="yellow"/>
        </w:rPr>
        <w:t>双面打印</w:t>
      </w:r>
      <w:r>
        <w:rPr>
          <w:rFonts w:hint="eastAsia"/>
        </w:rPr>
        <w:t>。</w:t>
      </w:r>
    </w:p>
    <w:p w14:paraId="3F47FBF7" w14:textId="77777777" w:rsidR="008F5E04" w:rsidRDefault="008F5E04">
      <w:pPr>
        <w:ind w:firstLineChars="200" w:firstLine="480"/>
      </w:pPr>
    </w:p>
    <w:p w14:paraId="479A0A79" w14:textId="77777777" w:rsidR="008F5E04" w:rsidRDefault="008F5E04"/>
    <w:p w14:paraId="7B909254" w14:textId="77777777" w:rsidR="008F5E04" w:rsidRDefault="005D0437">
      <w:pPr>
        <w:pStyle w:val="1"/>
      </w:pPr>
      <w:r>
        <w:br w:type="page"/>
      </w:r>
      <w:bookmarkStart w:id="57" w:name="_Toc527969374"/>
      <w:r>
        <w:rPr>
          <w:rFonts w:hint="eastAsia"/>
        </w:rPr>
        <w:lastRenderedPageBreak/>
        <w:t>4  论文装订注意事项</w:t>
      </w:r>
      <w:bookmarkEnd w:id="57"/>
    </w:p>
    <w:p w14:paraId="744AA091" w14:textId="77777777" w:rsidR="008F5E04" w:rsidRDefault="005D0437">
      <w:pPr>
        <w:pStyle w:val="2"/>
        <w:spacing w:before="120"/>
      </w:pPr>
      <w:bookmarkStart w:id="58" w:name="_Toc527969375"/>
      <w:r>
        <w:rPr>
          <w:rFonts w:hint="eastAsia"/>
        </w:rPr>
        <w:t>4.1  设计说明书（论文）</w:t>
      </w:r>
      <w:bookmarkEnd w:id="58"/>
    </w:p>
    <w:p w14:paraId="6DFEC4D9" w14:textId="77777777" w:rsidR="008F5E04" w:rsidRDefault="005D0437">
      <w:pPr>
        <w:ind w:firstLineChars="209" w:firstLine="502"/>
      </w:pPr>
      <w:r>
        <w:rPr>
          <w:rFonts w:hint="eastAsia"/>
        </w:rPr>
        <w:t>毕业设计说明书（论文）应独立装订成册，内容包括：</w:t>
      </w:r>
    </w:p>
    <w:p w14:paraId="61D2A181" w14:textId="77777777" w:rsidR="008F5E04" w:rsidRDefault="005D0437">
      <w:pPr>
        <w:ind w:firstLineChars="209" w:firstLine="502"/>
      </w:pPr>
      <w:r>
        <w:rPr>
          <w:rFonts w:hint="eastAsia"/>
        </w:rPr>
        <w:t>封面（题目、学生姓名、指导教师、评阅人等）；</w:t>
      </w:r>
    </w:p>
    <w:p w14:paraId="688AC89F" w14:textId="77777777" w:rsidR="008F5E04" w:rsidRDefault="005D0437">
      <w:pPr>
        <w:ind w:firstLineChars="209" w:firstLine="502"/>
      </w:pPr>
      <w:r>
        <w:rPr>
          <w:rFonts w:hint="eastAsia"/>
        </w:rPr>
        <w:t>原创性声明；</w:t>
      </w:r>
    </w:p>
    <w:p w14:paraId="2F3F7825" w14:textId="77777777" w:rsidR="008F5E04" w:rsidRDefault="005D0437">
      <w:pPr>
        <w:ind w:firstLineChars="209" w:firstLine="502"/>
      </w:pPr>
      <w:r>
        <w:rPr>
          <w:rFonts w:hint="eastAsia"/>
        </w:rPr>
        <w:t>关于使用授权的声明；</w:t>
      </w:r>
    </w:p>
    <w:p w14:paraId="30F0EB00" w14:textId="77777777" w:rsidR="008F5E04" w:rsidRDefault="005D0437">
      <w:pPr>
        <w:ind w:firstLineChars="209" w:firstLine="502"/>
      </w:pPr>
      <w:r>
        <w:rPr>
          <w:rFonts w:hint="eastAsia"/>
        </w:rPr>
        <w:t>中、英文内容摘要；</w:t>
      </w:r>
    </w:p>
    <w:p w14:paraId="25742463" w14:textId="77777777" w:rsidR="008F5E04" w:rsidRDefault="005D0437">
      <w:pPr>
        <w:ind w:firstLineChars="209" w:firstLine="502"/>
      </w:pPr>
      <w:r>
        <w:rPr>
          <w:rFonts w:hint="eastAsia"/>
        </w:rPr>
        <w:t>正文目录（含页码）；</w:t>
      </w:r>
    </w:p>
    <w:p w14:paraId="73A4A515" w14:textId="77777777" w:rsidR="008F5E04" w:rsidRDefault="005D0437">
      <w:pPr>
        <w:ind w:firstLineChars="209" w:firstLine="502"/>
      </w:pPr>
      <w:r>
        <w:rPr>
          <w:rFonts w:hint="eastAsia"/>
        </w:rPr>
        <w:t>引言；</w:t>
      </w:r>
    </w:p>
    <w:p w14:paraId="0E5DFC89" w14:textId="77777777" w:rsidR="008F5E04" w:rsidRDefault="005D0437">
      <w:pPr>
        <w:ind w:firstLineChars="209" w:firstLine="502"/>
      </w:pPr>
      <w:r>
        <w:rPr>
          <w:rFonts w:hint="eastAsia"/>
        </w:rPr>
        <w:t>正文（计算说明书、研究内容、技术经济分析、结论等）；</w:t>
      </w:r>
    </w:p>
    <w:p w14:paraId="46ADC872" w14:textId="77777777" w:rsidR="008F5E04" w:rsidRDefault="005D0437">
      <w:pPr>
        <w:ind w:firstLineChars="209" w:firstLine="502"/>
      </w:pPr>
      <w:r>
        <w:rPr>
          <w:rFonts w:hint="eastAsia"/>
        </w:rPr>
        <w:t>参考文献；</w:t>
      </w:r>
    </w:p>
    <w:p w14:paraId="13EF8B7E" w14:textId="77777777" w:rsidR="008F5E04" w:rsidRDefault="005D0437">
      <w:pPr>
        <w:ind w:firstLineChars="209" w:firstLine="502"/>
      </w:pPr>
      <w:r>
        <w:rPr>
          <w:rFonts w:hint="eastAsia"/>
        </w:rPr>
        <w:t>附录（图纸及调研报告等）；</w:t>
      </w:r>
    </w:p>
    <w:p w14:paraId="67C71E96" w14:textId="77777777" w:rsidR="008F5E04" w:rsidRDefault="005D0437">
      <w:pPr>
        <w:ind w:firstLineChars="209" w:firstLine="502"/>
      </w:pPr>
      <w:r>
        <w:rPr>
          <w:rFonts w:hint="eastAsia"/>
        </w:rPr>
        <w:t>修改记录；</w:t>
      </w:r>
    </w:p>
    <w:p w14:paraId="5CED5B13" w14:textId="77777777" w:rsidR="008F5E04" w:rsidRDefault="005D0437">
      <w:pPr>
        <w:ind w:firstLineChars="209" w:firstLine="502"/>
      </w:pPr>
      <w:r>
        <w:rPr>
          <w:rFonts w:hint="eastAsia"/>
        </w:rPr>
        <w:t>致谢。</w:t>
      </w:r>
    </w:p>
    <w:p w14:paraId="18CBC80A" w14:textId="77777777" w:rsidR="008F5E04" w:rsidRDefault="005D0437">
      <w:pPr>
        <w:pStyle w:val="2"/>
        <w:spacing w:before="120"/>
      </w:pPr>
      <w:bookmarkStart w:id="59" w:name="_Toc527969376"/>
      <w:r>
        <w:rPr>
          <w:rFonts w:hint="eastAsia"/>
        </w:rPr>
        <w:t>4.2  外文翻译</w:t>
      </w:r>
      <w:bookmarkEnd w:id="59"/>
    </w:p>
    <w:p w14:paraId="5CC5DCD5" w14:textId="77777777" w:rsidR="008F5E04" w:rsidRDefault="005D0437">
      <w:pPr>
        <w:ind w:firstLineChars="200" w:firstLine="480"/>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14:paraId="2DB5AFDF" w14:textId="77777777" w:rsidR="008F5E04" w:rsidRDefault="005D0437">
      <w:pPr>
        <w:ind w:firstLineChars="200" w:firstLine="480"/>
      </w:pPr>
      <w:r>
        <w:rPr>
          <w:rFonts w:hint="eastAsia"/>
        </w:rPr>
        <w:t>译文内容必须与毕业设计（论文）内容有关，原则上是近五年出版的期刊（不可翻译有中文译文的书籍或期刊），由指导教师在下达任务书时指定。</w:t>
      </w:r>
    </w:p>
    <w:p w14:paraId="2E28C558" w14:textId="77777777" w:rsidR="008F5E04" w:rsidRDefault="005D0437">
      <w:pPr>
        <w:ind w:firstLineChars="200" w:firstLine="480"/>
      </w:pPr>
      <w:r>
        <w:rPr>
          <w:rFonts w:hint="eastAsia"/>
        </w:rPr>
        <w:t>译文应用标准</w:t>
      </w:r>
      <w:r>
        <w:rPr>
          <w:rFonts w:hint="eastAsia"/>
        </w:rPr>
        <w:t>A4</w:t>
      </w:r>
      <w:r>
        <w:rPr>
          <w:rFonts w:hint="eastAsia"/>
        </w:rPr>
        <w:t>纸双面打字成文（封面单页打印），格式与正文相同。表名和图名等均应译成中文。</w:t>
      </w:r>
    </w:p>
    <w:p w14:paraId="6D2797CF" w14:textId="77777777" w:rsidR="008F5E04" w:rsidRDefault="005D0437">
      <w:pPr>
        <w:ind w:firstLineChars="200" w:firstLine="480"/>
      </w:pPr>
      <w:r>
        <w:rPr>
          <w:rFonts w:hint="eastAsia"/>
        </w:rPr>
        <w:t>装订时原文在前，译文在后。</w:t>
      </w:r>
    </w:p>
    <w:p w14:paraId="22F7CE0C" w14:textId="77777777" w:rsidR="008F5E04" w:rsidRDefault="005D0437">
      <w:pPr>
        <w:ind w:firstLineChars="200" w:firstLine="480"/>
      </w:pPr>
      <w:r>
        <w:rPr>
          <w:rFonts w:hint="eastAsia"/>
        </w:rPr>
        <w:t>译文必须于毕业设计（论文）中期检查前完成，并交指导教师批改。</w:t>
      </w:r>
    </w:p>
    <w:p w14:paraId="17A860ED" w14:textId="77777777" w:rsidR="008F5E04" w:rsidRDefault="005D0437">
      <w:pPr>
        <w:pStyle w:val="2"/>
        <w:spacing w:before="120"/>
      </w:pPr>
      <w:bookmarkStart w:id="60" w:name="_Toc527969377"/>
      <w:r>
        <w:rPr>
          <w:rFonts w:hint="eastAsia"/>
        </w:rPr>
        <w:t>4.3  装订规范要求</w:t>
      </w:r>
      <w:bookmarkEnd w:id="60"/>
    </w:p>
    <w:p w14:paraId="319B3146" w14:textId="77777777" w:rsidR="008F5E04" w:rsidRDefault="005D0437">
      <w:pPr>
        <w:ind w:firstLineChars="200" w:firstLine="480"/>
      </w:pPr>
      <w:r>
        <w:rPr>
          <w:rFonts w:hint="eastAsia"/>
        </w:rPr>
        <w:t>毕业设计（论文）按如下顺序装订：</w:t>
      </w:r>
    </w:p>
    <w:p w14:paraId="29BE27B8" w14:textId="77777777" w:rsidR="008F5E04" w:rsidRDefault="005D0437">
      <w:pPr>
        <w:ind w:firstLineChars="200" w:firstLine="480"/>
      </w:pPr>
      <w:r>
        <w:rPr>
          <w:rFonts w:hint="eastAsia"/>
        </w:rPr>
        <w:t>用学校统一提供的封皮做封面；</w:t>
      </w:r>
    </w:p>
    <w:p w14:paraId="7F0676C9" w14:textId="77777777" w:rsidR="008F5E04" w:rsidRDefault="005D0437">
      <w:pPr>
        <w:ind w:firstLineChars="200" w:firstLine="480"/>
      </w:pPr>
      <w:r>
        <w:rPr>
          <w:rFonts w:hint="eastAsia"/>
        </w:rPr>
        <w:t>毕业设计（论文）任务书（含任务要求、过程检查记录、指导教师评语、评阅人评语、答辩委员会意见及成绩等）；</w:t>
      </w:r>
    </w:p>
    <w:p w14:paraId="3607FF05" w14:textId="77777777" w:rsidR="008F5E04" w:rsidRDefault="005D0437">
      <w:pPr>
        <w:ind w:firstLineChars="200" w:firstLine="480"/>
      </w:pPr>
      <w:r>
        <w:rPr>
          <w:rFonts w:hint="eastAsia"/>
        </w:rPr>
        <w:t>学生毕业设计（论文）全部内容（独立成册）；</w:t>
      </w:r>
    </w:p>
    <w:p w14:paraId="6BCF4259" w14:textId="77777777" w:rsidR="008F5E04" w:rsidRDefault="005D0437">
      <w:pPr>
        <w:ind w:firstLineChars="200" w:firstLine="480"/>
      </w:pPr>
      <w:r>
        <w:rPr>
          <w:rFonts w:hint="eastAsia"/>
        </w:rPr>
        <w:lastRenderedPageBreak/>
        <w:t>外文翻译原文在前、译文在后装订在一起。</w:t>
      </w:r>
    </w:p>
    <w:p w14:paraId="093140E1" w14:textId="77777777" w:rsidR="008F5E04" w:rsidRDefault="005D0437">
      <w:pPr>
        <w:ind w:firstLineChars="200" w:firstLine="480"/>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14:paraId="4192A49F" w14:textId="77777777" w:rsidR="008F5E04" w:rsidRDefault="005D0437">
      <w:pPr>
        <w:pStyle w:val="11"/>
      </w:pPr>
      <w:r>
        <w:br w:type="page"/>
      </w:r>
      <w:bookmarkStart w:id="61" w:name="_Toc216894843"/>
      <w:bookmarkStart w:id="62" w:name="_Toc527969378"/>
      <w:r>
        <w:rPr>
          <w:rFonts w:hint="eastAsia"/>
        </w:rPr>
        <w:lastRenderedPageBreak/>
        <w:t xml:space="preserve">5  </w:t>
      </w:r>
      <w:r>
        <w:rPr>
          <w:rFonts w:hint="eastAsia"/>
        </w:rPr>
        <w:t>第五章题目（黑体，小三，</w:t>
      </w:r>
      <w:r>
        <w:rPr>
          <w:rFonts w:hint="eastAsia"/>
        </w:rPr>
        <w:t>1.5</w:t>
      </w:r>
      <w:r>
        <w:rPr>
          <w:rFonts w:hint="eastAsia"/>
        </w:rPr>
        <w:t>倍行距，段后</w:t>
      </w:r>
      <w:r>
        <w:rPr>
          <w:rFonts w:hint="eastAsia"/>
        </w:rPr>
        <w:t>1</w:t>
      </w:r>
      <w:r>
        <w:rPr>
          <w:rFonts w:hint="eastAsia"/>
        </w:rPr>
        <w:t>行）</w:t>
      </w:r>
      <w:bookmarkEnd w:id="61"/>
      <w:bookmarkEnd w:id="62"/>
    </w:p>
    <w:p w14:paraId="31C23A09" w14:textId="77777777" w:rsidR="008F5E04" w:rsidRDefault="008F5E04"/>
    <w:p w14:paraId="03392FAF" w14:textId="77777777" w:rsidR="008F5E04" w:rsidRDefault="005D0437">
      <w:pPr>
        <w:pStyle w:val="2"/>
        <w:spacing w:before="120"/>
      </w:pPr>
      <w:bookmarkStart w:id="63" w:name="_Toc216894844"/>
      <w:bookmarkStart w:id="64" w:name="_Toc527969379"/>
      <w:r>
        <w:rPr>
          <w:rFonts w:hint="eastAsia"/>
        </w:rPr>
        <w:t>5.1  第一节题目（黑体，四号，1.5倍行距，段前0.5行）</w:t>
      </w:r>
      <w:bookmarkEnd w:id="63"/>
      <w:bookmarkEnd w:id="64"/>
    </w:p>
    <w:p w14:paraId="43E6F9D5" w14:textId="77777777" w:rsidR="008F5E04" w:rsidRDefault="008F5E04"/>
    <w:p w14:paraId="0F0B2F22" w14:textId="77777777" w:rsidR="008F5E04" w:rsidRDefault="005D0437">
      <w:pPr>
        <w:pStyle w:val="3"/>
        <w:spacing w:before="120"/>
      </w:pPr>
      <w:bookmarkStart w:id="65" w:name="_Toc216894845"/>
      <w:bookmarkStart w:id="66" w:name="_Toc527969380"/>
      <w:r>
        <w:rPr>
          <w:rFonts w:hint="eastAsia"/>
        </w:rPr>
        <w:t>5.1.1  第一节一级题目（黑体，小四，1.5倍行距，段前0.5行）</w:t>
      </w:r>
      <w:bookmarkEnd w:id="65"/>
      <w:bookmarkEnd w:id="66"/>
    </w:p>
    <w:p w14:paraId="3B1BF229" w14:textId="77777777" w:rsidR="008F5E04" w:rsidRDefault="008F5E04"/>
    <w:p w14:paraId="3A25DB52" w14:textId="77777777" w:rsidR="008F5E04" w:rsidRDefault="005D0437">
      <w:pPr>
        <w:pStyle w:val="2"/>
        <w:spacing w:before="120"/>
      </w:pPr>
      <w:bookmarkStart w:id="67" w:name="_Toc216894846"/>
      <w:bookmarkStart w:id="68" w:name="_Toc527969381"/>
      <w:r>
        <w:rPr>
          <w:rFonts w:hint="eastAsia"/>
        </w:rPr>
        <w:t>5.2  第二节题目</w:t>
      </w:r>
      <w:bookmarkEnd w:id="67"/>
      <w:bookmarkEnd w:id="68"/>
    </w:p>
    <w:p w14:paraId="595BBD1E" w14:textId="77777777" w:rsidR="008F5E04" w:rsidRDefault="008F5E04"/>
    <w:p w14:paraId="2F730A0E" w14:textId="77777777" w:rsidR="008F5E04" w:rsidRDefault="005D0437">
      <w:pPr>
        <w:pStyle w:val="3"/>
        <w:spacing w:before="120"/>
      </w:pPr>
      <w:bookmarkStart w:id="69" w:name="_Toc216894847"/>
      <w:bookmarkStart w:id="70" w:name="_Toc527969382"/>
      <w:r>
        <w:rPr>
          <w:rFonts w:hint="eastAsia"/>
        </w:rPr>
        <w:t>5.2.1  第二节一级题目</w:t>
      </w:r>
      <w:bookmarkEnd w:id="69"/>
      <w:bookmarkEnd w:id="70"/>
    </w:p>
    <w:p w14:paraId="6B5592F9" w14:textId="77777777" w:rsidR="008F5E04" w:rsidRDefault="008F5E04"/>
    <w:p w14:paraId="4CF45D22" w14:textId="77777777" w:rsidR="008F5E04" w:rsidRDefault="008F5E04"/>
    <w:p w14:paraId="55A5B2CC" w14:textId="77777777" w:rsidR="008F5E04" w:rsidRDefault="008F5E04"/>
    <w:p w14:paraId="50C926F5" w14:textId="77777777" w:rsidR="008F5E04" w:rsidRDefault="008F5E04"/>
    <w:p w14:paraId="4FE85F97" w14:textId="77777777" w:rsidR="008F5E04" w:rsidRDefault="008F5E04"/>
    <w:p w14:paraId="20A814D9" w14:textId="77777777" w:rsidR="008F5E04" w:rsidRDefault="005D0437">
      <w:pPr>
        <w:pStyle w:val="1"/>
        <w:jc w:val="center"/>
      </w:pPr>
      <w:r>
        <w:br w:type="page"/>
      </w:r>
      <w:bookmarkStart w:id="71" w:name="_Toc527969383"/>
      <w:r>
        <w:rPr>
          <w:rFonts w:hint="eastAsia"/>
        </w:rPr>
        <w:lastRenderedPageBreak/>
        <w:t>结    论（设计类为设计总结）</w:t>
      </w:r>
      <w:bookmarkEnd w:id="71"/>
    </w:p>
    <w:p w14:paraId="6B349F5F" w14:textId="77777777" w:rsidR="008F5E04" w:rsidRDefault="005D0437">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5CD2F7D8" w14:textId="77777777" w:rsidR="008F5E04" w:rsidRDefault="005D0437">
      <w:pPr>
        <w:ind w:firstLineChars="200" w:firstLine="480"/>
      </w:pPr>
      <w:r>
        <w:rPr>
          <w:rFonts w:hint="eastAsia"/>
        </w:rPr>
        <w:t>书写格式说明：</w:t>
      </w:r>
    </w:p>
    <w:p w14:paraId="247B0EE2" w14:textId="77777777" w:rsidR="008F5E04" w:rsidRDefault="005D0437">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FF6BFC8" w14:textId="77777777" w:rsidR="008F5E04" w:rsidRDefault="005D0437">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582820AA" w14:textId="77777777" w:rsidR="008F5E04" w:rsidRDefault="008F5E04">
      <w:pPr>
        <w:ind w:firstLineChars="200" w:firstLine="480"/>
      </w:pPr>
    </w:p>
    <w:p w14:paraId="1679FEC4" w14:textId="77777777" w:rsidR="008F5E04" w:rsidRDefault="008F5E04"/>
    <w:p w14:paraId="612F52FC" w14:textId="77777777" w:rsidR="008F5E04" w:rsidRDefault="008F5E04"/>
    <w:p w14:paraId="6F8F66B5" w14:textId="77777777" w:rsidR="008F5E04" w:rsidRDefault="005D0437">
      <w:pPr>
        <w:pStyle w:val="12"/>
      </w:pPr>
      <w:r>
        <w:br w:type="page"/>
      </w:r>
      <w:bookmarkStart w:id="72" w:name="_Toc216894849"/>
      <w:bookmarkStart w:id="73" w:name="_Toc527969384"/>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74" w:name="参考文献范例"/>
      <w:bookmarkEnd w:id="72"/>
      <w:bookmarkEnd w:id="73"/>
      <w:bookmarkEnd w:id="74"/>
    </w:p>
    <w:p w14:paraId="6B6433CC" w14:textId="77777777" w:rsidR="008F5E04" w:rsidRDefault="005D0437">
      <w:pPr>
        <w:pStyle w:val="a8"/>
        <w:ind w:left="900" w:hanging="420"/>
      </w:pPr>
      <w:r>
        <w:rPr>
          <w:rFonts w:hint="eastAsia"/>
        </w:rPr>
        <w:t>标题“参考文献”不可省略，选用模板中的样式所定义的“参考文献”；或者手动设置成字体：黑体，居中，字号：小三，1.5倍行距，段后1行，段前为0行。</w:t>
      </w:r>
    </w:p>
    <w:p w14:paraId="7E2417A9" w14:textId="77777777" w:rsidR="008F5E04" w:rsidRDefault="005D0437">
      <w:pPr>
        <w:pStyle w:val="a8"/>
        <w:ind w:left="900" w:hanging="420"/>
      </w:pPr>
      <w:r>
        <w:rPr>
          <w:rFonts w:hint="eastAsia"/>
        </w:rPr>
        <w:t>参考文献内容设置成字体：宋体，字号：五号，多倍行距1.25，段前、段后均为0行，取消网格对齐选项。</w:t>
      </w:r>
    </w:p>
    <w:p w14:paraId="49ACA6A7" w14:textId="77777777" w:rsidR="008F5E04" w:rsidRDefault="005D0437">
      <w:pPr>
        <w:pStyle w:val="a8"/>
        <w:ind w:left="900" w:hanging="420"/>
      </w:pPr>
      <w:r>
        <w:rPr>
          <w:rFonts w:hint="eastAsia"/>
        </w:rPr>
        <w:t>参考文献的著录，按论文中引用顺序排列。</w:t>
      </w:r>
    </w:p>
    <w:p w14:paraId="7F824309" w14:textId="77777777" w:rsidR="008F5E04" w:rsidRDefault="005D0437">
      <w:pPr>
        <w:pStyle w:val="a8"/>
        <w:ind w:left="900" w:hanging="420"/>
      </w:pPr>
      <w:r>
        <w:rPr>
          <w:rFonts w:hint="eastAsia"/>
        </w:rPr>
        <w:t>参考文献数量不少于10篇，其中期刊不少于5篇，并且包含一定数量的外文期刊。</w:t>
      </w:r>
    </w:p>
    <w:p w14:paraId="43529F77" w14:textId="77777777" w:rsidR="008F5E04" w:rsidRDefault="005D0437">
      <w:pPr>
        <w:pStyle w:val="a8"/>
        <w:ind w:left="900" w:hanging="420"/>
      </w:pPr>
      <w:r>
        <w:rPr>
          <w:rFonts w:hint="eastAsia"/>
        </w:rPr>
        <w:t>文献类型标志参考国家标准</w:t>
      </w:r>
      <w:r>
        <w:t xml:space="preserve"> GB/T 7714－2005</w:t>
      </w:r>
      <w:r>
        <w:rPr>
          <w:rFonts w:hint="eastAsia"/>
        </w:rPr>
        <w:t>，如下表：</w:t>
      </w:r>
    </w:p>
    <w:p w14:paraId="53BC60FC" w14:textId="77777777" w:rsidR="008F5E04" w:rsidRDefault="008F5E04">
      <w:pPr>
        <w:pStyle w:val="a8"/>
        <w:ind w:left="900" w:hanging="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8F5E04" w14:paraId="1ED817CC" w14:textId="77777777">
        <w:trPr>
          <w:trHeight w:val="375"/>
          <w:jc w:val="center"/>
        </w:trPr>
        <w:tc>
          <w:tcPr>
            <w:tcW w:w="1396" w:type="dxa"/>
            <w:tcBorders>
              <w:bottom w:val="single" w:sz="4" w:space="0" w:color="auto"/>
              <w:right w:val="nil"/>
            </w:tcBorders>
            <w:vAlign w:val="center"/>
          </w:tcPr>
          <w:p w14:paraId="7CE18BB2" w14:textId="77777777" w:rsidR="008F5E04" w:rsidRDefault="005D0437">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14:paraId="73B917EF" w14:textId="77777777" w:rsidR="008F5E04" w:rsidRDefault="005D0437">
            <w:pPr>
              <w:ind w:leftChars="-1" w:left="-2"/>
              <w:jc w:val="center"/>
              <w:rPr>
                <w:sz w:val="21"/>
                <w:szCs w:val="21"/>
              </w:rPr>
            </w:pPr>
            <w:r>
              <w:rPr>
                <w:rFonts w:hint="eastAsia"/>
                <w:sz w:val="21"/>
                <w:szCs w:val="21"/>
              </w:rPr>
              <w:t>标志代码</w:t>
            </w:r>
          </w:p>
        </w:tc>
      </w:tr>
      <w:tr w:rsidR="008F5E04" w14:paraId="645A62E1" w14:textId="77777777">
        <w:trPr>
          <w:trHeight w:val="375"/>
          <w:jc w:val="center"/>
        </w:trPr>
        <w:tc>
          <w:tcPr>
            <w:tcW w:w="1396" w:type="dxa"/>
            <w:tcBorders>
              <w:bottom w:val="nil"/>
              <w:right w:val="nil"/>
            </w:tcBorders>
            <w:vAlign w:val="center"/>
          </w:tcPr>
          <w:p w14:paraId="6315BD35" w14:textId="77777777" w:rsidR="008F5E04" w:rsidRDefault="005D0437">
            <w:pPr>
              <w:spacing w:line="240" w:lineRule="auto"/>
              <w:jc w:val="center"/>
              <w:rPr>
                <w:sz w:val="21"/>
                <w:szCs w:val="21"/>
              </w:rPr>
            </w:pPr>
            <w:r>
              <w:rPr>
                <w:rFonts w:hint="eastAsia"/>
                <w:sz w:val="21"/>
                <w:szCs w:val="21"/>
              </w:rPr>
              <w:t>普通图书</w:t>
            </w:r>
          </w:p>
        </w:tc>
        <w:tc>
          <w:tcPr>
            <w:tcW w:w="5596" w:type="dxa"/>
            <w:tcBorders>
              <w:left w:val="nil"/>
              <w:bottom w:val="nil"/>
            </w:tcBorders>
            <w:vAlign w:val="center"/>
          </w:tcPr>
          <w:p w14:paraId="54087AC3" w14:textId="77777777" w:rsidR="008F5E04" w:rsidRDefault="005D0437">
            <w:pPr>
              <w:spacing w:line="240" w:lineRule="auto"/>
              <w:jc w:val="center"/>
              <w:rPr>
                <w:sz w:val="21"/>
                <w:szCs w:val="21"/>
              </w:rPr>
            </w:pPr>
            <w:r>
              <w:rPr>
                <w:rFonts w:hint="eastAsia"/>
                <w:sz w:val="21"/>
                <w:szCs w:val="21"/>
              </w:rPr>
              <w:t>M</w:t>
            </w:r>
          </w:p>
        </w:tc>
      </w:tr>
      <w:tr w:rsidR="008F5E04" w14:paraId="3EDB9E35" w14:textId="77777777">
        <w:trPr>
          <w:trHeight w:val="375"/>
          <w:jc w:val="center"/>
        </w:trPr>
        <w:tc>
          <w:tcPr>
            <w:tcW w:w="1396" w:type="dxa"/>
            <w:tcBorders>
              <w:top w:val="nil"/>
              <w:bottom w:val="nil"/>
              <w:right w:val="nil"/>
            </w:tcBorders>
            <w:vAlign w:val="center"/>
          </w:tcPr>
          <w:p w14:paraId="7A903BFC" w14:textId="77777777" w:rsidR="008F5E04" w:rsidRDefault="005D0437">
            <w:pPr>
              <w:spacing w:line="240" w:lineRule="auto"/>
              <w:jc w:val="center"/>
              <w:rPr>
                <w:sz w:val="21"/>
                <w:szCs w:val="21"/>
              </w:rPr>
            </w:pPr>
            <w:r>
              <w:rPr>
                <w:rFonts w:hint="eastAsia"/>
                <w:sz w:val="21"/>
                <w:szCs w:val="21"/>
              </w:rPr>
              <w:t>会议录</w:t>
            </w:r>
          </w:p>
        </w:tc>
        <w:tc>
          <w:tcPr>
            <w:tcW w:w="5596" w:type="dxa"/>
            <w:tcBorders>
              <w:top w:val="nil"/>
              <w:left w:val="nil"/>
              <w:bottom w:val="nil"/>
            </w:tcBorders>
            <w:vAlign w:val="center"/>
          </w:tcPr>
          <w:p w14:paraId="0A5A221E" w14:textId="77777777" w:rsidR="008F5E04" w:rsidRDefault="005D0437">
            <w:pPr>
              <w:spacing w:line="240" w:lineRule="auto"/>
              <w:jc w:val="center"/>
              <w:rPr>
                <w:sz w:val="21"/>
                <w:szCs w:val="21"/>
              </w:rPr>
            </w:pPr>
            <w:r>
              <w:rPr>
                <w:rFonts w:hint="eastAsia"/>
                <w:sz w:val="21"/>
                <w:szCs w:val="21"/>
              </w:rPr>
              <w:t>C</w:t>
            </w:r>
          </w:p>
        </w:tc>
      </w:tr>
      <w:tr w:rsidR="008F5E04" w14:paraId="5A3489BB" w14:textId="77777777">
        <w:trPr>
          <w:trHeight w:val="375"/>
          <w:jc w:val="center"/>
        </w:trPr>
        <w:tc>
          <w:tcPr>
            <w:tcW w:w="1396" w:type="dxa"/>
            <w:tcBorders>
              <w:top w:val="nil"/>
              <w:bottom w:val="nil"/>
              <w:right w:val="nil"/>
            </w:tcBorders>
            <w:vAlign w:val="center"/>
          </w:tcPr>
          <w:p w14:paraId="0A5131C5" w14:textId="77777777" w:rsidR="008F5E04" w:rsidRDefault="005D0437">
            <w:pPr>
              <w:spacing w:line="240" w:lineRule="auto"/>
              <w:jc w:val="center"/>
              <w:rPr>
                <w:sz w:val="21"/>
                <w:szCs w:val="21"/>
              </w:rPr>
            </w:pPr>
            <w:r>
              <w:rPr>
                <w:rFonts w:hint="eastAsia"/>
                <w:sz w:val="21"/>
                <w:szCs w:val="21"/>
              </w:rPr>
              <w:t>汇编</w:t>
            </w:r>
          </w:p>
        </w:tc>
        <w:tc>
          <w:tcPr>
            <w:tcW w:w="5596" w:type="dxa"/>
            <w:tcBorders>
              <w:top w:val="nil"/>
              <w:left w:val="nil"/>
              <w:bottom w:val="nil"/>
            </w:tcBorders>
            <w:vAlign w:val="center"/>
          </w:tcPr>
          <w:p w14:paraId="67EF1639" w14:textId="77777777" w:rsidR="008F5E04" w:rsidRDefault="005D0437">
            <w:pPr>
              <w:spacing w:line="240" w:lineRule="auto"/>
              <w:jc w:val="center"/>
              <w:rPr>
                <w:sz w:val="21"/>
                <w:szCs w:val="21"/>
              </w:rPr>
            </w:pPr>
            <w:r>
              <w:rPr>
                <w:rFonts w:hint="eastAsia"/>
                <w:sz w:val="21"/>
                <w:szCs w:val="21"/>
              </w:rPr>
              <w:t>G</w:t>
            </w:r>
          </w:p>
        </w:tc>
      </w:tr>
      <w:tr w:rsidR="008F5E04" w14:paraId="0C7C6263" w14:textId="77777777">
        <w:trPr>
          <w:trHeight w:val="375"/>
          <w:jc w:val="center"/>
        </w:trPr>
        <w:tc>
          <w:tcPr>
            <w:tcW w:w="1396" w:type="dxa"/>
            <w:tcBorders>
              <w:top w:val="nil"/>
              <w:bottom w:val="nil"/>
              <w:right w:val="nil"/>
            </w:tcBorders>
            <w:vAlign w:val="center"/>
          </w:tcPr>
          <w:p w14:paraId="2C94C2E5" w14:textId="77777777" w:rsidR="008F5E04" w:rsidRDefault="005D0437">
            <w:pPr>
              <w:spacing w:line="240" w:lineRule="auto"/>
              <w:jc w:val="center"/>
              <w:rPr>
                <w:sz w:val="21"/>
                <w:szCs w:val="21"/>
              </w:rPr>
            </w:pPr>
            <w:r>
              <w:rPr>
                <w:rFonts w:hint="eastAsia"/>
                <w:sz w:val="21"/>
                <w:szCs w:val="21"/>
              </w:rPr>
              <w:t>报纸</w:t>
            </w:r>
          </w:p>
        </w:tc>
        <w:tc>
          <w:tcPr>
            <w:tcW w:w="5596" w:type="dxa"/>
            <w:tcBorders>
              <w:top w:val="nil"/>
              <w:left w:val="nil"/>
              <w:bottom w:val="nil"/>
            </w:tcBorders>
            <w:vAlign w:val="center"/>
          </w:tcPr>
          <w:p w14:paraId="62059D9C" w14:textId="77777777" w:rsidR="008F5E04" w:rsidRDefault="005D0437">
            <w:pPr>
              <w:spacing w:line="240" w:lineRule="auto"/>
              <w:jc w:val="center"/>
              <w:rPr>
                <w:sz w:val="21"/>
                <w:szCs w:val="21"/>
              </w:rPr>
            </w:pPr>
            <w:r>
              <w:rPr>
                <w:rFonts w:hint="eastAsia"/>
                <w:sz w:val="21"/>
                <w:szCs w:val="21"/>
              </w:rPr>
              <w:t>N</w:t>
            </w:r>
          </w:p>
        </w:tc>
      </w:tr>
      <w:tr w:rsidR="008F5E04" w14:paraId="4122F8B3" w14:textId="77777777">
        <w:trPr>
          <w:trHeight w:val="375"/>
          <w:jc w:val="center"/>
        </w:trPr>
        <w:tc>
          <w:tcPr>
            <w:tcW w:w="1396" w:type="dxa"/>
            <w:tcBorders>
              <w:top w:val="nil"/>
              <w:bottom w:val="nil"/>
              <w:right w:val="nil"/>
            </w:tcBorders>
            <w:vAlign w:val="center"/>
          </w:tcPr>
          <w:p w14:paraId="1AD714FB" w14:textId="77777777" w:rsidR="008F5E04" w:rsidRDefault="005D0437">
            <w:pPr>
              <w:spacing w:line="240" w:lineRule="auto"/>
              <w:jc w:val="center"/>
              <w:rPr>
                <w:sz w:val="21"/>
                <w:szCs w:val="21"/>
              </w:rPr>
            </w:pPr>
            <w:r>
              <w:rPr>
                <w:rFonts w:hint="eastAsia"/>
                <w:sz w:val="21"/>
                <w:szCs w:val="21"/>
              </w:rPr>
              <w:t>期刊</w:t>
            </w:r>
          </w:p>
        </w:tc>
        <w:tc>
          <w:tcPr>
            <w:tcW w:w="5596" w:type="dxa"/>
            <w:tcBorders>
              <w:top w:val="nil"/>
              <w:left w:val="nil"/>
              <w:bottom w:val="nil"/>
            </w:tcBorders>
            <w:vAlign w:val="center"/>
          </w:tcPr>
          <w:p w14:paraId="484CB0AF" w14:textId="77777777" w:rsidR="008F5E04" w:rsidRDefault="005D0437">
            <w:pPr>
              <w:spacing w:line="240" w:lineRule="auto"/>
              <w:jc w:val="center"/>
              <w:rPr>
                <w:sz w:val="21"/>
                <w:szCs w:val="21"/>
              </w:rPr>
            </w:pPr>
            <w:r>
              <w:rPr>
                <w:rFonts w:hint="eastAsia"/>
                <w:sz w:val="21"/>
                <w:szCs w:val="21"/>
              </w:rPr>
              <w:t>J</w:t>
            </w:r>
          </w:p>
        </w:tc>
      </w:tr>
      <w:tr w:rsidR="008F5E04" w14:paraId="67444FD3" w14:textId="77777777">
        <w:trPr>
          <w:trHeight w:val="375"/>
          <w:jc w:val="center"/>
        </w:trPr>
        <w:tc>
          <w:tcPr>
            <w:tcW w:w="1396" w:type="dxa"/>
            <w:tcBorders>
              <w:top w:val="nil"/>
              <w:bottom w:val="nil"/>
              <w:right w:val="nil"/>
            </w:tcBorders>
            <w:vAlign w:val="center"/>
          </w:tcPr>
          <w:p w14:paraId="75ABBDAC" w14:textId="77777777" w:rsidR="008F5E04" w:rsidRDefault="005D0437">
            <w:pPr>
              <w:spacing w:line="240" w:lineRule="auto"/>
              <w:jc w:val="center"/>
              <w:rPr>
                <w:sz w:val="21"/>
                <w:szCs w:val="21"/>
              </w:rPr>
            </w:pPr>
            <w:r>
              <w:rPr>
                <w:rFonts w:hint="eastAsia"/>
                <w:sz w:val="21"/>
                <w:szCs w:val="21"/>
              </w:rPr>
              <w:t>学位论文</w:t>
            </w:r>
          </w:p>
        </w:tc>
        <w:tc>
          <w:tcPr>
            <w:tcW w:w="5596" w:type="dxa"/>
            <w:tcBorders>
              <w:top w:val="nil"/>
              <w:left w:val="nil"/>
              <w:bottom w:val="nil"/>
            </w:tcBorders>
            <w:vAlign w:val="center"/>
          </w:tcPr>
          <w:p w14:paraId="589856BC" w14:textId="77777777" w:rsidR="008F5E04" w:rsidRDefault="005D0437">
            <w:pPr>
              <w:spacing w:line="240" w:lineRule="auto"/>
              <w:jc w:val="center"/>
              <w:rPr>
                <w:sz w:val="21"/>
                <w:szCs w:val="21"/>
              </w:rPr>
            </w:pPr>
            <w:r>
              <w:rPr>
                <w:rFonts w:hint="eastAsia"/>
                <w:sz w:val="21"/>
                <w:szCs w:val="21"/>
              </w:rPr>
              <w:t>D</w:t>
            </w:r>
          </w:p>
        </w:tc>
      </w:tr>
      <w:tr w:rsidR="008F5E04" w14:paraId="7F17C7E9" w14:textId="77777777">
        <w:trPr>
          <w:trHeight w:val="375"/>
          <w:jc w:val="center"/>
        </w:trPr>
        <w:tc>
          <w:tcPr>
            <w:tcW w:w="1396" w:type="dxa"/>
            <w:tcBorders>
              <w:top w:val="nil"/>
              <w:bottom w:val="nil"/>
              <w:right w:val="nil"/>
            </w:tcBorders>
            <w:vAlign w:val="center"/>
          </w:tcPr>
          <w:p w14:paraId="42B73036" w14:textId="77777777" w:rsidR="008F5E04" w:rsidRDefault="005D0437">
            <w:pPr>
              <w:spacing w:line="240" w:lineRule="auto"/>
              <w:jc w:val="center"/>
              <w:rPr>
                <w:sz w:val="21"/>
                <w:szCs w:val="21"/>
              </w:rPr>
            </w:pPr>
            <w:r>
              <w:rPr>
                <w:rFonts w:hint="eastAsia"/>
                <w:sz w:val="21"/>
                <w:szCs w:val="21"/>
              </w:rPr>
              <w:t>报告</w:t>
            </w:r>
          </w:p>
        </w:tc>
        <w:tc>
          <w:tcPr>
            <w:tcW w:w="5596" w:type="dxa"/>
            <w:tcBorders>
              <w:top w:val="nil"/>
              <w:left w:val="nil"/>
              <w:bottom w:val="nil"/>
            </w:tcBorders>
            <w:vAlign w:val="center"/>
          </w:tcPr>
          <w:p w14:paraId="08C16A4D" w14:textId="77777777" w:rsidR="008F5E04" w:rsidRDefault="005D0437">
            <w:pPr>
              <w:spacing w:line="240" w:lineRule="auto"/>
              <w:jc w:val="center"/>
              <w:rPr>
                <w:sz w:val="21"/>
                <w:szCs w:val="21"/>
              </w:rPr>
            </w:pPr>
            <w:r>
              <w:rPr>
                <w:rFonts w:hint="eastAsia"/>
                <w:sz w:val="21"/>
                <w:szCs w:val="21"/>
              </w:rPr>
              <w:t>R</w:t>
            </w:r>
          </w:p>
        </w:tc>
      </w:tr>
      <w:tr w:rsidR="008F5E04" w14:paraId="03B117A2" w14:textId="77777777">
        <w:trPr>
          <w:trHeight w:val="375"/>
          <w:jc w:val="center"/>
        </w:trPr>
        <w:tc>
          <w:tcPr>
            <w:tcW w:w="1396" w:type="dxa"/>
            <w:tcBorders>
              <w:top w:val="nil"/>
              <w:bottom w:val="nil"/>
              <w:right w:val="nil"/>
            </w:tcBorders>
            <w:vAlign w:val="center"/>
          </w:tcPr>
          <w:p w14:paraId="4E5D41D6" w14:textId="77777777" w:rsidR="008F5E04" w:rsidRDefault="005D0437">
            <w:pPr>
              <w:spacing w:line="240" w:lineRule="auto"/>
              <w:jc w:val="center"/>
              <w:rPr>
                <w:sz w:val="21"/>
                <w:szCs w:val="21"/>
              </w:rPr>
            </w:pPr>
            <w:r>
              <w:rPr>
                <w:rFonts w:hint="eastAsia"/>
                <w:sz w:val="21"/>
                <w:szCs w:val="21"/>
              </w:rPr>
              <w:t>标准</w:t>
            </w:r>
          </w:p>
        </w:tc>
        <w:tc>
          <w:tcPr>
            <w:tcW w:w="5596" w:type="dxa"/>
            <w:tcBorders>
              <w:top w:val="nil"/>
              <w:left w:val="nil"/>
              <w:bottom w:val="nil"/>
            </w:tcBorders>
            <w:vAlign w:val="center"/>
          </w:tcPr>
          <w:p w14:paraId="6AB382E2" w14:textId="77777777" w:rsidR="008F5E04" w:rsidRDefault="005D0437">
            <w:pPr>
              <w:spacing w:line="240" w:lineRule="auto"/>
              <w:jc w:val="center"/>
              <w:rPr>
                <w:sz w:val="21"/>
                <w:szCs w:val="21"/>
              </w:rPr>
            </w:pPr>
            <w:r>
              <w:rPr>
                <w:rFonts w:hint="eastAsia"/>
                <w:sz w:val="21"/>
                <w:szCs w:val="21"/>
              </w:rPr>
              <w:t>S</w:t>
            </w:r>
          </w:p>
        </w:tc>
      </w:tr>
      <w:tr w:rsidR="008F5E04" w14:paraId="563AD34C" w14:textId="77777777">
        <w:trPr>
          <w:trHeight w:val="375"/>
          <w:jc w:val="center"/>
        </w:trPr>
        <w:tc>
          <w:tcPr>
            <w:tcW w:w="1396" w:type="dxa"/>
            <w:tcBorders>
              <w:top w:val="nil"/>
              <w:bottom w:val="nil"/>
              <w:right w:val="nil"/>
            </w:tcBorders>
            <w:vAlign w:val="center"/>
          </w:tcPr>
          <w:p w14:paraId="3BE45B2C" w14:textId="77777777" w:rsidR="008F5E04" w:rsidRDefault="005D0437">
            <w:pPr>
              <w:spacing w:line="240" w:lineRule="auto"/>
              <w:jc w:val="center"/>
              <w:rPr>
                <w:sz w:val="21"/>
                <w:szCs w:val="21"/>
              </w:rPr>
            </w:pPr>
            <w:r>
              <w:rPr>
                <w:rFonts w:hint="eastAsia"/>
                <w:sz w:val="21"/>
                <w:szCs w:val="21"/>
              </w:rPr>
              <w:t>专利</w:t>
            </w:r>
          </w:p>
        </w:tc>
        <w:tc>
          <w:tcPr>
            <w:tcW w:w="5596" w:type="dxa"/>
            <w:tcBorders>
              <w:top w:val="nil"/>
              <w:left w:val="nil"/>
              <w:bottom w:val="nil"/>
            </w:tcBorders>
            <w:vAlign w:val="center"/>
          </w:tcPr>
          <w:p w14:paraId="428A7F1A" w14:textId="77777777" w:rsidR="008F5E04" w:rsidRDefault="005D0437">
            <w:pPr>
              <w:spacing w:line="240" w:lineRule="auto"/>
              <w:jc w:val="center"/>
              <w:rPr>
                <w:sz w:val="21"/>
                <w:szCs w:val="21"/>
              </w:rPr>
            </w:pPr>
            <w:r>
              <w:rPr>
                <w:rFonts w:hint="eastAsia"/>
                <w:sz w:val="21"/>
                <w:szCs w:val="21"/>
              </w:rPr>
              <w:t>P</w:t>
            </w:r>
          </w:p>
        </w:tc>
      </w:tr>
      <w:tr w:rsidR="008F5E04" w14:paraId="60A90679" w14:textId="77777777">
        <w:trPr>
          <w:trHeight w:val="375"/>
          <w:jc w:val="center"/>
        </w:trPr>
        <w:tc>
          <w:tcPr>
            <w:tcW w:w="1396" w:type="dxa"/>
            <w:tcBorders>
              <w:top w:val="nil"/>
              <w:bottom w:val="nil"/>
              <w:right w:val="nil"/>
            </w:tcBorders>
            <w:vAlign w:val="center"/>
          </w:tcPr>
          <w:p w14:paraId="29C8F60F" w14:textId="77777777" w:rsidR="008F5E04" w:rsidRDefault="005D0437">
            <w:pPr>
              <w:spacing w:line="240" w:lineRule="auto"/>
              <w:jc w:val="center"/>
              <w:rPr>
                <w:sz w:val="21"/>
                <w:szCs w:val="21"/>
              </w:rPr>
            </w:pPr>
            <w:r>
              <w:rPr>
                <w:rFonts w:hint="eastAsia"/>
                <w:sz w:val="21"/>
                <w:szCs w:val="21"/>
              </w:rPr>
              <w:t>数据库</w:t>
            </w:r>
          </w:p>
        </w:tc>
        <w:tc>
          <w:tcPr>
            <w:tcW w:w="5596" w:type="dxa"/>
            <w:tcBorders>
              <w:top w:val="nil"/>
              <w:left w:val="nil"/>
              <w:bottom w:val="nil"/>
            </w:tcBorders>
            <w:vAlign w:val="center"/>
          </w:tcPr>
          <w:p w14:paraId="1D94630F" w14:textId="77777777" w:rsidR="008F5E04" w:rsidRDefault="005D0437">
            <w:pPr>
              <w:spacing w:line="240" w:lineRule="auto"/>
              <w:jc w:val="center"/>
              <w:rPr>
                <w:sz w:val="21"/>
                <w:szCs w:val="21"/>
              </w:rPr>
            </w:pPr>
            <w:r>
              <w:rPr>
                <w:rFonts w:hint="eastAsia"/>
                <w:sz w:val="21"/>
                <w:szCs w:val="21"/>
              </w:rPr>
              <w:t>DB</w:t>
            </w:r>
          </w:p>
        </w:tc>
      </w:tr>
      <w:tr w:rsidR="008F5E04" w14:paraId="0325527D" w14:textId="77777777">
        <w:trPr>
          <w:trHeight w:val="375"/>
          <w:jc w:val="center"/>
        </w:trPr>
        <w:tc>
          <w:tcPr>
            <w:tcW w:w="1396" w:type="dxa"/>
            <w:tcBorders>
              <w:top w:val="nil"/>
              <w:bottom w:val="nil"/>
              <w:right w:val="nil"/>
            </w:tcBorders>
            <w:vAlign w:val="center"/>
          </w:tcPr>
          <w:p w14:paraId="4F6A297F" w14:textId="77777777" w:rsidR="008F5E04" w:rsidRDefault="005D0437">
            <w:pPr>
              <w:spacing w:line="240" w:lineRule="auto"/>
              <w:jc w:val="center"/>
              <w:rPr>
                <w:sz w:val="21"/>
                <w:szCs w:val="21"/>
              </w:rPr>
            </w:pPr>
            <w:r>
              <w:rPr>
                <w:rFonts w:hint="eastAsia"/>
                <w:sz w:val="21"/>
                <w:szCs w:val="21"/>
              </w:rPr>
              <w:t>计算机程序</w:t>
            </w:r>
          </w:p>
        </w:tc>
        <w:tc>
          <w:tcPr>
            <w:tcW w:w="5596" w:type="dxa"/>
            <w:tcBorders>
              <w:top w:val="nil"/>
              <w:left w:val="nil"/>
              <w:bottom w:val="nil"/>
            </w:tcBorders>
            <w:vAlign w:val="center"/>
          </w:tcPr>
          <w:p w14:paraId="36C6C94D" w14:textId="77777777" w:rsidR="008F5E04" w:rsidRDefault="005D0437">
            <w:pPr>
              <w:spacing w:line="240" w:lineRule="auto"/>
              <w:jc w:val="center"/>
              <w:rPr>
                <w:sz w:val="21"/>
                <w:szCs w:val="21"/>
              </w:rPr>
            </w:pPr>
            <w:r>
              <w:rPr>
                <w:rFonts w:hint="eastAsia"/>
                <w:sz w:val="21"/>
                <w:szCs w:val="21"/>
              </w:rPr>
              <w:t>CP</w:t>
            </w:r>
          </w:p>
        </w:tc>
      </w:tr>
      <w:tr w:rsidR="008F5E04" w14:paraId="6C65823D" w14:textId="77777777">
        <w:trPr>
          <w:trHeight w:val="375"/>
          <w:jc w:val="center"/>
        </w:trPr>
        <w:tc>
          <w:tcPr>
            <w:tcW w:w="1396" w:type="dxa"/>
            <w:tcBorders>
              <w:top w:val="nil"/>
              <w:right w:val="nil"/>
            </w:tcBorders>
            <w:vAlign w:val="center"/>
          </w:tcPr>
          <w:p w14:paraId="49DA2BC6" w14:textId="77777777" w:rsidR="008F5E04" w:rsidRDefault="005D0437">
            <w:pPr>
              <w:spacing w:line="240" w:lineRule="auto"/>
              <w:jc w:val="center"/>
              <w:rPr>
                <w:sz w:val="21"/>
                <w:szCs w:val="21"/>
              </w:rPr>
            </w:pPr>
            <w:r>
              <w:rPr>
                <w:rFonts w:hint="eastAsia"/>
                <w:sz w:val="21"/>
                <w:szCs w:val="21"/>
              </w:rPr>
              <w:t>电子公告</w:t>
            </w:r>
          </w:p>
        </w:tc>
        <w:tc>
          <w:tcPr>
            <w:tcW w:w="5596" w:type="dxa"/>
            <w:tcBorders>
              <w:top w:val="nil"/>
              <w:left w:val="nil"/>
            </w:tcBorders>
            <w:vAlign w:val="center"/>
          </w:tcPr>
          <w:p w14:paraId="51CE24C5" w14:textId="77777777" w:rsidR="008F5E04" w:rsidRDefault="005D0437">
            <w:pPr>
              <w:spacing w:line="240" w:lineRule="auto"/>
              <w:jc w:val="center"/>
              <w:rPr>
                <w:sz w:val="21"/>
                <w:szCs w:val="21"/>
              </w:rPr>
            </w:pPr>
            <w:r>
              <w:rPr>
                <w:rFonts w:hint="eastAsia"/>
                <w:sz w:val="21"/>
                <w:szCs w:val="21"/>
              </w:rPr>
              <w:t>EB</w:t>
            </w:r>
          </w:p>
        </w:tc>
      </w:tr>
    </w:tbl>
    <w:p w14:paraId="0D4254DA" w14:textId="77777777" w:rsidR="008F5E04" w:rsidRDefault="008F5E04">
      <w:pPr>
        <w:pStyle w:val="a8"/>
        <w:ind w:left="900" w:hanging="420"/>
        <w:jc w:val="center"/>
      </w:pPr>
    </w:p>
    <w:p w14:paraId="44BDD7E2" w14:textId="77777777" w:rsidR="008F5E04" w:rsidRDefault="005D0437">
      <w:pPr>
        <w:pStyle w:val="a8"/>
        <w:ind w:left="900" w:hanging="420"/>
      </w:pPr>
      <w:r>
        <w:rPr>
          <w:rFonts w:hint="eastAsia"/>
        </w:rPr>
        <w:t>按照引用的文献类型不同使用不同的方法，示例如下：</w:t>
      </w:r>
    </w:p>
    <w:p w14:paraId="420FC4C8" w14:textId="77777777" w:rsidR="008F5E04" w:rsidRDefault="005D0437">
      <w:pPr>
        <w:pStyle w:val="a8"/>
        <w:ind w:leftChars="174" w:left="846" w:hangingChars="204" w:hanging="428"/>
      </w:pPr>
      <w:r>
        <w:rPr>
          <w:rFonts w:hint="eastAsia"/>
        </w:rPr>
        <w:t>1 普通图书</w:t>
      </w:r>
    </w:p>
    <w:p w14:paraId="71FCF1AA" w14:textId="77777777" w:rsidR="008F5E04" w:rsidRDefault="005D0437">
      <w:pPr>
        <w:pStyle w:val="a8"/>
        <w:ind w:leftChars="174" w:left="846" w:hangingChars="204" w:hanging="428"/>
      </w:pPr>
      <w:r>
        <w:rPr>
          <w:rFonts w:hint="eastAsia"/>
        </w:rPr>
        <w:t xml:space="preserve">[1] 广西壮族自治区林业厅.广西自然保护区[M].北京:中国林业出版社,1993. </w:t>
      </w:r>
    </w:p>
    <w:p w14:paraId="0FCFEBC4" w14:textId="77777777" w:rsidR="008F5E04" w:rsidRDefault="005D0437">
      <w:pPr>
        <w:pStyle w:val="a8"/>
        <w:ind w:leftChars="174" w:left="846" w:hangingChars="204" w:hanging="428"/>
      </w:pPr>
      <w:r>
        <w:rPr>
          <w:rFonts w:hint="eastAsia"/>
        </w:rPr>
        <w:t>[2] 蒋有绪,郭泉水,马娟,等.中国森林群落分类及其群落学特征[M].北京:科学出版社,1998.</w:t>
      </w:r>
    </w:p>
    <w:p w14:paraId="36946BFC" w14:textId="77777777" w:rsidR="008F5E04" w:rsidRDefault="005D0437">
      <w:pPr>
        <w:pStyle w:val="a8"/>
        <w:ind w:leftChars="174" w:left="846" w:hangingChars="204" w:hanging="428"/>
      </w:pPr>
      <w:r>
        <w:t>[3] International Federation of library Association and Institutions. Names of persons: national usages for entry in catalogues [M].3rd ed. London: IFLA International office for UBC, 1977.</w:t>
      </w:r>
    </w:p>
    <w:p w14:paraId="76FF7BB5" w14:textId="77777777" w:rsidR="008F5E04" w:rsidRDefault="005D0437">
      <w:pPr>
        <w:pStyle w:val="a8"/>
        <w:ind w:leftChars="174" w:left="846" w:hangingChars="204" w:hanging="428"/>
      </w:pPr>
      <w:r>
        <w:br w:type="page"/>
      </w:r>
    </w:p>
    <w:p w14:paraId="4239D4CD" w14:textId="77777777" w:rsidR="008F5E04" w:rsidRDefault="005D0437">
      <w:pPr>
        <w:pStyle w:val="a8"/>
        <w:ind w:leftChars="174" w:left="846" w:hangingChars="204" w:hanging="428"/>
      </w:pPr>
      <w:r>
        <w:rPr>
          <w:rFonts w:hint="eastAsia"/>
        </w:rPr>
        <w:lastRenderedPageBreak/>
        <w:t>2 期刊中析出的文献</w:t>
      </w:r>
    </w:p>
    <w:p w14:paraId="3FA594AA" w14:textId="77777777" w:rsidR="008F5E04" w:rsidRDefault="005D0437">
      <w:pPr>
        <w:pStyle w:val="a8"/>
        <w:ind w:leftChars="174" w:left="846" w:hangingChars="204" w:hanging="428"/>
      </w:pPr>
      <w:r>
        <w:rPr>
          <w:rFonts w:hint="eastAsia"/>
        </w:rPr>
        <w:t xml:space="preserve">[1] 李炳穆.理想的图书馆员和信息专家的素质与形象[J].图书情报工作,2000,(2):5-8. </w:t>
      </w:r>
    </w:p>
    <w:p w14:paraId="4E450F94" w14:textId="77777777" w:rsidR="008F5E04" w:rsidRDefault="005D0437">
      <w:pPr>
        <w:pStyle w:val="a8"/>
        <w:ind w:leftChars="174" w:left="846" w:hangingChars="204" w:hanging="428"/>
      </w:pPr>
      <w:r>
        <w:rPr>
          <w:rFonts w:hint="eastAsia"/>
        </w:rPr>
        <w:t xml:space="preserve">[2] 陶仁骥.密码学与数学[J].自然杂志,1984,7(7):527. </w:t>
      </w:r>
    </w:p>
    <w:p w14:paraId="4A738817" w14:textId="77777777" w:rsidR="008F5E04" w:rsidRDefault="005D0437" w:rsidP="008D07A6">
      <w:pPr>
        <w:pStyle w:val="a8"/>
        <w:ind w:left="480"/>
      </w:pPr>
      <w:r>
        <w:rPr>
          <w:rFonts w:hint="eastAsia"/>
        </w:rPr>
        <w:t xml:space="preserve">[3] 亚洲地质图编目组. 亚洲地层与地质历史概述[J].地质学报,1978,3:104-208. </w:t>
      </w:r>
    </w:p>
    <w:p w14:paraId="4D38C6B4" w14:textId="77777777" w:rsidR="008F5E04" w:rsidRDefault="005D0437">
      <w:pPr>
        <w:pStyle w:val="a8"/>
        <w:ind w:leftChars="174" w:left="846" w:hangingChars="204" w:hanging="428"/>
      </w:pPr>
      <w:r>
        <w:rPr>
          <w:lang w:val="de-DE"/>
        </w:rPr>
        <w:t xml:space="preserve">[4] DES MARAIS D J, STRAUSS H , SUMMONS R E, et al. </w:t>
      </w:r>
      <w:r>
        <w:t>Carbon isotope evidence for the stepwise oxidation of the Proterozoic environment [J].Nature ,1992,359:605-609.</w:t>
      </w:r>
    </w:p>
    <w:p w14:paraId="162BB3E5" w14:textId="77777777" w:rsidR="008F5E04" w:rsidRDefault="008F5E04">
      <w:pPr>
        <w:pStyle w:val="a8"/>
        <w:ind w:leftChars="174" w:left="846" w:hangingChars="204" w:hanging="428"/>
      </w:pPr>
    </w:p>
    <w:p w14:paraId="25A11D21" w14:textId="77777777" w:rsidR="008F5E04" w:rsidRDefault="005D0437">
      <w:pPr>
        <w:pStyle w:val="a8"/>
        <w:ind w:leftChars="174" w:left="846" w:hangingChars="204" w:hanging="428"/>
      </w:pPr>
      <w:r>
        <w:rPr>
          <w:rFonts w:hint="eastAsia"/>
        </w:rPr>
        <w:t>3 论文集、会议录</w:t>
      </w:r>
    </w:p>
    <w:p w14:paraId="30E732A9" w14:textId="77777777" w:rsidR="008F5E04" w:rsidRDefault="005D0437">
      <w:pPr>
        <w:pStyle w:val="a8"/>
        <w:ind w:leftChars="174" w:left="846" w:hangingChars="204" w:hanging="428"/>
      </w:pPr>
      <w:r>
        <w:rPr>
          <w:rFonts w:hint="eastAsia"/>
        </w:rPr>
        <w:t xml:space="preserve">[1] 中国力学学会.第3届全国实验流体力学学术会议论文集[C].天津:[出版者不祥],1990. </w:t>
      </w:r>
    </w:p>
    <w:p w14:paraId="308F55A9" w14:textId="77777777" w:rsidR="008F5E04" w:rsidRDefault="005D0437">
      <w:pPr>
        <w:pStyle w:val="a8"/>
        <w:ind w:leftChars="174" w:left="846" w:hangingChars="204" w:hanging="428"/>
      </w:pPr>
      <w:r>
        <w:t>[2] ROSENTHALL E M. Proceedings of the Fifth Canadian Mathematical Congress, University of Montreal, 1961[C]. Toronto: University of Toronto Press,1963.</w:t>
      </w:r>
    </w:p>
    <w:p w14:paraId="05D60D30" w14:textId="77777777" w:rsidR="008F5E04" w:rsidRDefault="008F5E04">
      <w:pPr>
        <w:pStyle w:val="a8"/>
        <w:ind w:leftChars="174" w:left="846" w:hangingChars="204" w:hanging="428"/>
      </w:pPr>
    </w:p>
    <w:p w14:paraId="7FC4A747" w14:textId="77777777" w:rsidR="008F5E04" w:rsidRDefault="005D0437">
      <w:pPr>
        <w:pStyle w:val="a8"/>
        <w:ind w:leftChars="174" w:left="846" w:hangingChars="204" w:hanging="428"/>
      </w:pPr>
      <w:r>
        <w:rPr>
          <w:rFonts w:hint="eastAsia"/>
        </w:rPr>
        <w:t>4 专著中析出的文献</w:t>
      </w:r>
    </w:p>
    <w:p w14:paraId="36523B84" w14:textId="77777777" w:rsidR="008F5E04" w:rsidRDefault="005D0437">
      <w:pPr>
        <w:pStyle w:val="a8"/>
        <w:ind w:leftChars="174" w:left="846" w:hangingChars="204" w:hanging="428"/>
      </w:pPr>
      <w:r>
        <w:rPr>
          <w:rFonts w:hint="eastAsia"/>
        </w:rPr>
        <w:t xml:space="preserve">[1] 国家标准局信息分类编码研究所.GB/T 2659-1986 世界各国和地区名称代码[S]//全国文献工作标准化技术委员会.文献工作国家标准汇编:3.北京:中国标准出版社,1988:59-92. </w:t>
      </w:r>
    </w:p>
    <w:p w14:paraId="0BC20003" w14:textId="77777777" w:rsidR="008F5E04" w:rsidRDefault="005D0437">
      <w:pPr>
        <w:pStyle w:val="a8"/>
        <w:ind w:leftChars="174" w:left="846" w:hangingChars="204" w:hanging="428"/>
      </w:pPr>
      <w:r>
        <w:rPr>
          <w:rFonts w:hint="eastAsia"/>
        </w:rPr>
        <w:t xml:space="preserve">[2] 韩吉人.论职工教育的特点[G]//中国职工教育研究会.职工教育研究论文集.北京:人民教育出版社,1985:90-99. </w:t>
      </w:r>
    </w:p>
    <w:p w14:paraId="2C872A63" w14:textId="77777777" w:rsidR="008F5E04" w:rsidRDefault="005D0437">
      <w:pPr>
        <w:pStyle w:val="a8"/>
        <w:ind w:leftChars="174" w:left="846" w:hangingChars="204" w:hanging="428"/>
      </w:pPr>
      <w:r>
        <w:rPr>
          <w:rFonts w:hint="eastAsia"/>
        </w:rPr>
        <w:t>[3] FOURNEY M E. Advances in holographic photoelasticity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York：ASME,c1971:17-38. </w:t>
      </w:r>
    </w:p>
    <w:p w14:paraId="5871F3C0" w14:textId="77777777" w:rsidR="008F5E04" w:rsidRDefault="005D0437">
      <w:pPr>
        <w:pStyle w:val="a8"/>
        <w:ind w:leftChars="174" w:left="846"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26A0FA26" w14:textId="77777777" w:rsidR="008F5E04" w:rsidRDefault="008F5E04">
      <w:pPr>
        <w:pStyle w:val="a8"/>
        <w:ind w:leftChars="174" w:left="846" w:hangingChars="204" w:hanging="428"/>
      </w:pPr>
    </w:p>
    <w:p w14:paraId="08A93EC7" w14:textId="77777777" w:rsidR="008F5E04" w:rsidRDefault="005D0437">
      <w:pPr>
        <w:pStyle w:val="a8"/>
        <w:ind w:leftChars="174" w:left="846" w:hangingChars="204" w:hanging="428"/>
      </w:pPr>
      <w:r>
        <w:rPr>
          <w:rFonts w:hint="eastAsia"/>
        </w:rPr>
        <w:t>5 学位论文</w:t>
      </w:r>
    </w:p>
    <w:p w14:paraId="5FDA09E5" w14:textId="77777777" w:rsidR="008F5E04" w:rsidRDefault="005D0437">
      <w:pPr>
        <w:pStyle w:val="a8"/>
        <w:ind w:leftChars="174" w:left="846" w:hangingChars="204" w:hanging="428"/>
      </w:pPr>
      <w:r>
        <w:rPr>
          <w:rFonts w:hint="eastAsia"/>
        </w:rPr>
        <w:t xml:space="preserve">[1] 张志祥. 间断动力系统的随机扰动及其在守恒律方程中的应用[D].北京:北京大学数学学院,1998. </w:t>
      </w:r>
    </w:p>
    <w:p w14:paraId="4ABA7979" w14:textId="77777777" w:rsidR="008F5E04" w:rsidRDefault="005D0437">
      <w:pPr>
        <w:pStyle w:val="a8"/>
        <w:ind w:leftChars="174" w:left="846" w:hangingChars="204" w:hanging="428"/>
      </w:pPr>
      <w:r>
        <w:rPr>
          <w:rFonts w:hint="eastAsia"/>
        </w:rPr>
        <w:t>[2] CALMS R B. Infrared spectroscopic studies on solid oxygen [D]. Berkeley: Univ．of California ,1965.</w:t>
      </w:r>
    </w:p>
    <w:p w14:paraId="6ED2E448" w14:textId="77777777" w:rsidR="008F5E04" w:rsidRDefault="008F5E04">
      <w:pPr>
        <w:pStyle w:val="a8"/>
        <w:ind w:leftChars="174" w:left="846" w:hangingChars="204" w:hanging="428"/>
      </w:pPr>
    </w:p>
    <w:p w14:paraId="2B8C8961" w14:textId="77777777" w:rsidR="008F5E04" w:rsidRDefault="005D0437">
      <w:pPr>
        <w:pStyle w:val="a8"/>
        <w:ind w:leftChars="174" w:left="846" w:hangingChars="204" w:hanging="428"/>
      </w:pPr>
      <w:r>
        <w:rPr>
          <w:rFonts w:hint="eastAsia"/>
        </w:rPr>
        <w:t>6 专利文献</w:t>
      </w:r>
    </w:p>
    <w:p w14:paraId="497F2561" w14:textId="77777777" w:rsidR="008F5E04" w:rsidRDefault="005D0437">
      <w:pPr>
        <w:pStyle w:val="a8"/>
        <w:ind w:leftChars="174" w:left="846" w:hangingChars="204" w:hanging="428"/>
      </w:pPr>
      <w:r>
        <w:rPr>
          <w:rFonts w:hint="eastAsia"/>
        </w:rPr>
        <w:t xml:space="preserve">[1] 刘加林. 多功能一次性压舌板:中国,92214985.2[P].1993,04,14. </w:t>
      </w:r>
    </w:p>
    <w:p w14:paraId="2DC9DD98" w14:textId="77777777" w:rsidR="008F5E04" w:rsidRDefault="005D0437">
      <w:pPr>
        <w:pStyle w:val="a8"/>
        <w:ind w:leftChars="174" w:left="846" w:hangingChars="204" w:hanging="428"/>
      </w:pPr>
      <w:r>
        <w:rPr>
          <w:rFonts w:hint="eastAsia"/>
        </w:rPr>
        <w:t>[2] 河北绿洲生态环境科技有限公司.一种荒漠化地区生态植被综合培育种植方法:中国,01129210.5[P/OL].2001-10-24[2002-05-</w:t>
      </w:r>
      <w:r>
        <w:rPr>
          <w:rFonts w:hint="eastAsia"/>
        </w:rPr>
        <w:lastRenderedPageBreak/>
        <w:t xml:space="preserve">28].http://211.152.9.47/sipoasp/zlijs/hyjs-yx-new.asp?recid=01129210.5&amp; </w:t>
      </w:r>
      <w:proofErr w:type="spellStart"/>
      <w:r>
        <w:rPr>
          <w:rFonts w:hint="eastAsia"/>
        </w:rPr>
        <w:t>leixin</w:t>
      </w:r>
      <w:proofErr w:type="spellEnd"/>
      <w:r>
        <w:rPr>
          <w:rFonts w:hint="eastAsia"/>
        </w:rPr>
        <w:t xml:space="preserve">. </w:t>
      </w:r>
    </w:p>
    <w:p w14:paraId="3446E484" w14:textId="77777777" w:rsidR="008F5E04" w:rsidRDefault="005D0437">
      <w:pPr>
        <w:pStyle w:val="a8"/>
        <w:ind w:leftChars="174" w:left="846"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=IBM .AS. &amp; 0S =AN/IBM &amp; RS =AN/IBM.</w:t>
      </w:r>
    </w:p>
    <w:p w14:paraId="1EB95CB2" w14:textId="77777777" w:rsidR="008F5E04" w:rsidRDefault="005D0437">
      <w:pPr>
        <w:pStyle w:val="a8"/>
        <w:ind w:left="480"/>
      </w:pPr>
      <w:r>
        <w:rPr>
          <w:rFonts w:hint="eastAsia"/>
        </w:rPr>
        <w:t xml:space="preserve">    </w:t>
      </w:r>
    </w:p>
    <w:p w14:paraId="4825C9BE" w14:textId="77777777" w:rsidR="008F5E04" w:rsidRDefault="005D0437">
      <w:pPr>
        <w:pStyle w:val="a8"/>
        <w:ind w:leftChars="174" w:left="846" w:hangingChars="204" w:hanging="428"/>
      </w:pPr>
      <w:r>
        <w:rPr>
          <w:rFonts w:hint="eastAsia"/>
        </w:rPr>
        <w:t>7 科技报告</w:t>
      </w:r>
    </w:p>
    <w:p w14:paraId="6CB956E3" w14:textId="77777777" w:rsidR="008F5E04" w:rsidRDefault="005D0437">
      <w:pPr>
        <w:pStyle w:val="a8"/>
        <w:ind w:leftChars="174" w:left="846" w:hangingChars="204" w:hanging="428"/>
      </w:pPr>
      <w:r>
        <w:rPr>
          <w:rFonts w:hint="eastAsia"/>
        </w:rPr>
        <w:t xml:space="preserve">[1] U．S．Department of Transportation Federal Highway Administration. Guidelines for handling excavated acid-producing materials, PB 91-194001[R]. Springfield: U.S. Department of Commerce National Information Service,1990. </w:t>
      </w:r>
    </w:p>
    <w:p w14:paraId="1D472CA4" w14:textId="77777777" w:rsidR="008F5E04" w:rsidRDefault="005D0437">
      <w:pPr>
        <w:pStyle w:val="a8"/>
        <w:ind w:leftChars="174" w:left="846" w:hangingChars="204" w:hanging="428"/>
      </w:pPr>
      <w:r>
        <w:t>[2] World Health Organization. Factors regulating the immune response: report of WHO Scientific Group[R]. Geneva: WHO, 1970.</w:t>
      </w:r>
    </w:p>
    <w:p w14:paraId="4E8851E4" w14:textId="77777777" w:rsidR="008F5E04" w:rsidRDefault="005D0437">
      <w:pPr>
        <w:pStyle w:val="a8"/>
        <w:ind w:left="480"/>
      </w:pPr>
      <w:r>
        <w:rPr>
          <w:rFonts w:hint="eastAsia"/>
        </w:rPr>
        <w:t xml:space="preserve">    </w:t>
      </w:r>
    </w:p>
    <w:p w14:paraId="5EBA6826" w14:textId="77777777" w:rsidR="008F5E04" w:rsidRDefault="005D0437">
      <w:pPr>
        <w:pStyle w:val="a8"/>
        <w:ind w:leftChars="174" w:left="846" w:hangingChars="204" w:hanging="428"/>
      </w:pPr>
      <w:r>
        <w:rPr>
          <w:rFonts w:hint="eastAsia"/>
        </w:rPr>
        <w:t>8 报纸中析出文献</w:t>
      </w:r>
    </w:p>
    <w:p w14:paraId="303A6F38" w14:textId="77777777" w:rsidR="008F5E04" w:rsidRDefault="005D0437">
      <w:pPr>
        <w:pStyle w:val="a8"/>
        <w:ind w:leftChars="174" w:left="846" w:hangingChars="204" w:hanging="428"/>
      </w:pPr>
      <w:r>
        <w:rPr>
          <w:rFonts w:hint="eastAsia"/>
        </w:rPr>
        <w:t xml:space="preserve">[1] 丁文祥. 数字革命与竞争国际化[N].中国青年报,2000 ,11,20(15). </w:t>
      </w:r>
    </w:p>
    <w:p w14:paraId="4CC98305" w14:textId="77777777" w:rsidR="008F5E04" w:rsidRDefault="005D0437">
      <w:pPr>
        <w:pStyle w:val="a8"/>
        <w:ind w:leftChars="174" w:left="846" w:hangingChars="204" w:hanging="428"/>
      </w:pPr>
      <w:r>
        <w:rPr>
          <w:rFonts w:hint="eastAsia"/>
        </w:rPr>
        <w:t>[2] 张田勤. 罪犯DNA库与生命伦理学计划[N].大众科技报,2000,11,12(7).</w:t>
      </w:r>
    </w:p>
    <w:p w14:paraId="69B44230" w14:textId="77777777" w:rsidR="008F5E04" w:rsidRDefault="008F5E04">
      <w:pPr>
        <w:pStyle w:val="a8"/>
        <w:ind w:leftChars="174" w:left="846" w:hangingChars="204" w:hanging="428"/>
      </w:pPr>
    </w:p>
    <w:p w14:paraId="435C1071" w14:textId="77777777" w:rsidR="008F5E04" w:rsidRDefault="005D0437">
      <w:pPr>
        <w:pStyle w:val="a8"/>
        <w:ind w:leftChars="174" w:left="846" w:hangingChars="204" w:hanging="428"/>
      </w:pPr>
      <w:r>
        <w:rPr>
          <w:rFonts w:hint="eastAsia"/>
        </w:rPr>
        <w:t xml:space="preserve">9 电子文献（包括专著或连续出版物中析出的电子文献） </w:t>
      </w:r>
    </w:p>
    <w:p w14:paraId="3DEF9332" w14:textId="77777777" w:rsidR="008F5E04" w:rsidRDefault="005D0437">
      <w:pPr>
        <w:pStyle w:val="a8"/>
        <w:ind w:leftChars="174" w:left="846" w:hangingChars="204" w:hanging="428"/>
      </w:pPr>
      <w:r>
        <w:rPr>
          <w:rFonts w:hint="eastAsia"/>
        </w:rPr>
        <w:t xml:space="preserve">[1] 江向东.互联网环境下的信息处理与图书管理系统解决方案[J/OL].情报学报, 1999, 18(2):4[2000-01-18]. http://www.chinainfo.gov.cn/periodical/qbxb/qbxb99/qbxb990203. </w:t>
      </w:r>
    </w:p>
    <w:p w14:paraId="2AEEBE55" w14:textId="77777777" w:rsidR="008F5E04" w:rsidRDefault="005D0437">
      <w:pPr>
        <w:pStyle w:val="a8"/>
        <w:ind w:leftChars="174" w:left="846" w:hangingChars="204" w:hanging="428"/>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14:paraId="24087C33" w14:textId="77777777" w:rsidR="008F5E04" w:rsidRDefault="005D0437">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49188A4" w14:textId="77777777" w:rsidR="008F5E04" w:rsidRDefault="005D0437">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14:paraId="0E33ECCC" w14:textId="77777777" w:rsidR="008F5E04" w:rsidRDefault="008F5E04">
      <w:pPr>
        <w:rPr>
          <w:rFonts w:ascii="宋体" w:hAnsi="宋体"/>
          <w:sz w:val="21"/>
          <w:szCs w:val="21"/>
        </w:rPr>
      </w:pPr>
    </w:p>
    <w:p w14:paraId="79101344" w14:textId="77777777" w:rsidR="008F5E04" w:rsidRDefault="005D0437">
      <w:pPr>
        <w:pStyle w:val="1"/>
        <w:jc w:val="center"/>
      </w:pPr>
      <w:bookmarkStart w:id="75" w:name="_Toc216894850"/>
      <w:r>
        <w:rPr>
          <w:rFonts w:ascii="Cambria" w:hAnsi="Cambria" w:cs="宋体"/>
          <w:bCs w:val="0"/>
          <w:kern w:val="32"/>
          <w:szCs w:val="20"/>
          <w:lang w:bidi="en-US"/>
        </w:rPr>
        <w:br w:type="page"/>
      </w:r>
      <w:bookmarkStart w:id="76" w:name="_Toc527969385"/>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75"/>
      <w:bookmarkEnd w:id="76"/>
    </w:p>
    <w:p w14:paraId="78C00AA4" w14:textId="77777777" w:rsidR="008F5E04" w:rsidRDefault="005D0437">
      <w:pPr>
        <w:ind w:firstLineChars="200" w:firstLine="480"/>
      </w:pPr>
      <w:r>
        <w:rPr>
          <w:rFonts w:hint="eastAsia"/>
        </w:rPr>
        <w:t>以下内容可放在附录之内：</w:t>
      </w:r>
    </w:p>
    <w:p w14:paraId="7A6527FE"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14:paraId="15BC2334"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14:paraId="6D9F32F7"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14:paraId="0F732C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14:paraId="50909D54"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程序说明和程序全文；</w:t>
      </w:r>
    </w:p>
    <w:p w14:paraId="56F06FB0"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调研报告；</w:t>
      </w:r>
    </w:p>
    <w:p w14:paraId="60F99A69" w14:textId="77777777" w:rsidR="008F5E04" w:rsidRDefault="005D0437">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14:paraId="62A5A86D" w14:textId="77777777" w:rsidR="008F5E04" w:rsidRDefault="005D0437">
      <w:pPr>
        <w:ind w:firstLineChars="200" w:firstLine="480"/>
      </w:pPr>
      <w:r>
        <w:rPr>
          <w:rFonts w:hint="eastAsia"/>
        </w:rPr>
        <w:t>这部分内容可省略。如果省略，删掉此页。</w:t>
      </w:r>
    </w:p>
    <w:p w14:paraId="083B4839" w14:textId="77777777" w:rsidR="008F5E04" w:rsidRDefault="005D0437">
      <w:pPr>
        <w:ind w:firstLineChars="200" w:firstLine="480"/>
      </w:pPr>
      <w:r>
        <w:rPr>
          <w:rFonts w:hint="eastAsia"/>
        </w:rPr>
        <w:t>书写格式说明：</w:t>
      </w:r>
    </w:p>
    <w:p w14:paraId="654E7863" w14:textId="77777777" w:rsidR="008F5E04" w:rsidRDefault="005D0437">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0E6D6B53" w14:textId="77777777" w:rsidR="008F5E04" w:rsidRDefault="005D0437">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16BAFE36" w14:textId="77777777" w:rsidR="008F5E04" w:rsidRDefault="008F5E04"/>
    <w:p w14:paraId="1EB713CB" w14:textId="77777777" w:rsidR="008F5E04" w:rsidRDefault="005D0437">
      <w:pPr>
        <w:pStyle w:val="1"/>
        <w:jc w:val="center"/>
      </w:pPr>
      <w:r>
        <w:rPr>
          <w:rFonts w:hAnsi="黑体"/>
        </w:rPr>
        <w:br w:type="page"/>
      </w:r>
      <w:bookmarkStart w:id="77" w:name="_Toc527969386"/>
      <w:r>
        <w:rPr>
          <w:rFonts w:ascii="Cambria" w:hAnsi="Cambria" w:cs="宋体" w:hint="eastAsia"/>
          <w:bCs w:val="0"/>
          <w:kern w:val="32"/>
          <w:szCs w:val="20"/>
          <w:lang w:bidi="en-US"/>
        </w:rPr>
        <w:lastRenderedPageBreak/>
        <w:t>修改记录</w:t>
      </w:r>
      <w:bookmarkEnd w:id="77"/>
    </w:p>
    <w:p w14:paraId="707F12BB" w14:textId="77777777" w:rsidR="008F5E04" w:rsidRDefault="005D0437">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14:paraId="55FE94C8" w14:textId="77777777" w:rsidR="008F5E04" w:rsidRDefault="005D0437">
      <w:pPr>
        <w:ind w:firstLineChars="200" w:firstLine="480"/>
        <w:jc w:val="left"/>
      </w:pPr>
      <w:r>
        <w:rPr>
          <w:rFonts w:hint="eastAsia"/>
        </w:rPr>
        <w:t>以下内容要求放到毕业设计（论文）修改记录中：</w:t>
      </w:r>
    </w:p>
    <w:p w14:paraId="229E9872" w14:textId="77777777" w:rsidR="008F5E04" w:rsidRDefault="005D0437">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14:paraId="394B1472" w14:textId="77777777" w:rsidR="008F5E04" w:rsidRDefault="005D0437">
      <w:pPr>
        <w:ind w:firstLineChars="200" w:firstLine="482"/>
        <w:rPr>
          <w:b/>
        </w:rPr>
      </w:pPr>
      <w:r>
        <w:rPr>
          <w:rFonts w:hint="eastAsia"/>
          <w:b/>
        </w:rPr>
        <w:t>第一次修改记录：</w:t>
      </w:r>
      <w:r>
        <w:rPr>
          <w:rFonts w:hint="eastAsia"/>
        </w:rPr>
        <w:t>（没有可删除，后面记录依次递进）</w:t>
      </w:r>
    </w:p>
    <w:p w14:paraId="105C3AC0" w14:textId="77777777" w:rsidR="008F5E04" w:rsidRDefault="005D0437">
      <w:pPr>
        <w:ind w:firstLineChars="200" w:firstLine="480"/>
      </w:pPr>
      <w:r>
        <w:rPr>
          <w:rFonts w:hint="eastAsia"/>
        </w:rPr>
        <w:t>原题目：</w:t>
      </w:r>
    </w:p>
    <w:p w14:paraId="3D46895A" w14:textId="18AA97AD" w:rsidR="008F5E04" w:rsidRDefault="005D0437">
      <w:pPr>
        <w:ind w:firstLineChars="200" w:firstLine="480"/>
      </w:pPr>
      <w:r>
        <w:rPr>
          <w:rFonts w:hint="eastAsia"/>
        </w:rPr>
        <w:t>修稿后题目：</w:t>
      </w:r>
    </w:p>
    <w:p w14:paraId="561024F9" w14:textId="77777777" w:rsidR="008F5E04" w:rsidRDefault="005D0437">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14:paraId="44675825" w14:textId="77777777" w:rsidR="008F5E04" w:rsidRDefault="005D0437">
      <w:pPr>
        <w:ind w:firstLineChars="200" w:firstLine="482"/>
        <w:rPr>
          <w:b/>
        </w:rPr>
      </w:pPr>
      <w:r>
        <w:rPr>
          <w:rFonts w:hint="eastAsia"/>
          <w:b/>
        </w:rPr>
        <w:t>第二次修改记录：</w:t>
      </w:r>
      <w:r>
        <w:rPr>
          <w:rFonts w:hint="eastAsia"/>
        </w:rPr>
        <w:t>（没有可删除，后面记录依次递进）</w:t>
      </w:r>
    </w:p>
    <w:p w14:paraId="4BAD6EAA" w14:textId="77777777" w:rsidR="008F5E04" w:rsidRDefault="005D0437">
      <w:pPr>
        <w:ind w:firstLineChars="200" w:firstLine="480"/>
      </w:pPr>
      <w:r>
        <w:rPr>
          <w:rFonts w:hint="eastAsia"/>
        </w:rPr>
        <w:t>原指导教师：</w:t>
      </w:r>
      <w:r>
        <w:rPr>
          <w:rFonts w:hint="eastAsia"/>
        </w:rPr>
        <w:t>******</w:t>
      </w:r>
      <w:r>
        <w:rPr>
          <w:rFonts w:hint="eastAsia"/>
        </w:rPr>
        <w:t>更改后指导教师：</w:t>
      </w:r>
      <w:r>
        <w:rPr>
          <w:rFonts w:hint="eastAsia"/>
        </w:rPr>
        <w:t>******</w:t>
      </w:r>
    </w:p>
    <w:p w14:paraId="577B46D3" w14:textId="77777777" w:rsidR="008F5E04" w:rsidRDefault="005D0437">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14:paraId="2F58E90A" w14:textId="77777777" w:rsidR="008F5E04" w:rsidRDefault="005D0437">
      <w:pPr>
        <w:ind w:firstLineChars="200" w:firstLine="482"/>
        <w:rPr>
          <w:b/>
        </w:rPr>
      </w:pPr>
      <w:r>
        <w:rPr>
          <w:rFonts w:hint="eastAsia"/>
          <w:b/>
        </w:rPr>
        <w:t>第三次修改记录：</w:t>
      </w:r>
      <w:r>
        <w:rPr>
          <w:rFonts w:hint="eastAsia"/>
        </w:rPr>
        <w:t>（没有可删除，后面记录依次递进）</w:t>
      </w:r>
    </w:p>
    <w:p w14:paraId="00F0FD0D" w14:textId="77777777" w:rsidR="008F5E04" w:rsidRDefault="005D0437">
      <w:pPr>
        <w:ind w:firstLineChars="200" w:firstLine="480"/>
        <w:rPr>
          <w:rFonts w:ascii="宋体" w:hAnsi="宋体"/>
        </w:rPr>
      </w:pPr>
      <w:r>
        <w:rPr>
          <w:rFonts w:ascii="宋体" w:hAnsi="宋体" w:hint="eastAsia"/>
        </w:rPr>
        <w:t>本人于2019年1月申请到******大学做毕业设计（论文），指导教师为：******</w:t>
      </w:r>
    </w:p>
    <w:p w14:paraId="38289C16" w14:textId="77777777" w:rsidR="008F5E04" w:rsidRDefault="005D0437">
      <w:pPr>
        <w:rPr>
          <w:rFonts w:ascii="宋体" w:hAnsi="宋体"/>
        </w:rPr>
      </w:pPr>
      <w:r>
        <w:rPr>
          <w:rFonts w:ascii="宋体" w:hAnsi="宋体" w:hint="eastAsia"/>
        </w:rPr>
        <w:t>校内指导教师为：******。2019年*月*日回到学校。</w:t>
      </w:r>
    </w:p>
    <w:p w14:paraId="08F8D2F6" w14:textId="77777777" w:rsidR="008F5E04" w:rsidRDefault="005D0437">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14:paraId="4CC1D393" w14:textId="77777777" w:rsidR="008F5E04" w:rsidRDefault="005D0437">
      <w:pPr>
        <w:ind w:firstLineChars="200" w:firstLine="480"/>
      </w:pPr>
      <w:r>
        <w:rPr>
          <w:rFonts w:hint="eastAsia"/>
        </w:rPr>
        <w:t>包括：指导教师要求的重大修改，评阅教师要求的修改，答辩委员会提出的修改意见以及检测后的修改记录等。</w:t>
      </w:r>
    </w:p>
    <w:p w14:paraId="42DE8EAF" w14:textId="77777777" w:rsidR="008F5E04" w:rsidRDefault="005D0437">
      <w:pPr>
        <w:ind w:firstLineChars="200" w:firstLine="482"/>
      </w:pPr>
      <w:r>
        <w:rPr>
          <w:rFonts w:hint="eastAsia"/>
          <w:b/>
        </w:rPr>
        <w:t>第四次修改记录：</w:t>
      </w:r>
      <w:r>
        <w:rPr>
          <w:rFonts w:hint="eastAsia"/>
        </w:rPr>
        <w:t>（如实记录重要修改，不可省略）</w:t>
      </w:r>
    </w:p>
    <w:p w14:paraId="6F14B912" w14:textId="77777777" w:rsidR="008F5E04" w:rsidRDefault="005D0437">
      <w:pPr>
        <w:ind w:firstLineChars="200" w:firstLine="480"/>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14:paraId="090CDE27" w14:textId="77777777" w:rsidR="008F5E04" w:rsidRDefault="005D0437">
      <w:pPr>
        <w:ind w:firstLineChars="200" w:firstLine="482"/>
      </w:pPr>
      <w:r>
        <w:rPr>
          <w:rFonts w:hint="eastAsia"/>
          <w:b/>
        </w:rPr>
        <w:t>修改后</w:t>
      </w:r>
      <w:r>
        <w:rPr>
          <w:rFonts w:hint="eastAsia"/>
        </w:rPr>
        <w:t>：</w:t>
      </w:r>
    </w:p>
    <w:p w14:paraId="4DB34653" w14:textId="77777777" w:rsidR="008F5E04" w:rsidRDefault="005D0437">
      <w:pPr>
        <w:ind w:firstLineChars="200" w:firstLine="482"/>
        <w:rPr>
          <w:b/>
        </w:rPr>
      </w:pPr>
      <w:r>
        <w:rPr>
          <w:rFonts w:hint="eastAsia"/>
          <w:b/>
        </w:rPr>
        <w:t>第五次修改记录：</w:t>
      </w:r>
    </w:p>
    <w:p w14:paraId="719DB4EB" w14:textId="77777777" w:rsidR="008F5E04" w:rsidRDefault="005D0437">
      <w:pPr>
        <w:ind w:firstLineChars="200" w:firstLine="480"/>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14:paraId="4A32823F" w14:textId="77777777" w:rsidR="008F5E04" w:rsidRDefault="005D0437">
      <w:pPr>
        <w:ind w:firstLineChars="200" w:firstLine="482"/>
      </w:pPr>
      <w:r>
        <w:rPr>
          <w:rFonts w:hint="eastAsia"/>
          <w:b/>
        </w:rPr>
        <w:t>修改后</w:t>
      </w:r>
      <w:r>
        <w:rPr>
          <w:rFonts w:hint="eastAsia"/>
        </w:rPr>
        <w:t>：</w:t>
      </w:r>
    </w:p>
    <w:p w14:paraId="0EBB93DD" w14:textId="77777777" w:rsidR="008F5E04" w:rsidRDefault="005D0437">
      <w:pPr>
        <w:ind w:firstLineChars="200" w:firstLine="482"/>
        <w:rPr>
          <w:b/>
        </w:rPr>
      </w:pPr>
      <w:r>
        <w:rPr>
          <w:rFonts w:hint="eastAsia"/>
          <w:b/>
        </w:rPr>
        <w:t>第六次修改记录：</w:t>
      </w:r>
    </w:p>
    <w:p w14:paraId="4D244B1E" w14:textId="77777777" w:rsidR="008F5E04" w:rsidRDefault="005D0437">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14:paraId="0462A2D5" w14:textId="77777777" w:rsidR="008F5E04" w:rsidRDefault="005D0437">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14:paraId="570D6C31" w14:textId="77777777" w:rsidR="008F5E04" w:rsidRDefault="005D0437">
      <w:pPr>
        <w:ind w:firstLineChars="200" w:firstLine="480"/>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38FC7116" w14:textId="77777777" w:rsidR="008F5E04" w:rsidRDefault="005D0437">
      <w:pPr>
        <w:ind w:rightChars="1002" w:right="2405" w:firstLineChars="200" w:firstLine="480"/>
        <w:jc w:val="right"/>
      </w:pPr>
      <w:r>
        <w:rPr>
          <w:rFonts w:hint="eastAsia"/>
        </w:rPr>
        <w:t>记录人（签字）：</w:t>
      </w:r>
    </w:p>
    <w:p w14:paraId="478B384D" w14:textId="77777777" w:rsidR="008F5E04" w:rsidRDefault="005D0437">
      <w:pPr>
        <w:ind w:rightChars="1002" w:right="2405" w:firstLineChars="200" w:firstLine="480"/>
        <w:jc w:val="right"/>
      </w:pPr>
      <w:r>
        <w:rPr>
          <w:rFonts w:hint="eastAsia"/>
        </w:rPr>
        <w:t xml:space="preserve">  </w:t>
      </w:r>
      <w:r>
        <w:rPr>
          <w:rFonts w:hint="eastAsia"/>
        </w:rPr>
        <w:t>指导教师（签字）：</w:t>
      </w:r>
    </w:p>
    <w:p w14:paraId="42FBBD9C" w14:textId="77777777" w:rsidR="008F5E04" w:rsidRDefault="005D0437">
      <w:pPr>
        <w:pStyle w:val="1"/>
        <w:snapToGrid w:val="0"/>
        <w:spacing w:line="300" w:lineRule="auto"/>
        <w:jc w:val="center"/>
      </w:pPr>
      <w:r>
        <w:br w:type="page"/>
      </w:r>
      <w:bookmarkStart w:id="78" w:name="_Toc527969387"/>
      <w:r>
        <w:rPr>
          <w:rFonts w:hint="eastAsia"/>
        </w:rPr>
        <w:lastRenderedPageBreak/>
        <w:t>致    谢</w:t>
      </w:r>
      <w:bookmarkEnd w:id="78"/>
    </w:p>
    <w:p w14:paraId="4EA5E921" w14:textId="77777777" w:rsidR="008F5E04" w:rsidRDefault="005D0437">
      <w:pPr>
        <w:ind w:firstLineChars="200" w:firstLine="480"/>
      </w:pPr>
      <w:r>
        <w:rPr>
          <w:rFonts w:hint="eastAsia"/>
        </w:rPr>
        <w:t>毕业设计（论文）致谢中不得书写与毕业设计（论文）工作无关的人和事，对指导老师的致谢要实事求是。</w:t>
      </w:r>
    </w:p>
    <w:p w14:paraId="4DED8090" w14:textId="77777777" w:rsidR="008F5E04" w:rsidRDefault="005D0437">
      <w:pPr>
        <w:ind w:firstLineChars="200" w:firstLine="480"/>
      </w:pPr>
      <w:r>
        <w:rPr>
          <w:rFonts w:hint="eastAsia"/>
        </w:rPr>
        <w:t>对其他在本研究工作中提出建议和给予帮助的老师和同学，应在论文中做明确的说明并表示谢意。</w:t>
      </w:r>
    </w:p>
    <w:p w14:paraId="2B69EB88" w14:textId="77777777" w:rsidR="008F5E04" w:rsidRDefault="005D0437">
      <w:pPr>
        <w:ind w:firstLineChars="200" w:firstLine="480"/>
      </w:pPr>
      <w:r>
        <w:rPr>
          <w:rFonts w:hint="eastAsia"/>
        </w:rPr>
        <w:t>这部分内容不可省略。</w:t>
      </w:r>
    </w:p>
    <w:p w14:paraId="197D845E" w14:textId="77777777" w:rsidR="008F5E04" w:rsidRDefault="005D0437">
      <w:pPr>
        <w:ind w:firstLine="465"/>
      </w:pPr>
      <w:r>
        <w:rPr>
          <w:rFonts w:hint="eastAsia"/>
        </w:rPr>
        <w:t>书写格式说明：</w:t>
      </w:r>
    </w:p>
    <w:p w14:paraId="7F4BDA51" w14:textId="77777777" w:rsidR="008F5E04" w:rsidRDefault="005D0437">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14:paraId="1C036344" w14:textId="77777777" w:rsidR="008F5E04" w:rsidRDefault="005D0437">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14:paraId="4903FBB3" w14:textId="77777777" w:rsidR="005D0437" w:rsidRDefault="005D0437"/>
    <w:sectPr w:rsidR="005D0437">
      <w:headerReference w:type="even" r:id="rId20"/>
      <w:headerReference w:type="default" r:id="rId21"/>
      <w:footerReference w:type="even" r:id="rId22"/>
      <w:footerReference w:type="default" r:id="rId23"/>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E188" w14:textId="77777777" w:rsidR="00AE2631" w:rsidRDefault="00AE2631">
      <w:pPr>
        <w:spacing w:line="240" w:lineRule="auto"/>
      </w:pPr>
      <w:r>
        <w:separator/>
      </w:r>
    </w:p>
  </w:endnote>
  <w:endnote w:type="continuationSeparator" w:id="0">
    <w:p w14:paraId="0416364B" w14:textId="77777777" w:rsidR="00AE2631" w:rsidRDefault="00AE2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6256"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A51D" w14:textId="77777777" w:rsidR="008F5E04" w:rsidRDefault="005D0437">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059" w14:textId="77777777" w:rsidR="008F5E04" w:rsidRDefault="008F5E04">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A6B" w14:textId="77777777" w:rsidR="008F5E04" w:rsidRDefault="005D0437">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83D9" w14:textId="77777777" w:rsidR="008F5E04" w:rsidRDefault="005D0437">
    <w:pPr>
      <w:pStyle w:val="aa"/>
      <w:jc w:val="center"/>
      <w:rPr>
        <w:rFonts w:ascii="宋体" w:hAnsi="宋体"/>
      </w:rPr>
    </w:pPr>
    <w:r>
      <w:fldChar w:fldCharType="begin"/>
    </w:r>
    <w:r>
      <w:rPr>
        <w:rStyle w:val="a5"/>
      </w:rPr>
      <w:instrText xml:space="preserve"> PAGE </w:instrText>
    </w:r>
    <w:r>
      <w:fldChar w:fldCharType="separate"/>
    </w:r>
    <w:r>
      <w:rPr>
        <w:rStyle w:val="a5"/>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6878" w14:textId="77777777" w:rsidR="008F5E04" w:rsidRDefault="005D0437">
    <w:pPr>
      <w:pStyle w:val="aa"/>
      <w:jc w:val="center"/>
    </w:pPr>
    <w:r>
      <w:rPr>
        <w:rStyle w:val="a5"/>
      </w:rPr>
      <w:t>–</w:t>
    </w:r>
    <w:r>
      <w:fldChar w:fldCharType="begin"/>
    </w:r>
    <w:r>
      <w:rPr>
        <w:rStyle w:val="a5"/>
      </w:rPr>
      <w:instrText xml:space="preserve"> PAGE </w:instrText>
    </w:r>
    <w:r>
      <w:fldChar w:fldCharType="separate"/>
    </w:r>
    <w:r>
      <w:rPr>
        <w:rStyle w:val="a5"/>
      </w:rPr>
      <w:t>21</w:t>
    </w:r>
    <w:r>
      <w:fldChar w:fldCharType="end"/>
    </w:r>
    <w:r>
      <w:rPr>
        <w:rStyle w:val="a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1E956" w14:textId="77777777" w:rsidR="00AE2631" w:rsidRDefault="00AE2631">
      <w:pPr>
        <w:spacing w:line="240" w:lineRule="auto"/>
      </w:pPr>
      <w:r>
        <w:separator/>
      </w:r>
    </w:p>
  </w:footnote>
  <w:footnote w:type="continuationSeparator" w:id="0">
    <w:p w14:paraId="5EF9C63C" w14:textId="77777777" w:rsidR="00AE2631" w:rsidRDefault="00AE26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39EA" w14:textId="77777777" w:rsidR="008F5E04" w:rsidRDefault="008F5E0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A178" w14:textId="77777777" w:rsidR="008F5E04" w:rsidRDefault="005D0437">
    <w:pPr>
      <w:pStyle w:val="a7"/>
    </w:pPr>
    <w:r>
      <w:rPr>
        <w:rFonts w:hint="eastAsia"/>
      </w:rPr>
      <w:t>大连理工大学本科毕业设计（论文）题目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4C89" w14:textId="77777777" w:rsidR="008F5E04" w:rsidRDefault="005D0437">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BB04" w14:textId="77777777" w:rsidR="008F5E04" w:rsidRDefault="005D0437">
    <w:pPr>
      <w:pStyle w:val="a7"/>
    </w:pPr>
    <w:r>
      <w:rPr>
        <w:rFonts w:hint="eastAsia"/>
      </w:rPr>
      <w:t>大连理工大学本科毕业设计（论文）题目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47BD" w14:textId="77777777" w:rsidR="008F5E04" w:rsidRDefault="008F5E04">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8A52B" w14:textId="77777777" w:rsidR="008F5E04" w:rsidRDefault="005D0437">
    <w:pPr>
      <w:pStyle w:val="a7"/>
    </w:pPr>
    <w:r>
      <w:rPr>
        <w:rFonts w:hint="eastAsia"/>
      </w:rPr>
      <w:t>大连理工大学本科毕业设计（论文）题目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3B10" w14:textId="77777777" w:rsidR="008F5E04" w:rsidRDefault="005D0437">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936DC" w14:textId="77777777" w:rsidR="008F5E04" w:rsidRDefault="005D0437">
    <w:pPr>
      <w:pStyle w:val="a7"/>
    </w:pPr>
    <w:r>
      <w:rPr>
        <w:rFonts w:hint="eastAsia"/>
      </w:rPr>
      <w:t>大连理工大学本科毕业设计（论文）题目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15216"/>
    <w:rsid w:val="00022EEB"/>
    <w:rsid w:val="000265A0"/>
    <w:rsid w:val="00026B0C"/>
    <w:rsid w:val="00031363"/>
    <w:rsid w:val="00031563"/>
    <w:rsid w:val="000402E7"/>
    <w:rsid w:val="00041DCE"/>
    <w:rsid w:val="00052596"/>
    <w:rsid w:val="00060622"/>
    <w:rsid w:val="00063C50"/>
    <w:rsid w:val="00067CA5"/>
    <w:rsid w:val="0007267C"/>
    <w:rsid w:val="0007376F"/>
    <w:rsid w:val="00076C21"/>
    <w:rsid w:val="00093572"/>
    <w:rsid w:val="000A1220"/>
    <w:rsid w:val="000A18BC"/>
    <w:rsid w:val="000A548C"/>
    <w:rsid w:val="000B419C"/>
    <w:rsid w:val="000B7870"/>
    <w:rsid w:val="000E3964"/>
    <w:rsid w:val="000E52D0"/>
    <w:rsid w:val="000F0F05"/>
    <w:rsid w:val="000F7A2A"/>
    <w:rsid w:val="00106A9C"/>
    <w:rsid w:val="001136EC"/>
    <w:rsid w:val="001145AD"/>
    <w:rsid w:val="001151CF"/>
    <w:rsid w:val="00115FCC"/>
    <w:rsid w:val="00122CCE"/>
    <w:rsid w:val="0012466E"/>
    <w:rsid w:val="0013060A"/>
    <w:rsid w:val="00141AC5"/>
    <w:rsid w:val="001520B6"/>
    <w:rsid w:val="00155B98"/>
    <w:rsid w:val="001614B6"/>
    <w:rsid w:val="00175670"/>
    <w:rsid w:val="00186172"/>
    <w:rsid w:val="00187308"/>
    <w:rsid w:val="00195893"/>
    <w:rsid w:val="001973E4"/>
    <w:rsid w:val="001A56D0"/>
    <w:rsid w:val="001A6DD1"/>
    <w:rsid w:val="001A753E"/>
    <w:rsid w:val="001C7552"/>
    <w:rsid w:val="001D21BE"/>
    <w:rsid w:val="001D4C91"/>
    <w:rsid w:val="001D7DEF"/>
    <w:rsid w:val="001E37FE"/>
    <w:rsid w:val="001E491F"/>
    <w:rsid w:val="001F207C"/>
    <w:rsid w:val="001F2C73"/>
    <w:rsid w:val="0020133F"/>
    <w:rsid w:val="00206D2E"/>
    <w:rsid w:val="00214606"/>
    <w:rsid w:val="0021465A"/>
    <w:rsid w:val="00220CA1"/>
    <w:rsid w:val="00222BF6"/>
    <w:rsid w:val="00237C70"/>
    <w:rsid w:val="00240133"/>
    <w:rsid w:val="0024551E"/>
    <w:rsid w:val="00251ABC"/>
    <w:rsid w:val="002528F4"/>
    <w:rsid w:val="00256337"/>
    <w:rsid w:val="00256989"/>
    <w:rsid w:val="00260DBB"/>
    <w:rsid w:val="00265D27"/>
    <w:rsid w:val="00283FF0"/>
    <w:rsid w:val="00297184"/>
    <w:rsid w:val="002A0209"/>
    <w:rsid w:val="002B060D"/>
    <w:rsid w:val="002B08C7"/>
    <w:rsid w:val="002B5998"/>
    <w:rsid w:val="002B7645"/>
    <w:rsid w:val="002C6B6F"/>
    <w:rsid w:val="002D7BD6"/>
    <w:rsid w:val="002F4E92"/>
    <w:rsid w:val="00311753"/>
    <w:rsid w:val="00312E1C"/>
    <w:rsid w:val="00313098"/>
    <w:rsid w:val="00337E59"/>
    <w:rsid w:val="00361DBE"/>
    <w:rsid w:val="00371421"/>
    <w:rsid w:val="00371AC6"/>
    <w:rsid w:val="00372253"/>
    <w:rsid w:val="003767AC"/>
    <w:rsid w:val="00386767"/>
    <w:rsid w:val="003A222D"/>
    <w:rsid w:val="003A3E60"/>
    <w:rsid w:val="003B148A"/>
    <w:rsid w:val="003B4742"/>
    <w:rsid w:val="003B6429"/>
    <w:rsid w:val="003C1E11"/>
    <w:rsid w:val="003C3BEB"/>
    <w:rsid w:val="003C454E"/>
    <w:rsid w:val="003D7620"/>
    <w:rsid w:val="003E25F1"/>
    <w:rsid w:val="003E4509"/>
    <w:rsid w:val="003F1F07"/>
    <w:rsid w:val="003F3F8E"/>
    <w:rsid w:val="003F4D69"/>
    <w:rsid w:val="003F59E9"/>
    <w:rsid w:val="003F6615"/>
    <w:rsid w:val="004014FB"/>
    <w:rsid w:val="00435D73"/>
    <w:rsid w:val="0044097B"/>
    <w:rsid w:val="00441882"/>
    <w:rsid w:val="004421A6"/>
    <w:rsid w:val="004654F4"/>
    <w:rsid w:val="0047521F"/>
    <w:rsid w:val="00475690"/>
    <w:rsid w:val="00482B84"/>
    <w:rsid w:val="004873CE"/>
    <w:rsid w:val="004B22BB"/>
    <w:rsid w:val="004C59AC"/>
    <w:rsid w:val="004E6AF9"/>
    <w:rsid w:val="005018E9"/>
    <w:rsid w:val="00505E82"/>
    <w:rsid w:val="00516099"/>
    <w:rsid w:val="0052389A"/>
    <w:rsid w:val="00534320"/>
    <w:rsid w:val="0053613E"/>
    <w:rsid w:val="00543BC7"/>
    <w:rsid w:val="00545CB9"/>
    <w:rsid w:val="00554228"/>
    <w:rsid w:val="00555128"/>
    <w:rsid w:val="00556CFB"/>
    <w:rsid w:val="005650CE"/>
    <w:rsid w:val="00574CE2"/>
    <w:rsid w:val="00576F62"/>
    <w:rsid w:val="00586099"/>
    <w:rsid w:val="00587697"/>
    <w:rsid w:val="00592C2B"/>
    <w:rsid w:val="00592E01"/>
    <w:rsid w:val="0059701F"/>
    <w:rsid w:val="005A16E1"/>
    <w:rsid w:val="005B000C"/>
    <w:rsid w:val="005C5B05"/>
    <w:rsid w:val="005D0437"/>
    <w:rsid w:val="005D7A68"/>
    <w:rsid w:val="005E0EEA"/>
    <w:rsid w:val="005E1475"/>
    <w:rsid w:val="005E598A"/>
    <w:rsid w:val="0061697C"/>
    <w:rsid w:val="0064787D"/>
    <w:rsid w:val="006566D7"/>
    <w:rsid w:val="00674E38"/>
    <w:rsid w:val="00675872"/>
    <w:rsid w:val="00676020"/>
    <w:rsid w:val="006766EE"/>
    <w:rsid w:val="006A4719"/>
    <w:rsid w:val="006B1F49"/>
    <w:rsid w:val="006C0DF1"/>
    <w:rsid w:val="006C127D"/>
    <w:rsid w:val="006D5C8D"/>
    <w:rsid w:val="006D7AF7"/>
    <w:rsid w:val="006E0E74"/>
    <w:rsid w:val="006E48A9"/>
    <w:rsid w:val="006E4B0D"/>
    <w:rsid w:val="006E4DEB"/>
    <w:rsid w:val="006F252A"/>
    <w:rsid w:val="006F4AD3"/>
    <w:rsid w:val="0070457D"/>
    <w:rsid w:val="00705C11"/>
    <w:rsid w:val="0070748C"/>
    <w:rsid w:val="00712AE8"/>
    <w:rsid w:val="00720E8C"/>
    <w:rsid w:val="0072125A"/>
    <w:rsid w:val="0073135B"/>
    <w:rsid w:val="00734D1A"/>
    <w:rsid w:val="00751CBF"/>
    <w:rsid w:val="0076364D"/>
    <w:rsid w:val="00774C66"/>
    <w:rsid w:val="007A60DF"/>
    <w:rsid w:val="007B6C65"/>
    <w:rsid w:val="007C082E"/>
    <w:rsid w:val="007C18C4"/>
    <w:rsid w:val="007C1DFD"/>
    <w:rsid w:val="007C39D7"/>
    <w:rsid w:val="007D2D74"/>
    <w:rsid w:val="007E2C56"/>
    <w:rsid w:val="007F3F65"/>
    <w:rsid w:val="00801C39"/>
    <w:rsid w:val="008052F5"/>
    <w:rsid w:val="0081029F"/>
    <w:rsid w:val="00810EF7"/>
    <w:rsid w:val="0081501D"/>
    <w:rsid w:val="00822EA9"/>
    <w:rsid w:val="00826306"/>
    <w:rsid w:val="008445A1"/>
    <w:rsid w:val="00846C35"/>
    <w:rsid w:val="00854369"/>
    <w:rsid w:val="0085615A"/>
    <w:rsid w:val="00857397"/>
    <w:rsid w:val="0085795F"/>
    <w:rsid w:val="00862AF2"/>
    <w:rsid w:val="0086394D"/>
    <w:rsid w:val="008675DF"/>
    <w:rsid w:val="00880E1A"/>
    <w:rsid w:val="008859A1"/>
    <w:rsid w:val="00891258"/>
    <w:rsid w:val="008928E2"/>
    <w:rsid w:val="008A1563"/>
    <w:rsid w:val="008A6465"/>
    <w:rsid w:val="008B165B"/>
    <w:rsid w:val="008B234C"/>
    <w:rsid w:val="008C6F30"/>
    <w:rsid w:val="008D07A6"/>
    <w:rsid w:val="008D5637"/>
    <w:rsid w:val="008E19E7"/>
    <w:rsid w:val="008F0053"/>
    <w:rsid w:val="008F46CE"/>
    <w:rsid w:val="008F5E04"/>
    <w:rsid w:val="008F716C"/>
    <w:rsid w:val="009019A5"/>
    <w:rsid w:val="00925D92"/>
    <w:rsid w:val="00940CB9"/>
    <w:rsid w:val="0094201A"/>
    <w:rsid w:val="00945E35"/>
    <w:rsid w:val="009475CA"/>
    <w:rsid w:val="00973E57"/>
    <w:rsid w:val="00975309"/>
    <w:rsid w:val="009838B0"/>
    <w:rsid w:val="00990EE0"/>
    <w:rsid w:val="00992CD0"/>
    <w:rsid w:val="009944F0"/>
    <w:rsid w:val="00996090"/>
    <w:rsid w:val="009B2A04"/>
    <w:rsid w:val="009B5394"/>
    <w:rsid w:val="009B7264"/>
    <w:rsid w:val="009C0F43"/>
    <w:rsid w:val="009C626C"/>
    <w:rsid w:val="009C69B1"/>
    <w:rsid w:val="009D2AFB"/>
    <w:rsid w:val="009D3F06"/>
    <w:rsid w:val="009F0048"/>
    <w:rsid w:val="009F24CB"/>
    <w:rsid w:val="009F59D1"/>
    <w:rsid w:val="00A01328"/>
    <w:rsid w:val="00A03B5C"/>
    <w:rsid w:val="00A04F5C"/>
    <w:rsid w:val="00A14739"/>
    <w:rsid w:val="00A14F54"/>
    <w:rsid w:val="00A2495D"/>
    <w:rsid w:val="00A36C70"/>
    <w:rsid w:val="00A5663D"/>
    <w:rsid w:val="00A56C50"/>
    <w:rsid w:val="00A5702B"/>
    <w:rsid w:val="00A717AF"/>
    <w:rsid w:val="00A77BD6"/>
    <w:rsid w:val="00A82233"/>
    <w:rsid w:val="00A92F78"/>
    <w:rsid w:val="00A9402E"/>
    <w:rsid w:val="00A97AEE"/>
    <w:rsid w:val="00AA0D1B"/>
    <w:rsid w:val="00AA5EA3"/>
    <w:rsid w:val="00AB5F15"/>
    <w:rsid w:val="00AC5230"/>
    <w:rsid w:val="00AE25A0"/>
    <w:rsid w:val="00AE2631"/>
    <w:rsid w:val="00AE3977"/>
    <w:rsid w:val="00AE3D3B"/>
    <w:rsid w:val="00AE77FA"/>
    <w:rsid w:val="00AF3203"/>
    <w:rsid w:val="00AF4358"/>
    <w:rsid w:val="00B014BE"/>
    <w:rsid w:val="00B11926"/>
    <w:rsid w:val="00B22C6D"/>
    <w:rsid w:val="00B237D7"/>
    <w:rsid w:val="00B23C11"/>
    <w:rsid w:val="00B2537D"/>
    <w:rsid w:val="00B26112"/>
    <w:rsid w:val="00B26E67"/>
    <w:rsid w:val="00B30578"/>
    <w:rsid w:val="00B419B7"/>
    <w:rsid w:val="00B51913"/>
    <w:rsid w:val="00B560E6"/>
    <w:rsid w:val="00B56743"/>
    <w:rsid w:val="00B603BF"/>
    <w:rsid w:val="00B611E1"/>
    <w:rsid w:val="00B7412E"/>
    <w:rsid w:val="00B83963"/>
    <w:rsid w:val="00B84ACE"/>
    <w:rsid w:val="00BA38B5"/>
    <w:rsid w:val="00BA7D9C"/>
    <w:rsid w:val="00BB33F2"/>
    <w:rsid w:val="00BB4580"/>
    <w:rsid w:val="00BC35AB"/>
    <w:rsid w:val="00BC7724"/>
    <w:rsid w:val="00BD5CB2"/>
    <w:rsid w:val="00BE07E5"/>
    <w:rsid w:val="00BE2AF1"/>
    <w:rsid w:val="00BF1E3D"/>
    <w:rsid w:val="00BF4485"/>
    <w:rsid w:val="00BF5A16"/>
    <w:rsid w:val="00C00001"/>
    <w:rsid w:val="00C02188"/>
    <w:rsid w:val="00C03574"/>
    <w:rsid w:val="00C0671E"/>
    <w:rsid w:val="00C07B11"/>
    <w:rsid w:val="00C30607"/>
    <w:rsid w:val="00C50BF8"/>
    <w:rsid w:val="00C51D2F"/>
    <w:rsid w:val="00C635B1"/>
    <w:rsid w:val="00C73493"/>
    <w:rsid w:val="00C73558"/>
    <w:rsid w:val="00C83709"/>
    <w:rsid w:val="00C93A54"/>
    <w:rsid w:val="00C94272"/>
    <w:rsid w:val="00CB340B"/>
    <w:rsid w:val="00CC0551"/>
    <w:rsid w:val="00CC6CA0"/>
    <w:rsid w:val="00CE0EB7"/>
    <w:rsid w:val="00CE4F6D"/>
    <w:rsid w:val="00CF0710"/>
    <w:rsid w:val="00CF44DF"/>
    <w:rsid w:val="00CF4E9A"/>
    <w:rsid w:val="00D20F51"/>
    <w:rsid w:val="00D247F8"/>
    <w:rsid w:val="00D30AA2"/>
    <w:rsid w:val="00D32AF7"/>
    <w:rsid w:val="00D33043"/>
    <w:rsid w:val="00D64D0D"/>
    <w:rsid w:val="00D66CBC"/>
    <w:rsid w:val="00D8061E"/>
    <w:rsid w:val="00D87A67"/>
    <w:rsid w:val="00D9112F"/>
    <w:rsid w:val="00D92A7E"/>
    <w:rsid w:val="00DA79C5"/>
    <w:rsid w:val="00DB2993"/>
    <w:rsid w:val="00DB5FF9"/>
    <w:rsid w:val="00DF2A8B"/>
    <w:rsid w:val="00DF7912"/>
    <w:rsid w:val="00E056B2"/>
    <w:rsid w:val="00E11AC7"/>
    <w:rsid w:val="00E13035"/>
    <w:rsid w:val="00E13F0D"/>
    <w:rsid w:val="00E46D54"/>
    <w:rsid w:val="00E5102F"/>
    <w:rsid w:val="00E85347"/>
    <w:rsid w:val="00E8634C"/>
    <w:rsid w:val="00E9045E"/>
    <w:rsid w:val="00E92A4D"/>
    <w:rsid w:val="00EA12AC"/>
    <w:rsid w:val="00EB3843"/>
    <w:rsid w:val="00EB5AED"/>
    <w:rsid w:val="00ED7F7C"/>
    <w:rsid w:val="00EE514E"/>
    <w:rsid w:val="00EE68E9"/>
    <w:rsid w:val="00EF7B9B"/>
    <w:rsid w:val="00F0770B"/>
    <w:rsid w:val="00F127E5"/>
    <w:rsid w:val="00F16F5E"/>
    <w:rsid w:val="00F17489"/>
    <w:rsid w:val="00F201E7"/>
    <w:rsid w:val="00F203D7"/>
    <w:rsid w:val="00F30B15"/>
    <w:rsid w:val="00F3576F"/>
    <w:rsid w:val="00F36134"/>
    <w:rsid w:val="00F43091"/>
    <w:rsid w:val="00F4381C"/>
    <w:rsid w:val="00F5142D"/>
    <w:rsid w:val="00F51A1F"/>
    <w:rsid w:val="00F54D43"/>
    <w:rsid w:val="00F56C01"/>
    <w:rsid w:val="00F67264"/>
    <w:rsid w:val="00F803B7"/>
    <w:rsid w:val="00F870A4"/>
    <w:rsid w:val="00F90F2A"/>
    <w:rsid w:val="00FA2033"/>
    <w:rsid w:val="00FA23A9"/>
    <w:rsid w:val="00FB7376"/>
    <w:rsid w:val="00FB7F2E"/>
    <w:rsid w:val="00FD3FD0"/>
    <w:rsid w:val="00FD51FF"/>
    <w:rsid w:val="00FD6DA6"/>
    <w:rsid w:val="00FE00BC"/>
    <w:rsid w:val="04BC276F"/>
    <w:rsid w:val="08A87228"/>
    <w:rsid w:val="0A486439"/>
    <w:rsid w:val="0DAB146A"/>
    <w:rsid w:val="2E0F053C"/>
    <w:rsid w:val="46721173"/>
    <w:rsid w:val="5B0F1E68"/>
    <w:rsid w:val="6CF0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A447E"/>
  <w15:chartTrackingRefBased/>
  <w15:docId w15:val="{7264C604-7271-4429-A954-ADB3A16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关键词题头 Char"/>
    <w:basedOn w:val="a0"/>
    <w:rPr>
      <w:rFonts w:ascii="黑体" w:eastAsia="黑体"/>
      <w:sz w:val="24"/>
      <w:szCs w:val="24"/>
      <w:lang w:bidi="en-US"/>
    </w:rPr>
  </w:style>
  <w:style w:type="character" w:customStyle="1" w:styleId="Char0">
    <w:name w:val="图名中文 Char"/>
    <w:basedOn w:val="a0"/>
    <w:link w:val="a3"/>
    <w:rPr>
      <w:rFonts w:ascii="宋体" w:eastAsia="宋体" w:hAnsi="宋体"/>
      <w:sz w:val="21"/>
      <w:szCs w:val="21"/>
      <w:lang w:val="en-US" w:eastAsia="en-US" w:bidi="en-US"/>
    </w:rPr>
  </w:style>
  <w:style w:type="character" w:styleId="a4">
    <w:name w:val="Hyperlink"/>
    <w:basedOn w:val="a0"/>
    <w:uiPriority w:val="99"/>
    <w:rPr>
      <w:color w:val="0000FF"/>
      <w:u w:val="single"/>
    </w:rPr>
  </w:style>
  <w:style w:type="character" w:styleId="a5">
    <w:name w:val="page number"/>
    <w:basedOn w:val="a0"/>
  </w:style>
  <w:style w:type="character" w:customStyle="1" w:styleId="a6">
    <w:name w:val="页眉 字符"/>
    <w:basedOn w:val="a0"/>
    <w:link w:val="a7"/>
    <w:uiPriority w:val="99"/>
    <w:rPr>
      <w:spacing w:val="-5"/>
      <w:sz w:val="21"/>
      <w:szCs w:val="21"/>
    </w:rPr>
  </w:style>
  <w:style w:type="character" w:customStyle="1" w:styleId="Char1">
    <w:name w:val="英文关键词 Char"/>
    <w:basedOn w:val="a0"/>
    <w:rPr>
      <w:rFonts w:ascii="Calibri" w:eastAsia="宋体" w:hAnsi="Calibri"/>
      <w:sz w:val="24"/>
      <w:szCs w:val="24"/>
      <w:lang w:eastAsia="en-US" w:bidi="en-US"/>
    </w:rPr>
  </w:style>
  <w:style w:type="character" w:customStyle="1" w:styleId="Char2">
    <w:name w:val="参考文献正文 Char"/>
    <w:basedOn w:val="a0"/>
    <w:link w:val="a8"/>
    <w:rsid w:val="008D07A6"/>
    <w:rPr>
      <w:rFonts w:ascii="宋体" w:hAnsi="宋体"/>
      <w:sz w:val="21"/>
      <w:szCs w:val="21"/>
      <w:lang w:bidi="en-US"/>
    </w:rPr>
  </w:style>
  <w:style w:type="character" w:customStyle="1" w:styleId="Char3">
    <w:name w:val="关键词 Char"/>
    <w:basedOn w:val="a0"/>
    <w:rPr>
      <w:rFonts w:ascii="仿宋_GB2312" w:eastAsia="仿宋_GB2312"/>
      <w:sz w:val="24"/>
      <w:szCs w:val="24"/>
      <w:lang w:bidi="en-US"/>
    </w:rPr>
  </w:style>
  <w:style w:type="character" w:customStyle="1" w:styleId="1Char">
    <w:name w:val="正文1 Char"/>
    <w:basedOn w:val="a0"/>
    <w:link w:val="10"/>
    <w:rPr>
      <w:rFonts w:eastAsia="宋体"/>
      <w:sz w:val="24"/>
      <w:lang w:val="en-US" w:eastAsia="en-US" w:bidi="en-US"/>
    </w:rPr>
  </w:style>
  <w:style w:type="character" w:customStyle="1" w:styleId="Char4">
    <w:name w:val="图名英文 Char"/>
    <w:basedOn w:val="a0"/>
    <w:link w:val="a9"/>
    <w:rPr>
      <w:rFonts w:eastAsia="宋体"/>
      <w:sz w:val="21"/>
      <w:szCs w:val="21"/>
      <w:lang w:val="en-US" w:eastAsia="en-US" w:bidi="en-US"/>
    </w:rPr>
  </w:style>
  <w:style w:type="paragraph" w:styleId="TOC3">
    <w:name w:val="toc 3"/>
    <w:basedOn w:val="a"/>
    <w:next w:val="a"/>
    <w:uiPriority w:val="39"/>
    <w:pPr>
      <w:tabs>
        <w:tab w:val="clear" w:pos="377"/>
      </w:tabs>
      <w:ind w:leftChars="400" w:left="840"/>
    </w:p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ab">
    <w:name w:val="Balloon Text"/>
    <w:basedOn w:val="a"/>
    <w:semiHidden/>
    <w:rPr>
      <w:sz w:val="18"/>
      <w:szCs w:val="18"/>
    </w:r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TOC1">
    <w:name w:val="toc 1"/>
    <w:basedOn w:val="a"/>
    <w:next w:val="a"/>
    <w:uiPriority w:val="39"/>
    <w:pPr>
      <w:tabs>
        <w:tab w:val="clear" w:pos="377"/>
      </w:tabs>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1">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3">
    <w:name w:val="图名中文"/>
    <w:basedOn w:val="a"/>
    <w:link w:val="Char0"/>
    <w:qFormat/>
    <w:pPr>
      <w:tabs>
        <w:tab w:val="clear" w:pos="377"/>
      </w:tabs>
      <w:snapToGrid w:val="0"/>
      <w:ind w:firstLineChars="200" w:firstLine="480"/>
      <w:jc w:val="center"/>
    </w:pPr>
    <w:rPr>
      <w:rFonts w:ascii="宋体" w:hAnsi="宋体"/>
      <w:sz w:val="21"/>
      <w:szCs w:val="21"/>
      <w:lang w:eastAsia="en-US" w:bidi="en-US"/>
    </w:r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2">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8">
    <w:name w:val="参考文献正文"/>
    <w:basedOn w:val="a"/>
    <w:link w:val="Char2"/>
    <w:qFormat/>
    <w:rsid w:val="008D07A6"/>
    <w:pPr>
      <w:tabs>
        <w:tab w:val="clear" w:pos="377"/>
      </w:tabs>
      <w:snapToGrid w:val="0"/>
      <w:ind w:leftChars="200" w:left="200"/>
      <w:jc w:val="left"/>
    </w:pPr>
    <w:rPr>
      <w:rFonts w:ascii="宋体" w:hAnsi="宋体"/>
      <w:sz w:val="21"/>
      <w:szCs w:val="21"/>
      <w:lang w:bidi="en-US"/>
    </w:rPr>
  </w:style>
  <w:style w:type="paragraph" w:customStyle="1" w:styleId="a9">
    <w:name w:val="图名英文"/>
    <w:basedOn w:val="a"/>
    <w:link w:val="Char4"/>
    <w:qFormat/>
    <w:pPr>
      <w:tabs>
        <w:tab w:val="clear" w:pos="377"/>
      </w:tabs>
      <w:snapToGrid w:val="0"/>
      <w:ind w:firstLineChars="200" w:firstLine="480"/>
      <w:jc w:val="center"/>
    </w:pPr>
    <w:rPr>
      <w:sz w:val="21"/>
      <w:szCs w:val="21"/>
      <w:lang w:eastAsia="en-US"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6.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大连理工大学学士学位论文模板.dot</Template>
  <TotalTime>4</TotalTime>
  <Pages>32</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Y tz</cp:lastModifiedBy>
  <cp:revision>7</cp:revision>
  <cp:lastPrinted>2015-12-07T08:42:00Z</cp:lastPrinted>
  <dcterms:created xsi:type="dcterms:W3CDTF">2022-01-20T10:56:00Z</dcterms:created>
  <dcterms:modified xsi:type="dcterms:W3CDTF">2022-03-27T16:02:00Z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2052-11.1.0.9999</vt:lpwstr>
  </property>
</Properties>
</file>